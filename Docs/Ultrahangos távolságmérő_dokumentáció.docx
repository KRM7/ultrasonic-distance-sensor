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33A241" w14:textId="77777777" w:rsidR="00A264F9" w:rsidRDefault="00A264F9" w:rsidP="00A264F9">
      <w:pPr>
        <w:pStyle w:val="Intzmny"/>
        <w:rPr>
          <w:b w:val="0"/>
        </w:rPr>
      </w:pPr>
      <w:r>
        <w:rPr>
          <w:b w:val="0"/>
        </w:rPr>
        <w:t>RUGÁSI KRISZTIÁN</w:t>
      </w:r>
    </w:p>
    <w:p w14:paraId="56E45667" w14:textId="77777777" w:rsidR="00A264F9" w:rsidRPr="00660EF3" w:rsidRDefault="00A264F9" w:rsidP="00A264F9">
      <w:pPr>
        <w:pStyle w:val="Intzmny"/>
        <w:rPr>
          <w:b w:val="0"/>
        </w:rPr>
      </w:pPr>
    </w:p>
    <w:p w14:paraId="10D38F81" w14:textId="77777777" w:rsidR="00A264F9" w:rsidRDefault="00A264F9" w:rsidP="00A264F9">
      <w:pPr>
        <w:pStyle w:val="Intzmny"/>
        <w:rPr>
          <w:b w:val="0"/>
        </w:rPr>
      </w:pPr>
      <w:r w:rsidRPr="00F13C95">
        <w:rPr>
          <w:b w:val="0"/>
        </w:rPr>
        <w:t>Projektfeladat mechatronikusoknak</w:t>
      </w:r>
    </w:p>
    <w:p w14:paraId="1F34F26D" w14:textId="77777777" w:rsidR="00A264F9" w:rsidRDefault="00A264F9" w:rsidP="00A264F9">
      <w:pPr>
        <w:pStyle w:val="Intzmny"/>
        <w:rPr>
          <w:b w:val="0"/>
        </w:rPr>
      </w:pPr>
      <w:r>
        <w:rPr>
          <w:b w:val="0"/>
        </w:rPr>
        <w:t>(bmeVIAUM039)</w:t>
      </w:r>
    </w:p>
    <w:p w14:paraId="4D44F9AB" w14:textId="77777777" w:rsidR="00A264F9" w:rsidRPr="00660EF3" w:rsidRDefault="00A264F9" w:rsidP="00A264F9">
      <w:pPr>
        <w:pStyle w:val="Intzmny"/>
        <w:rPr>
          <w:b w:val="0"/>
          <w:caps w:val="0"/>
        </w:rPr>
      </w:pPr>
      <w:r>
        <w:rPr>
          <w:b w:val="0"/>
        </w:rPr>
        <w:t>2020/21-1</w:t>
      </w:r>
    </w:p>
    <w:p w14:paraId="1047E694" w14:textId="75C3F15C" w:rsidR="00A264F9" w:rsidRDefault="00A264F9">
      <w:pPr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</w:tabs>
        <w:spacing w:after="0"/>
        <w:ind w:firstLine="0"/>
        <w:jc w:val="left"/>
      </w:pPr>
      <w:r>
        <w:br w:type="page"/>
      </w:r>
    </w:p>
    <w:p w14:paraId="51B9BEDC" w14:textId="77777777" w:rsidR="00A264F9" w:rsidRPr="004851C7" w:rsidRDefault="00A264F9" w:rsidP="00A264F9">
      <w:pPr>
        <w:pStyle w:val="Cmlaplog"/>
      </w:pPr>
      <w:r w:rsidRPr="004851C7">
        <w:rPr>
          <w:noProof/>
          <w:lang w:eastAsia="hu-HU"/>
        </w:rPr>
        <w:lastRenderedPageBreak/>
        <w:drawing>
          <wp:inline distT="0" distB="0" distL="0" distR="0" wp14:anchorId="2A620439" wp14:editId="0D48BB2D">
            <wp:extent cx="1931035" cy="541020"/>
            <wp:effectExtent l="0" t="0" r="0" b="0"/>
            <wp:docPr id="2" name="Kép 2" descr="muegy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CCBF" w14:textId="77777777" w:rsidR="00A264F9" w:rsidRPr="004851C7" w:rsidRDefault="00A264F9" w:rsidP="00A264F9">
      <w:pPr>
        <w:pStyle w:val="Cmlapegyetem"/>
      </w:pPr>
      <w:r w:rsidRPr="004851C7">
        <w:t>Budapesti Műszaki és Gazdaságtudományi Egyetem</w:t>
      </w:r>
    </w:p>
    <w:p w14:paraId="544A9886" w14:textId="77777777" w:rsidR="00A264F9" w:rsidRPr="004851C7" w:rsidRDefault="00A264F9" w:rsidP="00A264F9">
      <w:pPr>
        <w:pStyle w:val="Cmlapkarstanszk"/>
      </w:pPr>
      <w:r w:rsidRPr="004851C7">
        <w:t>Villamosmérnöki és Informatikai Kar</w:t>
      </w:r>
    </w:p>
    <w:p w14:paraId="4CCA1E0D" w14:textId="77777777" w:rsidR="00A264F9" w:rsidRDefault="00220231" w:rsidP="00A264F9">
      <w:pPr>
        <w:pStyle w:val="Cmlapkarstanszk"/>
      </w:pPr>
      <w:fldSimple w:instr=" DOCPROPERTY  Company  \* MERGEFORMAT ">
        <w:r w:rsidR="00A264F9">
          <w:t>Automatizálási és Alkalmazott Informatikai Tanszék</w:t>
        </w:r>
      </w:fldSimple>
    </w:p>
    <w:p w14:paraId="00EFBC9B" w14:textId="77777777" w:rsidR="00A264F9" w:rsidRDefault="00A264F9" w:rsidP="00A264F9"/>
    <w:p w14:paraId="08233EA9" w14:textId="77777777" w:rsidR="00A264F9" w:rsidRDefault="00A264F9" w:rsidP="00A264F9"/>
    <w:p w14:paraId="4B277D49" w14:textId="77777777" w:rsidR="00A264F9" w:rsidRDefault="00A264F9" w:rsidP="00A264F9"/>
    <w:p w14:paraId="44FE3F16" w14:textId="77777777" w:rsidR="00A264F9" w:rsidRDefault="00A264F9" w:rsidP="00A264F9"/>
    <w:p w14:paraId="68C6FDD1" w14:textId="77777777" w:rsidR="00A264F9" w:rsidRDefault="00A264F9" w:rsidP="00A264F9"/>
    <w:p w14:paraId="35041810" w14:textId="77777777" w:rsidR="00A264F9" w:rsidRDefault="00A264F9" w:rsidP="00A264F9"/>
    <w:p w14:paraId="791BEF2E" w14:textId="77777777" w:rsidR="00A264F9" w:rsidRPr="00B50CAA" w:rsidRDefault="00A264F9" w:rsidP="00A264F9"/>
    <w:p w14:paraId="3FB3C1F4" w14:textId="77777777" w:rsidR="00A264F9" w:rsidRPr="00B50CAA" w:rsidRDefault="00A264F9" w:rsidP="00A264F9">
      <w:pPr>
        <w:pStyle w:val="Cmlapszerz"/>
      </w:pPr>
      <w:r>
        <w:t>Rugási Krisztián</w:t>
      </w:r>
    </w:p>
    <w:p w14:paraId="0B2C02D3" w14:textId="1E83A371" w:rsidR="00A264F9" w:rsidRPr="00A264F9" w:rsidRDefault="00A264F9" w:rsidP="00A264F9">
      <w:pPr>
        <w:pStyle w:val="Cm"/>
        <w:rPr>
          <w:caps w:val="0"/>
        </w:rPr>
      </w:pPr>
      <w:r>
        <w:rPr>
          <w:caps w:val="0"/>
        </w:rPr>
        <w:t>Ultrahangos távolságmérés mikrokontrollerrel</w:t>
      </w:r>
    </w:p>
    <w:p w14:paraId="4EC9A662" w14:textId="00FA0013" w:rsidR="00A264F9" w:rsidRDefault="00A264F9" w:rsidP="00A264F9">
      <w:pPr>
        <w:keepLines/>
        <w:spacing w:after="0"/>
        <w:ind w:firstLine="0"/>
        <w:rPr>
          <w:smallCaps/>
        </w:rPr>
      </w:pPr>
    </w:p>
    <w:p w14:paraId="2900ED79" w14:textId="77777777" w:rsidR="00A264F9" w:rsidRDefault="00A264F9" w:rsidP="00A264F9">
      <w:pPr>
        <w:keepLines/>
        <w:spacing w:after="0"/>
        <w:jc w:val="center"/>
        <w:rPr>
          <w:smallCaps/>
        </w:rPr>
      </w:pPr>
    </w:p>
    <w:p w14:paraId="23A2F5B4" w14:textId="77777777" w:rsidR="00A264F9" w:rsidRDefault="00A264F9" w:rsidP="00A264F9">
      <w:pPr>
        <w:keepLines/>
        <w:spacing w:after="0"/>
        <w:jc w:val="center"/>
        <w:rPr>
          <w:smallCaps/>
        </w:rPr>
      </w:pPr>
    </w:p>
    <w:p w14:paraId="3DB8BD74" w14:textId="77777777" w:rsidR="00A264F9" w:rsidRDefault="00A264F9" w:rsidP="00A264F9">
      <w:pPr>
        <w:keepLines/>
        <w:spacing w:after="0"/>
        <w:jc w:val="center"/>
        <w:rPr>
          <w:smallCaps/>
        </w:rPr>
      </w:pPr>
    </w:p>
    <w:p w14:paraId="7348D46B" w14:textId="77777777" w:rsidR="00A264F9" w:rsidRDefault="00A264F9" w:rsidP="00A264F9">
      <w:pPr>
        <w:keepLines/>
        <w:spacing w:after="0"/>
        <w:rPr>
          <w:smallCaps/>
        </w:rPr>
      </w:pPr>
    </w:p>
    <w:p w14:paraId="4C09FF70" w14:textId="77777777" w:rsidR="00A264F9" w:rsidRDefault="00A264F9" w:rsidP="00A264F9">
      <w:pPr>
        <w:keepLines/>
        <w:spacing w:after="0"/>
        <w:jc w:val="center"/>
        <w:rPr>
          <w:smallCaps/>
        </w:rPr>
      </w:pPr>
    </w:p>
    <w:p w14:paraId="36993B30" w14:textId="77777777" w:rsidR="00A264F9" w:rsidRDefault="00A264F9" w:rsidP="00A264F9">
      <w:pPr>
        <w:keepLines/>
        <w:spacing w:after="0"/>
        <w:jc w:val="center"/>
        <w:rPr>
          <w:smallCaps/>
        </w:rPr>
      </w:pPr>
    </w:p>
    <w:p w14:paraId="2F806F90" w14:textId="77777777" w:rsidR="00A264F9" w:rsidRDefault="00A264F9" w:rsidP="00A264F9">
      <w:pPr>
        <w:keepLines/>
        <w:spacing w:after="0"/>
        <w:jc w:val="center"/>
        <w:rPr>
          <w:smallCaps/>
        </w:rPr>
      </w:pPr>
    </w:p>
    <w:p w14:paraId="6D44B9F5" w14:textId="77777777" w:rsidR="00A264F9" w:rsidRDefault="00A264F9" w:rsidP="00A264F9">
      <w:pPr>
        <w:keepLines/>
        <w:spacing w:after="0"/>
        <w:jc w:val="center"/>
        <w:rPr>
          <w:smallCaps/>
        </w:rPr>
      </w:pPr>
    </w:p>
    <w:p w14:paraId="009ED342" w14:textId="77777777" w:rsidR="00A264F9" w:rsidRDefault="00A264F9" w:rsidP="00A264F9">
      <w:pPr>
        <w:keepLines/>
        <w:spacing w:after="0"/>
        <w:jc w:val="center"/>
        <w:rPr>
          <w:smallCaps/>
        </w:rPr>
      </w:pPr>
    </w:p>
    <w:p w14:paraId="681B4A24" w14:textId="77777777" w:rsidR="00A264F9" w:rsidRPr="0092299B" w:rsidRDefault="00A264F9" w:rsidP="00A264F9">
      <w:pPr>
        <w:keepLines/>
        <w:spacing w:after="0"/>
        <w:jc w:val="center"/>
        <w:rPr>
          <w:rFonts w:cstheme="minorHAnsi"/>
          <w:i/>
          <w:sz w:val="28"/>
        </w:rPr>
      </w:pPr>
      <w:proofErr w:type="gramStart"/>
      <w:r w:rsidRPr="0092299B">
        <w:rPr>
          <w:rFonts w:cstheme="minorHAnsi"/>
          <w:i/>
          <w:sz w:val="28"/>
        </w:rPr>
        <w:t>Konzulens</w:t>
      </w:r>
      <w:proofErr w:type="gramEnd"/>
      <w:r w:rsidRPr="0092299B">
        <w:rPr>
          <w:rFonts w:cstheme="minorHAnsi"/>
          <w:i/>
          <w:sz w:val="28"/>
        </w:rPr>
        <w:t>:</w:t>
      </w:r>
    </w:p>
    <w:p w14:paraId="79F825A3" w14:textId="77777777" w:rsidR="00A264F9" w:rsidRPr="0092299B" w:rsidRDefault="00A264F9" w:rsidP="00A264F9">
      <w:pPr>
        <w:keepLines/>
        <w:spacing w:after="0"/>
        <w:jc w:val="center"/>
        <w:rPr>
          <w:rFonts w:cstheme="minorHAnsi"/>
          <w:i/>
          <w:sz w:val="28"/>
        </w:rPr>
      </w:pPr>
      <w:r w:rsidRPr="0092299B">
        <w:rPr>
          <w:rFonts w:cstheme="minorHAnsi"/>
          <w:i/>
          <w:sz w:val="28"/>
        </w:rPr>
        <w:t xml:space="preserve">Dr. </w:t>
      </w:r>
      <w:proofErr w:type="spellStart"/>
      <w:r w:rsidRPr="0092299B">
        <w:rPr>
          <w:rFonts w:cstheme="minorHAnsi"/>
          <w:i/>
          <w:sz w:val="28"/>
        </w:rPr>
        <w:t>Iváncsy</w:t>
      </w:r>
      <w:proofErr w:type="spellEnd"/>
      <w:r w:rsidRPr="0092299B">
        <w:rPr>
          <w:rFonts w:cstheme="minorHAnsi"/>
          <w:i/>
          <w:sz w:val="28"/>
        </w:rPr>
        <w:t xml:space="preserve"> Szabolcs</w:t>
      </w:r>
    </w:p>
    <w:p w14:paraId="3FC8CC5C" w14:textId="77777777" w:rsidR="00A264F9" w:rsidRDefault="00A264F9" w:rsidP="00A264F9">
      <w:pPr>
        <w:pStyle w:val="Cmlapszerz"/>
      </w:pPr>
    </w:p>
    <w:p w14:paraId="1554BFDD" w14:textId="77777777" w:rsidR="00A264F9" w:rsidRDefault="00A264F9" w:rsidP="00A264F9">
      <w:pPr>
        <w:pStyle w:val="Cmlapszerz"/>
      </w:pPr>
    </w:p>
    <w:p w14:paraId="6F513DF9" w14:textId="77777777" w:rsidR="00A264F9" w:rsidRDefault="00A264F9" w:rsidP="00A264F9">
      <w:pPr>
        <w:pStyle w:val="Cmlapszerz"/>
      </w:pPr>
      <w:r>
        <w:fldChar w:fldCharType="begin"/>
      </w:r>
      <w:r>
        <w:instrText xml:space="preserve"> DOCPROPERTY "Manager"  \* MERGEFORMAT </w:instrText>
      </w:r>
      <w:r>
        <w:fldChar w:fldCharType="end"/>
      </w:r>
    </w:p>
    <w:p w14:paraId="1AC37E9B" w14:textId="77777777" w:rsidR="00A264F9" w:rsidRPr="00B50CAA" w:rsidRDefault="00A264F9" w:rsidP="00A264F9">
      <w:pPr>
        <w:spacing w:after="0"/>
        <w:jc w:val="center"/>
      </w:pPr>
      <w:r>
        <w:t>BUDAPEST, 2020</w:t>
      </w:r>
      <w:r w:rsidRPr="00267677">
        <w:fldChar w:fldCharType="begin"/>
      </w:r>
      <w:r w:rsidRPr="00B50CAA">
        <w:instrText xml:space="preserve"> SUBJECT  \* MERGEFORMAT </w:instrText>
      </w:r>
      <w:r w:rsidRPr="00267677">
        <w:fldChar w:fldCharType="end"/>
      </w:r>
    </w:p>
    <w:p w14:paraId="58DCD19B" w14:textId="77777777" w:rsidR="00A264F9" w:rsidRDefault="00A264F9" w:rsidP="00A264F9">
      <w:r>
        <w:br w:type="page"/>
      </w:r>
    </w:p>
    <w:sdt>
      <w:sdtPr>
        <w:rPr>
          <w:rFonts w:ascii="Palatino Linotype" w:eastAsia="Times New Roman" w:hAnsi="Palatino Linotype" w:cs="Times New Roman"/>
          <w:color w:val="auto"/>
          <w:sz w:val="24"/>
          <w:szCs w:val="24"/>
        </w:rPr>
        <w:id w:val="2470072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CB72E5" w14:textId="35A08E37" w:rsidR="00F15537" w:rsidRDefault="00F15537">
          <w:pPr>
            <w:pStyle w:val="Tartalomjegyzkcmsora"/>
          </w:pPr>
          <w:r>
            <w:t>Tartalom</w:t>
          </w:r>
        </w:p>
        <w:p w14:paraId="1B2EE166" w14:textId="62B4B4D4" w:rsidR="007E064E" w:rsidRDefault="00F15537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864476" w:history="1">
            <w:r w:rsidR="007E064E" w:rsidRPr="00D0176E">
              <w:rPr>
                <w:rStyle w:val="Hiperhivatkozs"/>
                <w:noProof/>
              </w:rPr>
              <w:t>1. A feladat ismertetése</w:t>
            </w:r>
            <w:r w:rsidR="007E064E">
              <w:rPr>
                <w:noProof/>
                <w:webHidden/>
              </w:rPr>
              <w:tab/>
            </w:r>
            <w:r w:rsidR="007E064E">
              <w:rPr>
                <w:noProof/>
                <w:webHidden/>
              </w:rPr>
              <w:fldChar w:fldCharType="begin"/>
            </w:r>
            <w:r w:rsidR="007E064E">
              <w:rPr>
                <w:noProof/>
                <w:webHidden/>
              </w:rPr>
              <w:instrText xml:space="preserve"> PAGEREF _Toc58864476 \h </w:instrText>
            </w:r>
            <w:r w:rsidR="007E064E">
              <w:rPr>
                <w:noProof/>
                <w:webHidden/>
              </w:rPr>
            </w:r>
            <w:r w:rsidR="007E064E"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3</w:t>
            </w:r>
            <w:r w:rsidR="007E064E">
              <w:rPr>
                <w:noProof/>
                <w:webHidden/>
              </w:rPr>
              <w:fldChar w:fldCharType="end"/>
            </w:r>
          </w:hyperlink>
        </w:p>
        <w:p w14:paraId="7089D507" w14:textId="073678B7" w:rsidR="007E064E" w:rsidRDefault="007E064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77" w:history="1">
            <w:r w:rsidRPr="00D0176E">
              <w:rPr>
                <w:rStyle w:val="Hiperhivatkozs"/>
                <w:noProof/>
              </w:rPr>
              <w:t>2. A hardver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E589D" w14:textId="53E958A0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478" w:history="1">
            <w:r w:rsidRPr="00D0176E">
              <w:rPr>
                <w:rStyle w:val="Hiperhivatkozs"/>
              </w:rPr>
              <w:t>2.1. A központi egység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_Toc58864478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B5A6E9B" w14:textId="41517A8A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79" w:history="1">
            <w:r w:rsidRPr="00D0176E">
              <w:rPr>
                <w:rStyle w:val="Hiperhivatkozs"/>
                <w:noProof/>
              </w:rPr>
              <w:t>2.1.1. Tápellátás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1F59E" w14:textId="639AD7FA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80" w:history="1">
            <w:r w:rsidRPr="00D0176E">
              <w:rPr>
                <w:rStyle w:val="Hiperhivatkozs"/>
                <w:noProof/>
              </w:rPr>
              <w:t>2.1.2. A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888EA" w14:textId="642D71F5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81" w:history="1">
            <w:r w:rsidRPr="00D0176E">
              <w:rPr>
                <w:rStyle w:val="Hiperhivatkozs"/>
                <w:noProof/>
              </w:rPr>
              <w:t>2.1.3. Szenzorok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93CAC" w14:textId="601E3A49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82" w:history="1">
            <w:r w:rsidRPr="00D0176E">
              <w:rPr>
                <w:rStyle w:val="Hiperhivatkozs"/>
                <w:noProof/>
              </w:rPr>
              <w:t>2.1.4. Az adatok tárolása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946C9" w14:textId="0DC6535E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83" w:history="1">
            <w:r w:rsidRPr="00D0176E">
              <w:rPr>
                <w:rStyle w:val="Hiperhivatkozs"/>
                <w:noProof/>
              </w:rPr>
              <w:t>2.1.5. A mikrokontroller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D5E9F" w14:textId="16D0D182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84" w:history="1">
            <w:r w:rsidRPr="00D0176E">
              <w:rPr>
                <w:rStyle w:val="Hiperhivatkozs"/>
                <w:noProof/>
              </w:rPr>
              <w:t>2.1.6. Programozás és egyebek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3A5D3" w14:textId="43D30D30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485" w:history="1">
            <w:r w:rsidRPr="00D0176E">
              <w:rPr>
                <w:rStyle w:val="Hiperhivatkozs"/>
              </w:rPr>
              <w:t>2.2. A távoli egység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C9D3BA2" w14:textId="2DA91C7A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86" w:history="1">
            <w:r w:rsidRPr="00D0176E">
              <w:rPr>
                <w:rStyle w:val="Hiperhivatkozs"/>
                <w:noProof/>
              </w:rPr>
              <w:t>2.2.1. Tápellátás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5A798" w14:textId="2A9C7B2F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87" w:history="1">
            <w:r w:rsidRPr="00D0176E">
              <w:rPr>
                <w:rStyle w:val="Hiperhivatkozs"/>
                <w:noProof/>
              </w:rPr>
              <w:t>2.2.2.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B41DD" w14:textId="20E8637E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88" w:history="1">
            <w:r w:rsidRPr="00D0176E">
              <w:rPr>
                <w:rStyle w:val="Hiperhivatkozs"/>
                <w:noProof/>
              </w:rPr>
              <w:t>2.2.3. Szenzorok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ABEB6" w14:textId="6A42E488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89" w:history="1">
            <w:r w:rsidRPr="00D0176E">
              <w:rPr>
                <w:rStyle w:val="Hiperhivatkozs"/>
                <w:noProof/>
              </w:rPr>
              <w:t>2.2.4. A mikrokontroller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316AB" w14:textId="5597E975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90" w:history="1">
            <w:r w:rsidRPr="00D0176E">
              <w:rPr>
                <w:rStyle w:val="Hiperhivatkozs"/>
                <w:noProof/>
              </w:rPr>
              <w:t>2.2.5. Programozás és egyebek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940E" w14:textId="2C0894FA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491" w:history="1">
            <w:r w:rsidRPr="00D0176E">
              <w:rPr>
                <w:rStyle w:val="Hiperhivatkozs"/>
              </w:rPr>
              <w:t>2.3. Az egységek közti kommunikáció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_Toc58864491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F91D9B2" w14:textId="4473756D" w:rsidR="007E064E" w:rsidRDefault="007E064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92" w:history="1">
            <w:r w:rsidRPr="00D0176E">
              <w:rPr>
                <w:rStyle w:val="Hiperhivatkozs"/>
                <w:noProof/>
              </w:rPr>
              <w:t>3. A program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937D7" w14:textId="0FC5355B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493" w:history="1">
            <w:r w:rsidRPr="00D0176E">
              <w:rPr>
                <w:rStyle w:val="Hiperhivatkozs"/>
              </w:rPr>
              <w:t>3.1. A működés leírása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EBFF318" w14:textId="621D8C8D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494" w:history="1">
            <w:r w:rsidRPr="00D0176E">
              <w:rPr>
                <w:rStyle w:val="Hiperhivatkozs"/>
              </w:rPr>
              <w:t>3.2. A központi egység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4DDBE35" w14:textId="51B955A5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95" w:history="1">
            <w:r w:rsidRPr="00D0176E">
              <w:rPr>
                <w:rStyle w:val="Hiperhivatkozs"/>
                <w:noProof/>
              </w:rPr>
              <w:t>3.2.1. Inicializálás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6AC9B" w14:textId="7518CC20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96" w:history="1">
            <w:r w:rsidRPr="00D0176E">
              <w:rPr>
                <w:rStyle w:val="Hiperhivatkozs"/>
                <w:noProof/>
              </w:rPr>
              <w:t>3.2.2. A távolság mérése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8765F" w14:textId="08C8171B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497" w:history="1">
            <w:r w:rsidRPr="00D0176E">
              <w:rPr>
                <w:rStyle w:val="Hiperhivatkozs"/>
              </w:rPr>
              <w:t>3.3. A távoli egység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8D1FFF6" w14:textId="361D375A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98" w:history="1">
            <w:r w:rsidRPr="00D0176E">
              <w:rPr>
                <w:rStyle w:val="Hiperhivatkozs"/>
                <w:noProof/>
              </w:rPr>
              <w:t>3.3.1. Inicializáció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57E52" w14:textId="7435841C" w:rsidR="007E064E" w:rsidRDefault="007E064E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499" w:history="1">
            <w:r w:rsidRPr="00D0176E">
              <w:rPr>
                <w:rStyle w:val="Hiperhivatkozs"/>
                <w:noProof/>
              </w:rPr>
              <w:t>3.3.2. A 7 szegmenses kijelző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BF696" w14:textId="3A8F7F00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500" w:history="1">
            <w:r w:rsidRPr="00D0176E">
              <w:rPr>
                <w:rStyle w:val="Hiperhivatkozs"/>
              </w:rPr>
              <w:t>3.4. Az egységek közti kommunikáció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68FE0CA" w14:textId="046A2B0C" w:rsidR="007E064E" w:rsidRDefault="007E064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501" w:history="1">
            <w:r w:rsidRPr="00D0176E">
              <w:rPr>
                <w:rStyle w:val="Hiperhivatkozs"/>
                <w:noProof/>
              </w:rPr>
              <w:t>4. Az eszköz működésének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F6871" w14:textId="04D024A2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502" w:history="1">
            <w:r w:rsidRPr="00D0176E">
              <w:rPr>
                <w:rStyle w:val="Hiperhivatkozs"/>
              </w:rPr>
              <w:t>4.1. A távolságmérés pontossága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C46A6B1" w14:textId="42BB7D27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503" w:history="1">
            <w:r w:rsidRPr="00D0176E">
              <w:rPr>
                <w:rStyle w:val="Hiperhivatkozs"/>
              </w:rPr>
              <w:t>4.2. A hőmérsékletszenzorok kalibrálása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D75C6DE" w14:textId="4B7FA4DD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504" w:history="1">
            <w:r w:rsidRPr="00D0176E">
              <w:rPr>
                <w:rStyle w:val="Hiperhivatkozs"/>
              </w:rPr>
              <w:t>4.3. A rádiókommunikáció távolsága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A5B0212" w14:textId="2C4B0006" w:rsidR="007E064E" w:rsidRDefault="007E064E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864505" w:history="1">
            <w:r w:rsidRPr="00D0176E">
              <w:rPr>
                <w:rStyle w:val="Hiperhivatkozs"/>
                <w:noProof/>
              </w:rPr>
              <w:t>5. 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_Toc58864505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33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B5B0F" w14:textId="1D026D6D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506" w:history="1">
            <w:r w:rsidRPr="00D0176E">
              <w:rPr>
                <w:rStyle w:val="Hiperhivatkozs"/>
              </w:rPr>
              <w:t>5.1. A kapcsolási rajzok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_Toc58864506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F4336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84D95DB" w14:textId="511C2D10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508" w:history="1">
            <w:r w:rsidRPr="00D0176E">
              <w:rPr>
                <w:rStyle w:val="Hiperhivatkozs"/>
              </w:rPr>
              <w:t>5.2. A PCB-k</w:t>
            </w:r>
            <w:r>
              <w:rPr>
                <w:webHidden/>
              </w:rPr>
              <w:tab/>
              <w:t>16</w:t>
            </w:r>
          </w:hyperlink>
        </w:p>
        <w:p w14:paraId="637ADB75" w14:textId="17FEF42F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509" w:history="1">
            <w:r w:rsidRPr="00D0176E">
              <w:rPr>
                <w:rStyle w:val="Hiperhivatkozs"/>
              </w:rPr>
              <w:t>5.3. Képek az eszközökről</w:t>
            </w:r>
            <w:r>
              <w:rPr>
                <w:webHidden/>
              </w:rPr>
              <w:tab/>
              <w:t>18</w:t>
            </w:r>
          </w:hyperlink>
        </w:p>
        <w:p w14:paraId="7B41FCBB" w14:textId="377CF778" w:rsidR="007E064E" w:rsidRDefault="007E064E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8864510" w:history="1">
            <w:r w:rsidRPr="00D0176E">
              <w:rPr>
                <w:rStyle w:val="Hiperhivatkozs"/>
              </w:rPr>
              <w:t>5.4. A programok main.c fájljai</w:t>
            </w:r>
            <w:r>
              <w:rPr>
                <w:webHidden/>
              </w:rPr>
              <w:tab/>
              <w:t>19</w:t>
            </w:r>
          </w:hyperlink>
        </w:p>
        <w:p w14:paraId="22037650" w14:textId="411D01F4" w:rsidR="00F15537" w:rsidRDefault="00F15537">
          <w:r>
            <w:rPr>
              <w:b/>
              <w:bCs/>
            </w:rPr>
            <w:fldChar w:fldCharType="end"/>
          </w:r>
        </w:p>
      </w:sdtContent>
    </w:sdt>
    <w:p w14:paraId="790F42D7" w14:textId="2631C253" w:rsidR="00F15537" w:rsidRDefault="00F15537">
      <w:pPr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</w:tabs>
        <w:spacing w:after="0"/>
        <w:ind w:firstLine="0"/>
        <w:jc w:val="left"/>
      </w:pPr>
      <w:r>
        <w:br w:type="page"/>
      </w:r>
    </w:p>
    <w:p w14:paraId="5DF8BB00" w14:textId="16883106" w:rsidR="00085B5D" w:rsidRDefault="00085B5D" w:rsidP="00085B5D">
      <w:pPr>
        <w:pStyle w:val="Cmsor1"/>
      </w:pPr>
      <w:bookmarkStart w:id="0" w:name="_Toc58864476"/>
      <w:r>
        <w:lastRenderedPageBreak/>
        <w:t>A feladat ismertetése</w:t>
      </w:r>
      <w:bookmarkEnd w:id="0"/>
    </w:p>
    <w:p w14:paraId="01CD74BF" w14:textId="2627240C" w:rsidR="00085B5D" w:rsidRDefault="00913D0A" w:rsidP="00913D0A">
      <w:pPr>
        <w:ind w:firstLine="0"/>
      </w:pPr>
      <w:r>
        <w:t>A feladat egy mikrokontroller által vezérelt ultrahangos távolságmérő megtervezése és megvalósítása.</w:t>
      </w:r>
      <w:r w:rsidR="00B62142">
        <w:t xml:space="preserve"> A rendszer egy központi és egy kiegészítő egységből áll. A központi egység végzi a méréseket, </w:t>
      </w:r>
      <w:proofErr w:type="spellStart"/>
      <w:r w:rsidR="00B62142">
        <w:t>kijelzi</w:t>
      </w:r>
      <w:proofErr w:type="spellEnd"/>
      <w:r w:rsidR="00B62142">
        <w:t xml:space="preserve"> és eltárolja az adatokat, míg a kiegészítő egység a központi egység által mért távolság adatokat jeleníti meg, és bizonyos távolság alatt jelzést ad. A két egység rádión keresztül kommunikál egymással.</w:t>
      </w:r>
    </w:p>
    <w:p w14:paraId="469E99B8" w14:textId="41185917" w:rsidR="00B62142" w:rsidRDefault="00B62142" w:rsidP="00913D0A">
      <w:pPr>
        <w:ind w:firstLine="0"/>
      </w:pPr>
      <w:r>
        <w:t>A távolságmérés pontosítása érdekében a hangsebesség hőmérsékletfüggését is figyelembe kell venni, így a hőmérsékletet is mérni kell.</w:t>
      </w:r>
    </w:p>
    <w:p w14:paraId="5E1EA8C3" w14:textId="2FC67892" w:rsidR="00B62142" w:rsidRDefault="00B62142" w:rsidP="00913D0A">
      <w:pPr>
        <w:ind w:firstLine="0"/>
      </w:pPr>
      <w:r>
        <w:t>További követelmények az egyes egységekkel szemben:</w:t>
      </w:r>
    </w:p>
    <w:p w14:paraId="6C0C434A" w14:textId="7EC47DB1" w:rsidR="00B62142" w:rsidRDefault="00B62142" w:rsidP="005E4EF5">
      <w:pPr>
        <w:spacing w:before="240"/>
        <w:ind w:firstLine="0"/>
      </w:pPr>
      <w:r>
        <w:t>-</w:t>
      </w:r>
      <w:r w:rsidRPr="00B62142">
        <w:rPr>
          <w:i/>
        </w:rPr>
        <w:t>Központi egység</w:t>
      </w:r>
      <w:r>
        <w:t>:</w:t>
      </w:r>
    </w:p>
    <w:p w14:paraId="5316FCC4" w14:textId="5852CAA2" w:rsidR="00B62142" w:rsidRDefault="00B62142" w:rsidP="005E4EF5">
      <w:pPr>
        <w:pStyle w:val="Listaszerbekezds"/>
        <w:numPr>
          <w:ilvl w:val="0"/>
          <w:numId w:val="25"/>
        </w:numPr>
        <w:spacing w:before="240" w:line="288" w:lineRule="auto"/>
        <w:ind w:left="714" w:hanging="357"/>
      </w:pPr>
      <w:r>
        <w:t>A központi egységnek elemről vagy külső tápegységről is képesnek kell lennie működni.</w:t>
      </w:r>
    </w:p>
    <w:p w14:paraId="7B347EF1" w14:textId="4D273414" w:rsidR="00B62142" w:rsidRDefault="00B62142" w:rsidP="005E4EF5">
      <w:pPr>
        <w:pStyle w:val="Listaszerbekezds"/>
        <w:numPr>
          <w:ilvl w:val="0"/>
          <w:numId w:val="25"/>
        </w:numPr>
        <w:spacing w:line="288" w:lineRule="auto"/>
        <w:ind w:left="714" w:hanging="357"/>
      </w:pPr>
      <w:r>
        <w:t>A mért adatok kijelzésére egy LCD kijelzővel kell rendelkeznie.</w:t>
      </w:r>
    </w:p>
    <w:p w14:paraId="7405D228" w14:textId="3B55090F" w:rsidR="00B62142" w:rsidRDefault="00B62142" w:rsidP="005E4EF5">
      <w:pPr>
        <w:pStyle w:val="Listaszerbekezds"/>
        <w:numPr>
          <w:ilvl w:val="0"/>
          <w:numId w:val="25"/>
        </w:numPr>
        <w:spacing w:line="288" w:lineRule="auto"/>
        <w:ind w:left="714" w:hanging="357"/>
      </w:pPr>
      <w:r>
        <w:t>A mért távolság adatokat egy EEPROM-</w:t>
      </w:r>
      <w:proofErr w:type="spellStart"/>
      <w:r>
        <w:t>ban</w:t>
      </w:r>
      <w:proofErr w:type="spellEnd"/>
      <w:r>
        <w:t xml:space="preserve"> kell eltárolnia, </w:t>
      </w:r>
      <w:r w:rsidR="005E4EF5">
        <w:t xml:space="preserve">és </w:t>
      </w:r>
      <w:r>
        <w:t>azok</w:t>
      </w:r>
      <w:r w:rsidR="00D41955">
        <w:t>nak USB-n keresztül kiolvashatóknak kell lenniük</w:t>
      </w:r>
      <w:r w:rsidR="005E4EF5">
        <w:t>.</w:t>
      </w:r>
    </w:p>
    <w:p w14:paraId="2E972002" w14:textId="3628A479" w:rsidR="005E4EF5" w:rsidRDefault="005E4EF5" w:rsidP="005E4EF5">
      <w:pPr>
        <w:pStyle w:val="Listaszerbekezds"/>
        <w:numPr>
          <w:ilvl w:val="0"/>
          <w:numId w:val="25"/>
        </w:numPr>
        <w:spacing w:line="288" w:lineRule="auto"/>
        <w:ind w:left="714" w:hanging="357"/>
      </w:pPr>
      <w:r>
        <w:t xml:space="preserve">Esetleges </w:t>
      </w:r>
      <w:proofErr w:type="spellStart"/>
      <w:r>
        <w:t>továbbfejlesztéshez</w:t>
      </w:r>
      <w:proofErr w:type="spellEnd"/>
      <w:r>
        <w:t xml:space="preserve"> valamilyen kivezetés</w:t>
      </w:r>
      <w:r w:rsidR="00D41955">
        <w:t>sel kell rendelkeznie</w:t>
      </w:r>
      <w:r>
        <w:t xml:space="preserve"> (pl.: SPI, I2C)</w:t>
      </w:r>
    </w:p>
    <w:p w14:paraId="78C42ABE" w14:textId="628E5B48" w:rsidR="005E4EF5" w:rsidRDefault="005E4EF5" w:rsidP="005E4EF5">
      <w:pPr>
        <w:pStyle w:val="Listaszerbekezds"/>
        <w:numPr>
          <w:ilvl w:val="0"/>
          <w:numId w:val="25"/>
        </w:numPr>
        <w:spacing w:line="288" w:lineRule="auto"/>
        <w:ind w:left="714" w:hanging="357"/>
      </w:pPr>
      <w:r>
        <w:t>Nyomógombok és LED-</w:t>
      </w:r>
      <w:proofErr w:type="spellStart"/>
      <w:r>
        <w:t>ek</w:t>
      </w:r>
      <w:proofErr w:type="spellEnd"/>
      <w:r>
        <w:t xml:space="preserve"> a felhasználóval való kommunikációhoz.</w:t>
      </w:r>
    </w:p>
    <w:p w14:paraId="3C5322D1" w14:textId="04A4CE4F" w:rsidR="00B62142" w:rsidRDefault="00B62142" w:rsidP="005E4EF5">
      <w:pPr>
        <w:spacing w:before="240"/>
        <w:ind w:firstLine="0"/>
      </w:pPr>
      <w:r>
        <w:t>-</w:t>
      </w:r>
      <w:r w:rsidRPr="00B62142">
        <w:rPr>
          <w:i/>
        </w:rPr>
        <w:t>Távoli egység</w:t>
      </w:r>
      <w:r>
        <w:t>:</w:t>
      </w:r>
    </w:p>
    <w:p w14:paraId="418B5D7A" w14:textId="649C55B8" w:rsidR="005E4EF5" w:rsidRDefault="005E4EF5" w:rsidP="005E4EF5">
      <w:pPr>
        <w:pStyle w:val="Listaszerbekezds"/>
        <w:numPr>
          <w:ilvl w:val="0"/>
          <w:numId w:val="26"/>
        </w:numPr>
        <w:spacing w:before="240" w:line="288" w:lineRule="auto"/>
        <w:ind w:left="714" w:hanging="357"/>
      </w:pPr>
      <w:r>
        <w:t>A távoli egységnek elemekről kell működnie.</w:t>
      </w:r>
    </w:p>
    <w:p w14:paraId="5C916296" w14:textId="00E8D586" w:rsidR="005E4EF5" w:rsidRDefault="005E4EF5" w:rsidP="005E4EF5">
      <w:pPr>
        <w:pStyle w:val="Listaszerbekezds"/>
        <w:numPr>
          <w:ilvl w:val="0"/>
          <w:numId w:val="26"/>
        </w:numPr>
        <w:spacing w:line="288" w:lineRule="auto"/>
        <w:ind w:left="714" w:hanging="357"/>
      </w:pPr>
      <w:r>
        <w:t>A távolságadatok kijelzésére nagyobb hétszegmenses kijelzővel vagy LED mátrix kijelzővel kell rendelkeznie.</w:t>
      </w:r>
    </w:p>
    <w:p w14:paraId="7F542960" w14:textId="31C83D11" w:rsidR="005E4EF5" w:rsidRDefault="005E4EF5" w:rsidP="005E4EF5">
      <w:pPr>
        <w:pStyle w:val="Listaszerbekezds"/>
        <w:numPr>
          <w:ilvl w:val="0"/>
          <w:numId w:val="26"/>
        </w:numPr>
        <w:spacing w:line="288" w:lineRule="auto"/>
        <w:ind w:left="714" w:hanging="357"/>
      </w:pPr>
      <w:r>
        <w:t>Nyomógombok és LED-</w:t>
      </w:r>
      <w:proofErr w:type="spellStart"/>
      <w:r>
        <w:t>ek</w:t>
      </w:r>
      <w:proofErr w:type="spellEnd"/>
      <w:r>
        <w:t xml:space="preserve"> a felhasználóval való kommunikációhoz.</w:t>
      </w:r>
    </w:p>
    <w:p w14:paraId="7C63AA46" w14:textId="6F105691" w:rsidR="00085B5D" w:rsidRDefault="00085B5D" w:rsidP="00085B5D">
      <w:pPr>
        <w:pStyle w:val="Cmsor1"/>
      </w:pPr>
      <w:bookmarkStart w:id="1" w:name="_Toc58864477"/>
      <w:r>
        <w:lastRenderedPageBreak/>
        <w:t>A hardver leírása</w:t>
      </w:r>
      <w:bookmarkEnd w:id="1"/>
    </w:p>
    <w:p w14:paraId="1DE788F7" w14:textId="128449A2" w:rsidR="007B51D9" w:rsidRPr="007B51D9" w:rsidRDefault="00085B5D" w:rsidP="007B51D9">
      <w:pPr>
        <w:pStyle w:val="Cmsor2"/>
      </w:pPr>
      <w:bookmarkStart w:id="2" w:name="_Toc58864478"/>
      <w:r>
        <w:t>A központi egység</w:t>
      </w:r>
      <w:bookmarkEnd w:id="2"/>
    </w:p>
    <w:p w14:paraId="038616FC" w14:textId="47502046" w:rsidR="00E773F8" w:rsidRDefault="00E773F8" w:rsidP="00E773F8">
      <w:pPr>
        <w:pStyle w:val="Cmsor3"/>
      </w:pPr>
      <w:bookmarkStart w:id="3" w:name="_Toc58864479"/>
      <w:r>
        <w:t>Tápellátás</w:t>
      </w:r>
      <w:bookmarkEnd w:id="3"/>
    </w:p>
    <w:p w14:paraId="67F2ECDA" w14:textId="26C6FA38" w:rsidR="007B51D9" w:rsidRPr="007B51D9" w:rsidRDefault="007B51D9" w:rsidP="007B51D9">
      <w:pPr>
        <w:pStyle w:val="Normlcmsorutn"/>
      </w:pPr>
      <w:r>
        <w:t xml:space="preserve">A központi egység elemekről vagy külső tápegységről is működtethető. </w:t>
      </w:r>
      <w:r w:rsidR="00354957">
        <w:t xml:space="preserve">Elemek esetén </w:t>
      </w:r>
      <w:r w:rsidR="000C545E">
        <w:t xml:space="preserve">az </w:t>
      </w:r>
      <w:r w:rsidR="00354957">
        <w:t>eszköz 3 db sorosan kapcsolt 1,5 V-</w:t>
      </w:r>
      <w:proofErr w:type="spellStart"/>
      <w:r w:rsidR="00354957">
        <w:t>os</w:t>
      </w:r>
      <w:proofErr w:type="spellEnd"/>
      <w:r w:rsidR="00354957">
        <w:t xml:space="preserve"> elemről, vagy külső tápellátás esetén egy USB </w:t>
      </w:r>
      <w:proofErr w:type="spellStart"/>
      <w:r w:rsidR="00354957">
        <w:t>portról</w:t>
      </w:r>
      <w:proofErr w:type="spellEnd"/>
      <w:r w:rsidR="00354957">
        <w:t xml:space="preserve"> működik. Mivel az eszközön található IC-k 3 és 3,6 V közötti tápfeszültséggel működnek, az elemek feszültségét (vagy a külső tápfeszültséget) egy </w:t>
      </w:r>
      <w:r w:rsidR="000C545E">
        <w:t xml:space="preserve">MIC6365-3.3YD5-TR típusú </w:t>
      </w:r>
      <w:r w:rsidR="00354957">
        <w:t>LDO lineáris feszültségstabilizátor alakítja 3,3 V-</w:t>
      </w:r>
      <w:proofErr w:type="spellStart"/>
      <w:r w:rsidR="00354957">
        <w:t>ra</w:t>
      </w:r>
      <w:proofErr w:type="spellEnd"/>
      <w:r w:rsidR="00354957">
        <w:t>.</w:t>
      </w:r>
    </w:p>
    <w:p w14:paraId="54CC187D" w14:textId="6DB15FB5" w:rsidR="00E773F8" w:rsidRDefault="009D64B4" w:rsidP="00E773F8">
      <w:pPr>
        <w:pStyle w:val="Cmsor3"/>
      </w:pPr>
      <w:bookmarkStart w:id="4" w:name="_Toc58864480"/>
      <w:r>
        <w:t>A f</w:t>
      </w:r>
      <w:r w:rsidR="00E773F8">
        <w:t>elhasználói felület</w:t>
      </w:r>
      <w:bookmarkEnd w:id="4"/>
    </w:p>
    <w:p w14:paraId="21F4E8D4" w14:textId="64D6814A" w:rsidR="000C545E" w:rsidRDefault="000C545E" w:rsidP="000C545E">
      <w:pPr>
        <w:pStyle w:val="Normlcmsorutn"/>
      </w:pPr>
      <w:r>
        <w:t>Az eszköz felhasználói felülete a következő elemekből áll:</w:t>
      </w:r>
    </w:p>
    <w:p w14:paraId="142AD3DE" w14:textId="7C40BFA2" w:rsidR="000C545E" w:rsidRDefault="000C545E" w:rsidP="00973D6A">
      <w:pPr>
        <w:pStyle w:val="Listaszerbekezds"/>
        <w:numPr>
          <w:ilvl w:val="0"/>
          <w:numId w:val="27"/>
        </w:numPr>
        <w:spacing w:line="276" w:lineRule="auto"/>
        <w:ind w:left="697" w:hanging="357"/>
      </w:pPr>
      <w:r>
        <w:t>2 db LED</w:t>
      </w:r>
    </w:p>
    <w:p w14:paraId="5B04AA94" w14:textId="6A6C24BB" w:rsidR="000C545E" w:rsidRDefault="000C545E" w:rsidP="00973D6A">
      <w:pPr>
        <w:pStyle w:val="Listaszerbekezds"/>
        <w:numPr>
          <w:ilvl w:val="0"/>
          <w:numId w:val="27"/>
        </w:numPr>
        <w:spacing w:line="276" w:lineRule="auto"/>
        <w:ind w:left="697" w:hanging="357"/>
      </w:pPr>
      <w:r>
        <w:t>2 db nyomógomb</w:t>
      </w:r>
    </w:p>
    <w:p w14:paraId="51CA0DFF" w14:textId="73A97812" w:rsidR="000C545E" w:rsidRDefault="000C545E" w:rsidP="00973D6A">
      <w:pPr>
        <w:pStyle w:val="Listaszerbekezds"/>
        <w:numPr>
          <w:ilvl w:val="0"/>
          <w:numId w:val="27"/>
        </w:numPr>
        <w:spacing w:line="276" w:lineRule="auto"/>
        <w:ind w:left="697" w:hanging="357"/>
      </w:pPr>
      <w:r>
        <w:t>1 db háromállású kapcsoló</w:t>
      </w:r>
    </w:p>
    <w:p w14:paraId="772B0C76" w14:textId="7CE7143F" w:rsidR="000C545E" w:rsidRDefault="00AF759D" w:rsidP="00973D6A">
      <w:pPr>
        <w:pStyle w:val="Listaszerbekezds"/>
        <w:numPr>
          <w:ilvl w:val="0"/>
          <w:numId w:val="27"/>
        </w:numPr>
        <w:spacing w:line="276" w:lineRule="auto"/>
        <w:ind w:left="697" w:hanging="357"/>
      </w:pPr>
      <w:r>
        <w:t xml:space="preserve">egy MCCOG21605B6W-FTPLWI típusú 2x16 </w:t>
      </w:r>
      <w:proofErr w:type="gramStart"/>
      <w:r>
        <w:t>karakteres</w:t>
      </w:r>
      <w:proofErr w:type="gramEnd"/>
      <w:r>
        <w:t xml:space="preserve"> LCD kijelző</w:t>
      </w:r>
    </w:p>
    <w:p w14:paraId="4800A7FA" w14:textId="15BE9AE5" w:rsidR="00AF759D" w:rsidRDefault="00AF759D" w:rsidP="00AF759D">
      <w:pPr>
        <w:ind w:firstLine="0"/>
      </w:pPr>
      <w:r>
        <w:t>Az egyik LED</w:t>
      </w:r>
      <w:r w:rsidR="009B7BAF">
        <w:t xml:space="preserve"> (PWR</w:t>
      </w:r>
      <w:r w:rsidR="00B1043E">
        <w:t xml:space="preserve"> jelöléssel</w:t>
      </w:r>
      <w:r w:rsidR="009B7BAF">
        <w:t>)</w:t>
      </w:r>
      <w:r>
        <w:t xml:space="preserve"> a tápellátó áramkör részeként mindig </w:t>
      </w:r>
      <w:proofErr w:type="gramStart"/>
      <w:r>
        <w:t>világít</w:t>
      </w:r>
      <w:proofErr w:type="gramEnd"/>
      <w:r>
        <w:t xml:space="preserve"> ha az eszköz be van kapcsolva (megfelelő tápellátás mellett). A másik LED</w:t>
      </w:r>
      <w:r w:rsidR="00B1043E">
        <w:t xml:space="preserve"> (MODE jelöléssel)</w:t>
      </w:r>
      <w:r>
        <w:t xml:space="preserve"> a távoli egységgel való rádiókommunikáció során villog.</w:t>
      </w:r>
    </w:p>
    <w:p w14:paraId="3E9E7664" w14:textId="76E8B21B" w:rsidR="00AF759D" w:rsidRDefault="00AF759D" w:rsidP="00AF759D">
      <w:pPr>
        <w:ind w:firstLine="0"/>
      </w:pPr>
      <w:r>
        <w:t xml:space="preserve">A két gomb egyike egy </w:t>
      </w:r>
      <w:proofErr w:type="spellStart"/>
      <w:r>
        <w:t>reset</w:t>
      </w:r>
      <w:proofErr w:type="spellEnd"/>
      <w:r>
        <w:t xml:space="preserve"> gomb, míg a másik gomb jelenleg </w:t>
      </w:r>
      <w:r w:rsidR="00B1043E">
        <w:t xml:space="preserve">nem </w:t>
      </w:r>
      <w:r>
        <w:t xml:space="preserve">szolgál semmire, esetleges </w:t>
      </w:r>
      <w:proofErr w:type="spellStart"/>
      <w:r>
        <w:t>továbbfejlesztéshez</w:t>
      </w:r>
      <w:proofErr w:type="spellEnd"/>
      <w:r>
        <w:t xml:space="preserve"> használható.</w:t>
      </w:r>
    </w:p>
    <w:p w14:paraId="11519B58" w14:textId="6746EAE0" w:rsidR="00AF759D" w:rsidRDefault="00AF759D" w:rsidP="00AF759D">
      <w:pPr>
        <w:ind w:firstLine="0"/>
      </w:pPr>
      <w:r>
        <w:t>A háromállású kapcsoló az eszköz ki-be kapcsolására szolgál.</w:t>
      </w:r>
    </w:p>
    <w:p w14:paraId="06DB6918" w14:textId="64D2FF75" w:rsidR="00AF759D" w:rsidRPr="000C545E" w:rsidRDefault="00A42D26" w:rsidP="00AF759D">
      <w:pPr>
        <w:ind w:firstLine="0"/>
      </w:pPr>
      <w:r>
        <w:t xml:space="preserve">Az LCD kijelző jeleníti meg a mért távolságértékeket milliméterben és a </w:t>
      </w:r>
      <w:r w:rsidR="00871606">
        <w:t xml:space="preserve">mért </w:t>
      </w:r>
      <w:r>
        <w:t>hőmérsékletet</w:t>
      </w:r>
      <w:r w:rsidR="003C32E9">
        <w:t xml:space="preserve"> is</w:t>
      </w:r>
      <w:r>
        <w:t>.</w:t>
      </w:r>
    </w:p>
    <w:p w14:paraId="77874DBD" w14:textId="59D6C7EE" w:rsidR="00E773F8" w:rsidRDefault="00E773F8" w:rsidP="00E773F8">
      <w:pPr>
        <w:pStyle w:val="Cmsor3"/>
      </w:pPr>
      <w:bookmarkStart w:id="5" w:name="_Toc58864481"/>
      <w:r>
        <w:t>Szenzorok</w:t>
      </w:r>
      <w:bookmarkEnd w:id="5"/>
    </w:p>
    <w:p w14:paraId="1C82358C" w14:textId="31D7FB18" w:rsidR="00833677" w:rsidRDefault="00D35E63" w:rsidP="00D35E63">
      <w:pPr>
        <w:pStyle w:val="Normlcmsorutn"/>
        <w:rPr>
          <w:rFonts w:ascii="Cambria Math" w:hAnsi="Cambria Math" w:cs="Cambria Math"/>
        </w:rPr>
      </w:pPr>
      <w:r>
        <w:t xml:space="preserve">A hőmérséklet mérésére egy MCP9700T </w:t>
      </w:r>
      <w:r w:rsidR="00521BB7">
        <w:t>típusú termisztor</w:t>
      </w:r>
      <w:r w:rsidR="00FE0622">
        <w:t xml:space="preserve"> szolgál</w:t>
      </w:r>
      <w:r w:rsidR="00521BB7">
        <w:t xml:space="preserve">, amely -40 és 125 </w:t>
      </w:r>
      <w:r w:rsidR="00521BB7">
        <w:rPr>
          <w:rFonts w:ascii="Cambria Math" w:hAnsi="Cambria Math" w:cs="Cambria Math"/>
        </w:rPr>
        <w:t xml:space="preserve">℃ között képes mérni a hőmérsékletet, kalibráció után </w:t>
      </w:r>
      <w:proofErr w:type="gramStart"/>
      <w:r w:rsidR="00521BB7">
        <w:rPr>
          <w:rFonts w:ascii="Cambria Math" w:hAnsi="Cambria Math" w:cs="Cambria Math"/>
        </w:rPr>
        <w:t>tipikusan</w:t>
      </w:r>
      <w:proofErr w:type="gramEnd"/>
      <w:r w:rsidR="00521BB7">
        <w:rPr>
          <w:rFonts w:ascii="Cambria Math" w:hAnsi="Cambria Math" w:cs="Cambria Math"/>
        </w:rPr>
        <w:t xml:space="preserve"> 1 ℃ pontosággal. A termisztornak egy </w:t>
      </w:r>
      <w:proofErr w:type="gramStart"/>
      <w:r w:rsidR="00521BB7">
        <w:rPr>
          <w:rFonts w:ascii="Cambria Math" w:hAnsi="Cambria Math" w:cs="Cambria Math"/>
        </w:rPr>
        <w:t>analóg</w:t>
      </w:r>
      <w:proofErr w:type="gramEnd"/>
      <w:r w:rsidR="00521BB7">
        <w:rPr>
          <w:rFonts w:ascii="Cambria Math" w:hAnsi="Cambria Math" w:cs="Cambria Math"/>
        </w:rPr>
        <w:t xml:space="preserve"> kimenete van, amely közvetlenül a mikrokontroller egy ADC bemenetére van kötve.</w:t>
      </w:r>
    </w:p>
    <w:p w14:paraId="6C0AC461" w14:textId="77777777" w:rsidR="00833677" w:rsidRDefault="00833677" w:rsidP="00D35E63">
      <w:pPr>
        <w:pStyle w:val="Normlcmsorutn"/>
        <w:rPr>
          <w:rFonts w:ascii="Cambria Math" w:hAnsi="Cambria Math" w:cs="Cambria Math"/>
        </w:rPr>
      </w:pPr>
    </w:p>
    <w:p w14:paraId="1FC0D1DA" w14:textId="3AE7D2BC" w:rsidR="00D35E63" w:rsidRDefault="00833677" w:rsidP="00D35E63">
      <w:pPr>
        <w:pStyle w:val="Normlcmsorutn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A távolság mérésére egy RCWL-1601 típusú ultrahangos távolságmérő szenzor szolgál</w:t>
      </w:r>
      <w:r w:rsidR="00457246">
        <w:rPr>
          <w:rFonts w:ascii="Cambria Math" w:hAnsi="Cambria Math" w:cs="Cambria Math"/>
        </w:rPr>
        <w:t>. A szenzor egyszerűen használható, tartalmazza az adót, a vevőt, és a hozzájuk tartozó vezérlőáramkört is. A távolságméréshez csak egy rövid impulzus</w:t>
      </w:r>
      <w:r w:rsidR="00DB5F1D">
        <w:rPr>
          <w:rFonts w:ascii="Cambria Math" w:hAnsi="Cambria Math" w:cs="Cambria Math"/>
        </w:rPr>
        <w:t xml:space="preserve">t kell küldeni a </w:t>
      </w:r>
      <w:proofErr w:type="spellStart"/>
      <w:r w:rsidR="00DB5F1D">
        <w:rPr>
          <w:rFonts w:ascii="Cambria Math" w:hAnsi="Cambria Math" w:cs="Cambria Math"/>
        </w:rPr>
        <w:t>Trigger</w:t>
      </w:r>
      <w:proofErr w:type="spellEnd"/>
      <w:r w:rsidR="00DB5F1D">
        <w:rPr>
          <w:rFonts w:ascii="Cambria Math" w:hAnsi="Cambria Math" w:cs="Cambria Math"/>
        </w:rPr>
        <w:t xml:space="preserve"> bemenetre, ami után a visszaverődő jel hatására az </w:t>
      </w:r>
      <w:proofErr w:type="spellStart"/>
      <w:r w:rsidR="00DB5F1D">
        <w:rPr>
          <w:rFonts w:ascii="Cambria Math" w:hAnsi="Cambria Math" w:cs="Cambria Math"/>
        </w:rPr>
        <w:t>Echo</w:t>
      </w:r>
      <w:proofErr w:type="spellEnd"/>
      <w:r w:rsidR="00DB5F1D">
        <w:rPr>
          <w:rFonts w:ascii="Cambria Math" w:hAnsi="Cambria Math" w:cs="Cambria Math"/>
        </w:rPr>
        <w:t xml:space="preserve"> kimenet az eltelt idővel arányos </w:t>
      </w:r>
      <w:r w:rsidR="00DB5F1D">
        <w:rPr>
          <w:rFonts w:ascii="Cambria Math" w:hAnsi="Cambria Math" w:cs="Cambria Math"/>
        </w:rPr>
        <w:lastRenderedPageBreak/>
        <w:t xml:space="preserve">ideig lesz magas szinten. A hanghullámok kiküldése és visszaérkezése közötti idő kétféleképpen is mérhető: lehet mérni a </w:t>
      </w:r>
      <w:proofErr w:type="spellStart"/>
      <w:r w:rsidR="00DB5F1D">
        <w:rPr>
          <w:rFonts w:ascii="Cambria Math" w:hAnsi="Cambria Math" w:cs="Cambria Math"/>
        </w:rPr>
        <w:t>Trigger</w:t>
      </w:r>
      <w:proofErr w:type="spellEnd"/>
      <w:r w:rsidR="00DB5F1D">
        <w:rPr>
          <w:rFonts w:ascii="Cambria Math" w:hAnsi="Cambria Math" w:cs="Cambria Math"/>
        </w:rPr>
        <w:t xml:space="preserve"> jel és az </w:t>
      </w:r>
      <w:proofErr w:type="spellStart"/>
      <w:r w:rsidR="00DB5F1D">
        <w:rPr>
          <w:rFonts w:ascii="Cambria Math" w:hAnsi="Cambria Math" w:cs="Cambria Math"/>
        </w:rPr>
        <w:t>Echo</w:t>
      </w:r>
      <w:proofErr w:type="spellEnd"/>
      <w:r w:rsidR="00DB5F1D">
        <w:rPr>
          <w:rFonts w:ascii="Cambria Math" w:hAnsi="Cambria Math" w:cs="Cambria Math"/>
        </w:rPr>
        <w:t xml:space="preserve"> jel felfutó éle közti időt, vagy az </w:t>
      </w:r>
      <w:proofErr w:type="spellStart"/>
      <w:r w:rsidR="00DB5F1D">
        <w:rPr>
          <w:rFonts w:ascii="Cambria Math" w:hAnsi="Cambria Math" w:cs="Cambria Math"/>
        </w:rPr>
        <w:t>Echo</w:t>
      </w:r>
      <w:proofErr w:type="spellEnd"/>
      <w:r w:rsidR="00DB5F1D">
        <w:rPr>
          <w:rFonts w:ascii="Cambria Math" w:hAnsi="Cambria Math" w:cs="Cambria Math"/>
        </w:rPr>
        <w:t xml:space="preserve"> jel magas szintjének idejét is.</w:t>
      </w:r>
    </w:p>
    <w:p w14:paraId="6A8C4771" w14:textId="753DAE3F" w:rsidR="00DB5F1D" w:rsidRPr="00DB5F1D" w:rsidRDefault="00DB5F1D" w:rsidP="00DB5F1D">
      <w:r>
        <w:t>A szenzor körülbelül 10 és 5000 mm közötti távolságok mérésére képes,</w:t>
      </w:r>
      <w:r w:rsidR="000A645C">
        <w:t xml:space="preserve"> a pontossága pedig néhány milliméter.</w:t>
      </w:r>
      <w:r>
        <w:t xml:space="preserve"> </w:t>
      </w:r>
    </w:p>
    <w:p w14:paraId="2B8F7A99" w14:textId="2808ED87" w:rsidR="00E773F8" w:rsidRDefault="009D64B4" w:rsidP="00E773F8">
      <w:pPr>
        <w:pStyle w:val="Cmsor3"/>
      </w:pPr>
      <w:bookmarkStart w:id="6" w:name="_Toc58864482"/>
      <w:r>
        <w:t xml:space="preserve">Az </w:t>
      </w:r>
      <w:r w:rsidR="00521BB7">
        <w:t>a</w:t>
      </w:r>
      <w:r w:rsidR="00E773F8">
        <w:t>datok tárolása</w:t>
      </w:r>
      <w:bookmarkEnd w:id="6"/>
    </w:p>
    <w:p w14:paraId="798D2B8E" w14:textId="6099B0B4" w:rsidR="000A645C" w:rsidRPr="000A645C" w:rsidRDefault="000A645C" w:rsidP="000A645C">
      <w:pPr>
        <w:pStyle w:val="Normlcmsorutn"/>
      </w:pPr>
      <w:r>
        <w:t xml:space="preserve">A mért távolságadatok tárolására egy M24256 típusú, 256 </w:t>
      </w:r>
      <w:proofErr w:type="spellStart"/>
      <w:r>
        <w:t>kbit</w:t>
      </w:r>
      <w:proofErr w:type="spellEnd"/>
      <w:r>
        <w:t>-es EEPROM szolgál.</w:t>
      </w:r>
      <w:r w:rsidR="007E756A">
        <w:t xml:space="preserve"> Az EEPROM I2C buszon keresztül kommunikál a mikrokontrollerrel.</w:t>
      </w:r>
    </w:p>
    <w:p w14:paraId="34B2EB97" w14:textId="4F7A27BC" w:rsidR="007B51D9" w:rsidRDefault="007B51D9" w:rsidP="007B51D9">
      <w:pPr>
        <w:pStyle w:val="Cmsor3"/>
      </w:pPr>
      <w:bookmarkStart w:id="7" w:name="_Toc58864483"/>
      <w:r>
        <w:t>A mikrokontroller</w:t>
      </w:r>
      <w:bookmarkEnd w:id="7"/>
    </w:p>
    <w:p w14:paraId="005CD7A9" w14:textId="359FEE07" w:rsidR="00C6592B" w:rsidRDefault="002F6266" w:rsidP="00C6592B">
      <w:pPr>
        <w:pStyle w:val="Normlcmsorutn"/>
      </w:pPr>
      <w:r>
        <w:t>A választott mikrokontroller egy PIC24FJ64GB004</w:t>
      </w:r>
      <w:r w:rsidR="00C6592B">
        <w:t xml:space="preserve"> 16 bites mikrokontroller. Ez rendelkezik beépített USB, I2C, SPI kommunikációs interfészekkel, amelyek megkönnyítik a fejlesztést a későbbiekben.</w:t>
      </w:r>
    </w:p>
    <w:p w14:paraId="537B406F" w14:textId="49280C0A" w:rsidR="00C6592B" w:rsidRPr="00C6592B" w:rsidRDefault="00C6592B" w:rsidP="00C6592B">
      <w:r>
        <w:t>Ezek mellett a beépített 1</w:t>
      </w:r>
      <w:r w:rsidR="009F57AE">
        <w:t>0</w:t>
      </w:r>
      <w:r>
        <w:t xml:space="preserve"> bites AD átalakítójával a hőmérsékletmérés felbontása ~0.</w:t>
      </w:r>
      <w:r w:rsidR="009F57AE">
        <w:t>3</w:t>
      </w:r>
      <w:r w:rsidR="001F0C94">
        <w:t>2</w:t>
      </w:r>
      <w:r>
        <w:t xml:space="preserve"> </w:t>
      </w:r>
      <w:r>
        <w:rPr>
          <w:rFonts w:ascii="Cambria Math" w:hAnsi="Cambria Math" w:cs="Cambria Math"/>
        </w:rPr>
        <w:t>℃ les</w:t>
      </w:r>
      <w:r w:rsidR="009F57AE">
        <w:rPr>
          <w:rFonts w:ascii="Cambria Math" w:hAnsi="Cambria Math" w:cs="Cambria Math"/>
        </w:rPr>
        <w:t xml:space="preserve">z, amely ebben az alkalmazásban </w:t>
      </w:r>
      <w:r>
        <w:rPr>
          <w:rFonts w:ascii="Cambria Math" w:hAnsi="Cambria Math" w:cs="Cambria Math"/>
        </w:rPr>
        <w:t>megfelelő.</w:t>
      </w:r>
    </w:p>
    <w:p w14:paraId="7485CFB1" w14:textId="14A122D1" w:rsidR="00913D0A" w:rsidRDefault="009D64B4" w:rsidP="00913D0A">
      <w:pPr>
        <w:pStyle w:val="Cmsor3"/>
      </w:pPr>
      <w:bookmarkStart w:id="8" w:name="_Toc58864484"/>
      <w:r>
        <w:t>Programozás és e</w:t>
      </w:r>
      <w:r w:rsidR="00913D0A">
        <w:t>gyebek</w:t>
      </w:r>
      <w:bookmarkEnd w:id="8"/>
    </w:p>
    <w:p w14:paraId="04C16DDE" w14:textId="5DA4DE21" w:rsidR="002F6266" w:rsidRPr="002F6266" w:rsidRDefault="002F6266" w:rsidP="002F6266">
      <w:pPr>
        <w:pStyle w:val="Normlcmsorutn"/>
      </w:pPr>
      <w:r>
        <w:t>A mikrokontroller programozó lábai ki vannak vezetve, így az egyszerűen programozható az áramkörben.</w:t>
      </w:r>
    </w:p>
    <w:p w14:paraId="2D136D35" w14:textId="15D3123F" w:rsidR="00E773F8" w:rsidRPr="00E773F8" w:rsidRDefault="001F0C94" w:rsidP="00E773F8">
      <w:pPr>
        <w:pStyle w:val="Normlcmsorutn"/>
      </w:pPr>
      <w:r>
        <w:t xml:space="preserve">Emellett az I2C busz vezetékei is ki vannak vezetve, amelyek az eszköz későbbi </w:t>
      </w:r>
      <w:proofErr w:type="spellStart"/>
      <w:r>
        <w:t>továbbfejlesztéséhez</w:t>
      </w:r>
      <w:proofErr w:type="spellEnd"/>
      <w:r>
        <w:t xml:space="preserve"> nyújtanak segítséget.</w:t>
      </w:r>
    </w:p>
    <w:p w14:paraId="2CFB9A3C" w14:textId="3281CF30" w:rsidR="00085B5D" w:rsidRDefault="00085B5D" w:rsidP="00085B5D">
      <w:pPr>
        <w:pStyle w:val="Cmsor2"/>
      </w:pPr>
      <w:bookmarkStart w:id="9" w:name="_Toc58864485"/>
      <w:r>
        <w:t>A távoli egység</w:t>
      </w:r>
      <w:bookmarkEnd w:id="9"/>
    </w:p>
    <w:p w14:paraId="66D4DAAE" w14:textId="1A404FF9" w:rsidR="00913D0A" w:rsidRDefault="00913D0A" w:rsidP="00913D0A">
      <w:pPr>
        <w:pStyle w:val="Cmsor3"/>
      </w:pPr>
      <w:bookmarkStart w:id="10" w:name="_Toc58864486"/>
      <w:r>
        <w:t>Tápellátás</w:t>
      </w:r>
      <w:bookmarkEnd w:id="10"/>
    </w:p>
    <w:p w14:paraId="5A7B704E" w14:textId="506B94B6" w:rsidR="00406BCA" w:rsidRPr="007B51D9" w:rsidRDefault="00406BCA" w:rsidP="00406BCA">
      <w:pPr>
        <w:pStyle w:val="Normlcmsorutn"/>
      </w:pPr>
      <w:r>
        <w:t>A távoli egység a központi egységtől eltérően csak elemekről működtethető</w:t>
      </w:r>
      <w:r w:rsidR="009B7BAF">
        <w:t>, külső tápegységről nem</w:t>
      </w:r>
      <w:r>
        <w:t>. Továbbá az eszközön található alkatrészek egy tágabb tápfeszültségtartományban is képesek működni (2.4-3.6 V) mint a központi egység esetében, így akár 2 db sorban kapcsolt 1.5 V-</w:t>
      </w:r>
      <w:proofErr w:type="spellStart"/>
      <w:r>
        <w:t>os</w:t>
      </w:r>
      <w:proofErr w:type="spellEnd"/>
      <w:r>
        <w:t xml:space="preserve"> elemmel is működtethető. Ugyanakkor 3 elemre lett tervezve az eszköz, az elemek feszültségét egy MIC6365-3.3YD5-TR típusú LDO lineáris feszültségstabilizátor alakítja 3,3 V-</w:t>
      </w:r>
      <w:proofErr w:type="spellStart"/>
      <w:r>
        <w:t>ra</w:t>
      </w:r>
      <w:proofErr w:type="spellEnd"/>
      <w:r>
        <w:t>. (Ez az LDO található a központi egységben is.)</w:t>
      </w:r>
    </w:p>
    <w:p w14:paraId="3048CF23" w14:textId="77777777" w:rsidR="00406BCA" w:rsidRPr="00406BCA" w:rsidRDefault="00406BCA" w:rsidP="00406BCA">
      <w:pPr>
        <w:pStyle w:val="Normlcmsorutn"/>
      </w:pPr>
    </w:p>
    <w:p w14:paraId="48039D62" w14:textId="0868F52F" w:rsidR="00913D0A" w:rsidRDefault="00913D0A" w:rsidP="00913D0A">
      <w:pPr>
        <w:pStyle w:val="Cmsor3"/>
      </w:pPr>
      <w:bookmarkStart w:id="11" w:name="_Toc58864487"/>
      <w:r>
        <w:lastRenderedPageBreak/>
        <w:t>Felhasználói felület</w:t>
      </w:r>
      <w:bookmarkEnd w:id="11"/>
    </w:p>
    <w:p w14:paraId="3D92D25C" w14:textId="7FD9A3F1" w:rsidR="009B7BAF" w:rsidRDefault="009B7BAF" w:rsidP="009B7BAF">
      <w:pPr>
        <w:pStyle w:val="Normlcmsorutn"/>
      </w:pPr>
      <w:r>
        <w:t>A távoli egység felhasználói kezelőfelülete a következő elemekből áll:</w:t>
      </w:r>
    </w:p>
    <w:p w14:paraId="5B736337" w14:textId="6FC2860D" w:rsidR="009B7BAF" w:rsidRDefault="009B7BAF" w:rsidP="00973D6A">
      <w:pPr>
        <w:pStyle w:val="Listaszerbekezds"/>
        <w:numPr>
          <w:ilvl w:val="0"/>
          <w:numId w:val="28"/>
        </w:numPr>
        <w:spacing w:line="276" w:lineRule="auto"/>
        <w:ind w:left="697" w:hanging="357"/>
      </w:pPr>
      <w:r>
        <w:t>4 db LED</w:t>
      </w:r>
    </w:p>
    <w:p w14:paraId="149DA307" w14:textId="02F8D4E6" w:rsidR="009B7BAF" w:rsidRDefault="009B7BAF" w:rsidP="00973D6A">
      <w:pPr>
        <w:pStyle w:val="Listaszerbekezds"/>
        <w:numPr>
          <w:ilvl w:val="0"/>
          <w:numId w:val="28"/>
        </w:numPr>
        <w:spacing w:line="276" w:lineRule="auto"/>
        <w:ind w:left="697" w:hanging="357"/>
      </w:pPr>
      <w:r>
        <w:t>2 db nyomógomb</w:t>
      </w:r>
    </w:p>
    <w:p w14:paraId="1F0C2BE3" w14:textId="7270C97C" w:rsidR="009B7BAF" w:rsidRDefault="009B7BAF" w:rsidP="00973D6A">
      <w:pPr>
        <w:pStyle w:val="Listaszerbekezds"/>
        <w:numPr>
          <w:ilvl w:val="0"/>
          <w:numId w:val="28"/>
        </w:numPr>
        <w:spacing w:line="276" w:lineRule="auto"/>
        <w:ind w:left="697" w:hanging="357"/>
      </w:pPr>
      <w:r>
        <w:t>egy háromállású kapcsoló</w:t>
      </w:r>
    </w:p>
    <w:p w14:paraId="06F18CDD" w14:textId="4084C1AF" w:rsidR="009B7BAF" w:rsidRDefault="009B7BAF" w:rsidP="00973D6A">
      <w:pPr>
        <w:pStyle w:val="Listaszerbekezds"/>
        <w:numPr>
          <w:ilvl w:val="0"/>
          <w:numId w:val="28"/>
        </w:numPr>
        <w:spacing w:line="276" w:lineRule="auto"/>
        <w:ind w:left="697" w:hanging="357"/>
      </w:pPr>
      <w:r>
        <w:t>egy LT0565SRWK típusú 3 számjegyes hétszegmenses kijelző</w:t>
      </w:r>
    </w:p>
    <w:p w14:paraId="2044C258" w14:textId="0D9F2138" w:rsidR="009B7BAF" w:rsidRDefault="009B7BAF" w:rsidP="009B7BAF">
      <w:pPr>
        <w:ind w:firstLine="0"/>
      </w:pPr>
      <w:r>
        <w:t>Az egyik LED (PWR</w:t>
      </w:r>
      <w:r w:rsidR="00902848">
        <w:t xml:space="preserve"> jelzéssel</w:t>
      </w:r>
      <w:r>
        <w:t>) a tápellátó áramkör részeként mindig világít</w:t>
      </w:r>
      <w:r w:rsidR="003C32E9">
        <w:t>,</w:t>
      </w:r>
      <w:r>
        <w:t xml:space="preserve"> ha az eszköz be van kapcsolva (megfelelő tápellátás mellett). </w:t>
      </w:r>
      <w:r w:rsidR="00B1043E">
        <w:t>Egy másik</w:t>
      </w:r>
      <w:r>
        <w:t xml:space="preserve"> LED</w:t>
      </w:r>
      <w:r w:rsidR="00B1043E">
        <w:t xml:space="preserve"> (MODE jelzéssel)</w:t>
      </w:r>
      <w:r>
        <w:t xml:space="preserve"> a távoli egységgel való rádiókommunikáció során villog.</w:t>
      </w:r>
    </w:p>
    <w:p w14:paraId="59741825" w14:textId="6B2DFF07" w:rsidR="00B1043E" w:rsidRDefault="00B1043E" w:rsidP="009B7BAF">
      <w:pPr>
        <w:ind w:firstLine="0"/>
      </w:pPr>
      <w:r>
        <w:t xml:space="preserve">A fennmaradó két LED (WARN1 és WARN2 jelzésekkel) a mért távolságok egy adott </w:t>
      </w:r>
      <w:r w:rsidR="00633DC8">
        <w:t>határ</w:t>
      </w:r>
      <w:r>
        <w:t>érték alá esésekor világítanak figyelmeztetésképpen.</w:t>
      </w:r>
    </w:p>
    <w:p w14:paraId="08E06996" w14:textId="77777777" w:rsidR="009B7BAF" w:rsidRDefault="009B7BAF" w:rsidP="009B7BAF">
      <w:pPr>
        <w:ind w:firstLine="0"/>
      </w:pPr>
      <w:r>
        <w:t xml:space="preserve">A két gomb egyike egy </w:t>
      </w:r>
      <w:proofErr w:type="spellStart"/>
      <w:r>
        <w:t>reset</w:t>
      </w:r>
      <w:proofErr w:type="spellEnd"/>
      <w:r>
        <w:t xml:space="preserve"> gomb, míg a másik gomb jelenleg szolgál semmire, esetleges </w:t>
      </w:r>
      <w:proofErr w:type="spellStart"/>
      <w:r>
        <w:t>továbbfejlesztéshez</w:t>
      </w:r>
      <w:proofErr w:type="spellEnd"/>
      <w:r>
        <w:t xml:space="preserve"> használható.</w:t>
      </w:r>
    </w:p>
    <w:p w14:paraId="243F5B23" w14:textId="77777777" w:rsidR="009B7BAF" w:rsidRDefault="009B7BAF" w:rsidP="009B7BAF">
      <w:pPr>
        <w:ind w:firstLine="0"/>
      </w:pPr>
      <w:r>
        <w:t>A háromállású kapcsoló az eszköz ki-be kapcsolására szolgál.</w:t>
      </w:r>
    </w:p>
    <w:p w14:paraId="38E0EBE0" w14:textId="09322B70" w:rsidR="009B7BAF" w:rsidRDefault="00B1043E" w:rsidP="009B7BAF">
      <w:pPr>
        <w:ind w:firstLine="0"/>
      </w:pPr>
      <w:r>
        <w:t>A hétszegmenses kijelző jeleníti meg a mért távolságokat centiméterben</w:t>
      </w:r>
      <w:r w:rsidR="009B7BAF">
        <w:t>.</w:t>
      </w:r>
      <w:r>
        <w:t xml:space="preserve"> Mivel az ultrahangos távolságmérő szenzor mérési határai 1-500 cm, a három számjegy elegendő a távolság egész centiméterben történő kijelzésére.</w:t>
      </w:r>
    </w:p>
    <w:p w14:paraId="64B91923" w14:textId="052D713B" w:rsidR="00B1043E" w:rsidRPr="009B7BAF" w:rsidRDefault="00B1043E" w:rsidP="009B7BAF">
      <w:pPr>
        <w:ind w:firstLine="0"/>
      </w:pPr>
      <w:r>
        <w:t xml:space="preserve">A távoli egység a központival szemben nem szolgáltat semmilyen </w:t>
      </w:r>
      <w:proofErr w:type="gramStart"/>
      <w:r>
        <w:t>információt</w:t>
      </w:r>
      <w:proofErr w:type="gramEnd"/>
      <w:r>
        <w:t xml:space="preserve"> a mért hőmérsékletről, csak a távolságokat jeleníti meg.</w:t>
      </w:r>
    </w:p>
    <w:p w14:paraId="458D7B34" w14:textId="1BB93F8C" w:rsidR="00913D0A" w:rsidRDefault="00913D0A" w:rsidP="00913D0A">
      <w:pPr>
        <w:pStyle w:val="Cmsor3"/>
      </w:pPr>
      <w:bookmarkStart w:id="12" w:name="_Toc58864488"/>
      <w:r>
        <w:t>Szenzorok</w:t>
      </w:r>
      <w:bookmarkEnd w:id="12"/>
    </w:p>
    <w:p w14:paraId="2CC79994" w14:textId="250C1923" w:rsidR="00910E25" w:rsidRPr="00910E25" w:rsidRDefault="00910E25" w:rsidP="00910E25">
      <w:pPr>
        <w:pStyle w:val="Normlcmsorutn"/>
      </w:pPr>
      <w:r>
        <w:t>Az eszköz csak egy MCP9700</w:t>
      </w:r>
      <w:r w:rsidR="00FE0622">
        <w:t>T</w:t>
      </w:r>
      <w:r>
        <w:t xml:space="preserve"> típusú hőmérsékletérzékelő szenzort tartalmaz (ez a hőmérő szenzor található a központi egységben is). Ez arra szolgál, hogy a két hőmérsékletszenzor által mért értékek átlagolásával</w:t>
      </w:r>
      <w:r w:rsidR="00477474">
        <w:t xml:space="preserve"> pontosabban mérhessük a hőmérsékletet.</w:t>
      </w:r>
    </w:p>
    <w:p w14:paraId="09369254" w14:textId="6B688DD3" w:rsidR="00406BCA" w:rsidRDefault="00406BCA" w:rsidP="00406BCA">
      <w:pPr>
        <w:pStyle w:val="Cmsor3"/>
      </w:pPr>
      <w:bookmarkStart w:id="13" w:name="_Toc58864489"/>
      <w:r>
        <w:t>A mikrokontroller</w:t>
      </w:r>
      <w:bookmarkEnd w:id="13"/>
    </w:p>
    <w:p w14:paraId="2515C067" w14:textId="1D552B18" w:rsidR="00477474" w:rsidRPr="00477474" w:rsidRDefault="00477474" w:rsidP="00477474">
      <w:pPr>
        <w:pStyle w:val="Normlcmsorutn"/>
      </w:pPr>
      <w:r>
        <w:t xml:space="preserve">A távoli egység gyakorlatilag ugyanazt a mikrokontrollert tartalmazza, mint a központi egység. Ez a PIC24FJ64GA004 típusú 16 bites mikrokontroller. (Ezek a mikrokontrollerek két változatban kaphatóak, egy </w:t>
      </w:r>
      <w:proofErr w:type="gramStart"/>
      <w:r>
        <w:t>A</w:t>
      </w:r>
      <w:proofErr w:type="gramEnd"/>
      <w:r>
        <w:t xml:space="preserve"> és B változatban. A két verzió csak annyiban különbözik, hogy az </w:t>
      </w:r>
      <w:proofErr w:type="gramStart"/>
      <w:r>
        <w:t>A</w:t>
      </w:r>
      <w:proofErr w:type="gramEnd"/>
      <w:r>
        <w:t xml:space="preserve"> jelzésű nem rendelkezik beépített USB kommunikációs interfésszel, míg a B jelzésű igen. Mivel a távoli egységnél nincs USB kommunikációra szükség, az </w:t>
      </w:r>
      <w:proofErr w:type="gramStart"/>
      <w:r>
        <w:t>A</w:t>
      </w:r>
      <w:proofErr w:type="gramEnd"/>
      <w:r>
        <w:t xml:space="preserve"> verziót használja.)</w:t>
      </w:r>
    </w:p>
    <w:p w14:paraId="63C6D8B3" w14:textId="783E7B6E" w:rsidR="00406BCA" w:rsidRDefault="00406BCA" w:rsidP="00406BCA">
      <w:pPr>
        <w:pStyle w:val="Cmsor3"/>
      </w:pPr>
      <w:bookmarkStart w:id="14" w:name="_Toc58864490"/>
      <w:r>
        <w:t>Programozás és egyebek</w:t>
      </w:r>
      <w:bookmarkEnd w:id="14"/>
    </w:p>
    <w:p w14:paraId="10122B8B" w14:textId="0E93BB46" w:rsidR="00477474" w:rsidRPr="00477474" w:rsidRDefault="00477474" w:rsidP="00477474">
      <w:pPr>
        <w:pStyle w:val="Normlcmsorutn"/>
      </w:pPr>
      <w:r>
        <w:t>A mikrokontroller programozó lábai ki vannak vezetve, így az egyszerűen programozható az áramkörben.</w:t>
      </w:r>
    </w:p>
    <w:p w14:paraId="001F359F" w14:textId="77777777" w:rsidR="00FE0622" w:rsidRDefault="00085B5D" w:rsidP="00FE0622">
      <w:pPr>
        <w:pStyle w:val="Cmsor2"/>
      </w:pPr>
      <w:bookmarkStart w:id="15" w:name="_Toc58864491"/>
      <w:r>
        <w:lastRenderedPageBreak/>
        <w:t>Az egységek közti kommunikáció</w:t>
      </w:r>
      <w:bookmarkEnd w:id="15"/>
    </w:p>
    <w:p w14:paraId="64C82DD5" w14:textId="77777777" w:rsidR="00902848" w:rsidRDefault="00FE0622" w:rsidP="00902848">
      <w:r>
        <w:t xml:space="preserve">A rendszer két egysége </w:t>
      </w:r>
      <w:r w:rsidR="00902848">
        <w:t xml:space="preserve">rádión keresztül kommunikál egymással. A két egység közti távolság egy </w:t>
      </w:r>
      <w:proofErr w:type="gramStart"/>
      <w:r w:rsidR="00902848">
        <w:t>tipikus</w:t>
      </w:r>
      <w:proofErr w:type="gramEnd"/>
      <w:r w:rsidR="00902848">
        <w:t xml:space="preserve"> (tolatás közbeni távolságmérés) alkalmazásban legfeljebb néhány méter, ebben a távolságban kell megfelelően működnie a rádiókommunikációnak. A kommunikáció során a központi egység az általa mért hőmérsékletet és a távolságot küldi el a távoli egységnek, amely visszaküldi az általa mért hőmérsékletet.</w:t>
      </w:r>
    </w:p>
    <w:p w14:paraId="00899334" w14:textId="77777777" w:rsidR="00973D6A" w:rsidRDefault="00902848" w:rsidP="00902848">
      <w:r>
        <w:t xml:space="preserve">Egy MRF89XAM8A típusú rádió adó-vevő modul van </w:t>
      </w:r>
      <w:r w:rsidR="00973D6A">
        <w:t>beépítve mindkét egységbe a rádiókommunikációhoz. A modul néhány fontos tulajdonsága:</w:t>
      </w:r>
    </w:p>
    <w:p w14:paraId="7191E00F" w14:textId="77777777" w:rsidR="00973D6A" w:rsidRDefault="00973D6A" w:rsidP="004F6B1F">
      <w:pPr>
        <w:pStyle w:val="Listaszerbekezds"/>
        <w:numPr>
          <w:ilvl w:val="0"/>
          <w:numId w:val="31"/>
        </w:numPr>
        <w:spacing w:before="240" w:line="276" w:lineRule="auto"/>
        <w:ind w:left="697" w:hanging="357"/>
      </w:pPr>
      <w:r>
        <w:t>a rádiókommunikációhoz szükséges összes elemet tartalmazza (az antennát is beleértve)</w:t>
      </w:r>
    </w:p>
    <w:p w14:paraId="0CE0AF6E" w14:textId="77777777" w:rsidR="00973D6A" w:rsidRDefault="00973D6A" w:rsidP="004F6B1F">
      <w:pPr>
        <w:pStyle w:val="Listaszerbekezds"/>
        <w:numPr>
          <w:ilvl w:val="0"/>
          <w:numId w:val="31"/>
        </w:numPr>
        <w:spacing w:line="276" w:lineRule="auto"/>
        <w:ind w:left="697" w:hanging="357"/>
      </w:pPr>
      <w:r>
        <w:t>alacsony áramszükséglet (3 mA vevő üzemmódban és 25 mA adás közben), így jól használható elemes alkalmazásokhoz</w:t>
      </w:r>
    </w:p>
    <w:p w14:paraId="6E9AE538" w14:textId="77777777" w:rsidR="00973D6A" w:rsidRDefault="00973D6A" w:rsidP="004F6B1F">
      <w:pPr>
        <w:pStyle w:val="Listaszerbekezds"/>
        <w:numPr>
          <w:ilvl w:val="0"/>
          <w:numId w:val="31"/>
        </w:numPr>
        <w:spacing w:line="276" w:lineRule="auto"/>
        <w:ind w:left="697" w:hanging="357"/>
      </w:pPr>
      <w:r>
        <w:t>863-870 MHz-es tartományban működik</w:t>
      </w:r>
    </w:p>
    <w:p w14:paraId="4796042B" w14:textId="0533DC5E" w:rsidR="00CA2461" w:rsidRDefault="00CA2461" w:rsidP="004F6B1F">
      <w:pPr>
        <w:pStyle w:val="Listaszerbekezds"/>
        <w:numPr>
          <w:ilvl w:val="0"/>
          <w:numId w:val="31"/>
        </w:numPr>
        <w:spacing w:line="276" w:lineRule="auto"/>
        <w:ind w:left="697" w:hanging="357"/>
      </w:pPr>
      <w:r>
        <w:t xml:space="preserve">alacsony adatátviteli sebesség (~40 </w:t>
      </w:r>
      <w:proofErr w:type="spellStart"/>
      <w:r>
        <w:t>kbps</w:t>
      </w:r>
      <w:proofErr w:type="spellEnd"/>
      <w:r>
        <w:t>), ez</w:t>
      </w:r>
      <w:r w:rsidR="003C32E9">
        <w:t xml:space="preserve"> azonban</w:t>
      </w:r>
      <w:r>
        <w:t xml:space="preserve"> ebben az alkalmazás</w:t>
      </w:r>
      <w:r w:rsidR="003C32E9">
        <w:t xml:space="preserve">ban </w:t>
      </w:r>
      <w:r>
        <w:t>megfelelő</w:t>
      </w:r>
    </w:p>
    <w:p w14:paraId="36ED1431" w14:textId="730708CE" w:rsidR="004F6B1F" w:rsidRDefault="004F6B1F" w:rsidP="004F6B1F">
      <w:pPr>
        <w:pStyle w:val="Listaszerbekezds"/>
        <w:numPr>
          <w:ilvl w:val="0"/>
          <w:numId w:val="31"/>
        </w:numPr>
        <w:spacing w:line="276" w:lineRule="auto"/>
        <w:ind w:left="697" w:hanging="357"/>
      </w:pPr>
      <w:r>
        <w:t xml:space="preserve">a kommunikáció maximális távolsága beltéri alkalmazásokban 60-70 m, kültéri alkalmazásokban </w:t>
      </w:r>
      <w:proofErr w:type="gramStart"/>
      <w:r>
        <w:t>akár &gt;700</w:t>
      </w:r>
      <w:proofErr w:type="gramEnd"/>
      <w:r>
        <w:t xml:space="preserve"> m is lehet, </w:t>
      </w:r>
      <w:r w:rsidR="003C32E9">
        <w:t>ami</w:t>
      </w:r>
      <w:r>
        <w:t xml:space="preserve"> ebben az alkalmazásban megfelel</w:t>
      </w:r>
      <w:r w:rsidR="009E56D3">
        <w:t>ő</w:t>
      </w:r>
    </w:p>
    <w:p w14:paraId="574E5045" w14:textId="7CC70EB3" w:rsidR="004F6B1F" w:rsidRDefault="004F6B1F" w:rsidP="00BC327F">
      <w:pPr>
        <w:pStyle w:val="Listaszerbekezds"/>
        <w:numPr>
          <w:ilvl w:val="0"/>
          <w:numId w:val="31"/>
        </w:numPr>
        <w:spacing w:line="276" w:lineRule="auto"/>
        <w:ind w:left="697" w:hanging="357"/>
      </w:pPr>
      <w:r>
        <w:t>adóként és vevőként is képes üzemelni, amire szükség lesz</w:t>
      </w:r>
    </w:p>
    <w:p w14:paraId="0C5D36EA" w14:textId="13431AED" w:rsidR="00085B5D" w:rsidRDefault="00085B5D" w:rsidP="00085B5D">
      <w:pPr>
        <w:pStyle w:val="Cmsor1"/>
      </w:pPr>
      <w:bookmarkStart w:id="16" w:name="_Toc58864492"/>
      <w:r>
        <w:lastRenderedPageBreak/>
        <w:t xml:space="preserve">A </w:t>
      </w:r>
      <w:r w:rsidR="00596D5F">
        <w:t>program</w:t>
      </w:r>
      <w:r>
        <w:t xml:space="preserve"> leírása</w:t>
      </w:r>
      <w:bookmarkEnd w:id="16"/>
    </w:p>
    <w:p w14:paraId="1746214F" w14:textId="4C007F1F" w:rsidR="00085B5D" w:rsidRDefault="00085B5D" w:rsidP="00085B5D">
      <w:pPr>
        <w:pStyle w:val="Cmsor2"/>
      </w:pPr>
      <w:bookmarkStart w:id="17" w:name="_Toc58864493"/>
      <w:r>
        <w:t>A működés leírása</w:t>
      </w:r>
      <w:bookmarkEnd w:id="17"/>
    </w:p>
    <w:p w14:paraId="4A199583" w14:textId="43C638B7" w:rsidR="00DF062B" w:rsidRDefault="009E56D3" w:rsidP="00DF062B">
      <w:pPr>
        <w:pStyle w:val="Normlcmsorutn"/>
      </w:pPr>
      <w:r>
        <w:t xml:space="preserve">A </w:t>
      </w:r>
      <w:r w:rsidR="00E83204">
        <w:t>rendszer bekapcsolt állapotban ciklikusan működik (fél másodperc egy ciklus), aminek a lépései:</w:t>
      </w:r>
    </w:p>
    <w:p w14:paraId="1071944E" w14:textId="57C64D13" w:rsidR="00E83204" w:rsidRDefault="00E83204" w:rsidP="00E83204">
      <w:pPr>
        <w:pStyle w:val="Listaszerbekezds"/>
        <w:numPr>
          <w:ilvl w:val="0"/>
          <w:numId w:val="32"/>
        </w:numPr>
      </w:pPr>
      <w:r>
        <w:t>Távolság mérése az ultrahangos szenzorral, ha nincs visszatérő jel (feltehetően mert a mérési tartományban nincs semmilyen tárgy), akkor a ciklusnak itt vége van, fél másodperc múlva mérünk megint</w:t>
      </w:r>
    </w:p>
    <w:p w14:paraId="6D87AEBC" w14:textId="1D41A6C0" w:rsidR="00E83204" w:rsidRDefault="00E83204" w:rsidP="00E83204">
      <w:pPr>
        <w:pStyle w:val="Listaszerbekezds"/>
        <w:numPr>
          <w:ilvl w:val="0"/>
          <w:numId w:val="32"/>
        </w:numPr>
      </w:pPr>
      <w:r>
        <w:t>Hőmérsékletmérés és a mérési eredmények kiküldése rádión a távoli egységnek</w:t>
      </w:r>
    </w:p>
    <w:p w14:paraId="3F08E707" w14:textId="0034269D" w:rsidR="00E83204" w:rsidRDefault="00E83204" w:rsidP="00E83204">
      <w:pPr>
        <w:pStyle w:val="Listaszerbekezds"/>
        <w:numPr>
          <w:ilvl w:val="0"/>
          <w:numId w:val="32"/>
        </w:numPr>
      </w:pPr>
      <w:r>
        <w:t xml:space="preserve">A távoli egység megkapja az adatokat, </w:t>
      </w:r>
      <w:proofErr w:type="spellStart"/>
      <w:r>
        <w:t>kijelzi</w:t>
      </w:r>
      <w:proofErr w:type="spellEnd"/>
      <w:r>
        <w:t xml:space="preserve"> őket, hőmérsékletet mér, és annak eredményét</w:t>
      </w:r>
      <w:r w:rsidR="00596D5F">
        <w:t xml:space="preserve"> visszaküldi a központi egységnek</w:t>
      </w:r>
    </w:p>
    <w:p w14:paraId="03E9F415" w14:textId="3462D8C4" w:rsidR="00596D5F" w:rsidRPr="00E83204" w:rsidRDefault="00596D5F" w:rsidP="00596D5F">
      <w:pPr>
        <w:pStyle w:val="Listaszerbekezds"/>
        <w:numPr>
          <w:ilvl w:val="0"/>
          <w:numId w:val="32"/>
        </w:numPr>
      </w:pPr>
      <w:r>
        <w:t xml:space="preserve">A központi egység megkapja az adatokat és ezek alapján </w:t>
      </w:r>
      <w:proofErr w:type="spellStart"/>
      <w:r>
        <w:t>kijelzi</w:t>
      </w:r>
      <w:proofErr w:type="spellEnd"/>
      <w:r>
        <w:t xml:space="preserve"> az mérési eredményeket és elmenti őket az EEPROM memóriába</w:t>
      </w:r>
    </w:p>
    <w:p w14:paraId="2FFBABF9" w14:textId="3CD03883" w:rsidR="00085B5D" w:rsidRDefault="00085B5D" w:rsidP="00085B5D">
      <w:pPr>
        <w:pStyle w:val="Cmsor2"/>
      </w:pPr>
      <w:bookmarkStart w:id="18" w:name="_Toc58864494"/>
      <w:r>
        <w:t>A központi egység</w:t>
      </w:r>
      <w:bookmarkEnd w:id="18"/>
    </w:p>
    <w:p w14:paraId="1B14D0E2" w14:textId="6D647747" w:rsidR="00596D5F" w:rsidRDefault="00596D5F" w:rsidP="00596D5F">
      <w:pPr>
        <w:pStyle w:val="Cmsor3"/>
      </w:pPr>
      <w:bookmarkStart w:id="19" w:name="_Toc58864495"/>
      <w:proofErr w:type="gramStart"/>
      <w:r>
        <w:t>Inicializálás</w:t>
      </w:r>
      <w:bookmarkEnd w:id="19"/>
      <w:proofErr w:type="gramEnd"/>
    </w:p>
    <w:p w14:paraId="4240BFC0" w14:textId="48A140AA" w:rsidR="00596D5F" w:rsidRPr="00596D5F" w:rsidRDefault="00596D5F" w:rsidP="00596D5F">
      <w:pPr>
        <w:pStyle w:val="Normlcmsorutn"/>
      </w:pPr>
      <w:r>
        <w:t xml:space="preserve">A bekapcsolást követően az egység </w:t>
      </w:r>
      <w:proofErr w:type="gramStart"/>
      <w:r>
        <w:t>inicializálása</w:t>
      </w:r>
      <w:proofErr w:type="gramEnd"/>
      <w:r>
        <w:t xml:space="preserve"> történik meg, amely során inicializáljuk a mikrokontrollert (oszcillátor, pin-</w:t>
      </w:r>
      <w:proofErr w:type="spellStart"/>
      <w:r>
        <w:t>ek</w:t>
      </w:r>
      <w:proofErr w:type="spellEnd"/>
      <w:r>
        <w:t xml:space="preserve">, </w:t>
      </w:r>
      <w:proofErr w:type="spellStart"/>
      <w:r w:rsidR="00A06DC1">
        <w:t>timer</w:t>
      </w:r>
      <w:proofErr w:type="spellEnd"/>
      <w:r w:rsidR="00A06DC1">
        <w:t xml:space="preserve"> modulok, ADC, SPI, stb.</w:t>
      </w:r>
      <w:r>
        <w:t xml:space="preserve">), az I2C buszt (nem a mikrokontroller beépített I2C interfészét használjuk), a rádió adó-vevő modult, </w:t>
      </w:r>
      <w:r w:rsidR="00A06DC1">
        <w:t>az LCD kijelzőt, és az EEPROM memóriát.</w:t>
      </w:r>
    </w:p>
    <w:p w14:paraId="4235993B" w14:textId="34BB442D" w:rsidR="00085B5D" w:rsidRDefault="009E56D3" w:rsidP="00085B5D">
      <w:pPr>
        <w:pStyle w:val="Cmsor3"/>
      </w:pPr>
      <w:bookmarkStart w:id="20" w:name="_Toc58864496"/>
      <w:r>
        <w:t>A távolság mérése</w:t>
      </w:r>
      <w:bookmarkEnd w:id="20"/>
    </w:p>
    <w:p w14:paraId="0F334572" w14:textId="60949706" w:rsidR="00596D5F" w:rsidRDefault="00A06DC1" w:rsidP="00596D5F">
      <w:pPr>
        <w:pStyle w:val="Normlcmsorutn"/>
      </w:pPr>
      <w:r>
        <w:t xml:space="preserve">A távolság mérésére a szenzor ECHO lábának magas szinten </w:t>
      </w:r>
      <w:r w:rsidR="008E0741">
        <w:t>töltött</w:t>
      </w:r>
      <w:r>
        <w:t xml:space="preserve"> idejét mérjük, majd abból az alábbi képlet szerint kaphatjuk meg a távolságot:</w:t>
      </w:r>
    </w:p>
    <w:p w14:paraId="69D784FE" w14:textId="2FD1B5BD" w:rsidR="00A06DC1" w:rsidRPr="00A06DC1" w:rsidRDefault="0087597E" w:rsidP="00A06DC1">
      <w:pPr>
        <w:jc w:val="left"/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d=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*t  #(1)</m:t>
              </m:r>
            </m:e>
          </m:eqArr>
        </m:oMath>
      </m:oMathPara>
    </w:p>
    <w:p w14:paraId="632AC904" w14:textId="43C7FA3B" w:rsidR="00A06DC1" w:rsidRPr="00A06DC1" w:rsidRDefault="00A06DC1" w:rsidP="00A06DC1">
      <w:pPr>
        <w:jc w:val="left"/>
      </w:pPr>
      <w:proofErr w:type="gramStart"/>
      <w:r>
        <w:t>,</w:t>
      </w:r>
      <w:proofErr w:type="gramEnd"/>
      <w:r>
        <w:t xml:space="preserve"> ahol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 a hang sebessége a hőmérsékletet is figyelembe véve:</w:t>
      </w:r>
    </w:p>
    <w:p w14:paraId="682ECE63" w14:textId="4F8CA6E9" w:rsidR="00A06DC1" w:rsidRPr="00A06DC1" w:rsidRDefault="0087597E" w:rsidP="00A06DC1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=331,3*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273,15</m:t>
                      </m:r>
                    </m:den>
                  </m:f>
                </m:e>
              </m:rad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</m:eqArr>
        </m:oMath>
      </m:oMathPara>
    </w:p>
    <w:p w14:paraId="61EC207E" w14:textId="75BE7816" w:rsidR="00A06DC1" w:rsidRDefault="003A6B00" w:rsidP="00A06DC1">
      <w:proofErr w:type="gramStart"/>
      <w:r>
        <w:t>,</w:t>
      </w:r>
      <w:proofErr w:type="gramEnd"/>
      <w:r>
        <w:t xml:space="preserve"> ahol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 a hőmérséklet Celsiusban</w:t>
      </w:r>
    </w:p>
    <w:p w14:paraId="2711DB94" w14:textId="1BCA5E1E" w:rsidR="003A6B00" w:rsidRDefault="003A6B00" w:rsidP="003A6B00">
      <w:pPr>
        <w:ind w:firstLine="0"/>
      </w:pPr>
    </w:p>
    <w:p w14:paraId="3D897872" w14:textId="4F365E64" w:rsidR="003A6B00" w:rsidRPr="00A06DC1" w:rsidRDefault="003A6B00" w:rsidP="003A6B00">
      <w:pPr>
        <w:ind w:firstLine="0"/>
      </w:pPr>
      <w:r>
        <w:t>A távolság számításánál a kettővel való osztás azért szükséges, mert az oda-vissza út megtételéhez szükséges időt mértük.</w:t>
      </w:r>
    </w:p>
    <w:p w14:paraId="7DC01DF5" w14:textId="78556AE2" w:rsidR="00085B5D" w:rsidRDefault="00085B5D" w:rsidP="00085B5D">
      <w:pPr>
        <w:pStyle w:val="Cmsor2"/>
      </w:pPr>
      <w:bookmarkStart w:id="21" w:name="_Toc58864497"/>
      <w:r>
        <w:lastRenderedPageBreak/>
        <w:t>A távoli egység</w:t>
      </w:r>
      <w:bookmarkEnd w:id="21"/>
    </w:p>
    <w:p w14:paraId="7FF248C6" w14:textId="29F67450" w:rsidR="00294795" w:rsidRDefault="00294795" w:rsidP="00294795">
      <w:pPr>
        <w:pStyle w:val="Cmsor3"/>
      </w:pPr>
      <w:bookmarkStart w:id="22" w:name="_Toc58864498"/>
      <w:proofErr w:type="spellStart"/>
      <w:r>
        <w:t>Inicializáció</w:t>
      </w:r>
      <w:bookmarkEnd w:id="22"/>
      <w:proofErr w:type="spellEnd"/>
    </w:p>
    <w:p w14:paraId="6ED8E4B8" w14:textId="38E3EC04" w:rsidR="00294795" w:rsidRPr="00294795" w:rsidRDefault="00294795" w:rsidP="00294795">
      <w:pPr>
        <w:pStyle w:val="Normlcmsorutn"/>
      </w:pPr>
      <w:r>
        <w:t xml:space="preserve">A bekapcsolást követően az egység </w:t>
      </w:r>
      <w:proofErr w:type="gramStart"/>
      <w:r>
        <w:t>inicializálása</w:t>
      </w:r>
      <w:proofErr w:type="gramEnd"/>
      <w:r>
        <w:t xml:space="preserve"> történik meg, amely során inicializáljuk a mikrokontrollert (oszcillátor, pin-</w:t>
      </w:r>
      <w:proofErr w:type="spellStart"/>
      <w:r>
        <w:t>ek</w:t>
      </w:r>
      <w:proofErr w:type="spellEnd"/>
      <w:r>
        <w:t xml:space="preserve">, </w:t>
      </w:r>
      <w:proofErr w:type="spellStart"/>
      <w:r>
        <w:t>timer</w:t>
      </w:r>
      <w:proofErr w:type="spellEnd"/>
      <w:r>
        <w:t xml:space="preserve"> modulok, ADC, SPI, stb.), a rádió adó-vevő modult, </w:t>
      </w:r>
      <w:r w:rsidR="008E0741">
        <w:t>és a 7 szegmenses kijelzőt.</w:t>
      </w:r>
    </w:p>
    <w:p w14:paraId="3E3A5ADF" w14:textId="1E366899" w:rsidR="00294795" w:rsidRDefault="00294795" w:rsidP="00294795">
      <w:pPr>
        <w:pStyle w:val="Cmsor3"/>
      </w:pPr>
      <w:bookmarkStart w:id="23" w:name="_Toc58864499"/>
      <w:r>
        <w:t>A 7 szegmenses kijelző működése</w:t>
      </w:r>
      <w:bookmarkEnd w:id="23"/>
    </w:p>
    <w:p w14:paraId="285786BB" w14:textId="74DD89C9" w:rsidR="008E0741" w:rsidRPr="008E0741" w:rsidRDefault="008E0741" w:rsidP="008E0741">
      <w:pPr>
        <w:pStyle w:val="Normlcmsorutn"/>
      </w:pPr>
      <w:r>
        <w:t xml:space="preserve">A 7 szegmenses kijelző vezérlését egy </w:t>
      </w:r>
      <w:proofErr w:type="spellStart"/>
      <w:r>
        <w:t>timer</w:t>
      </w:r>
      <w:proofErr w:type="spellEnd"/>
      <w:r>
        <w:t xml:space="preserve"> végzi, amelynek a </w:t>
      </w:r>
      <w:proofErr w:type="spellStart"/>
      <w:r>
        <w:t>periódusideje</w:t>
      </w:r>
      <w:proofErr w:type="spellEnd"/>
      <w:r>
        <w:t xml:space="preserve"> úgy van beállítva, hogy a kijelző frissítése frekvenciája körülbelül 30 Hz legyen. A </w:t>
      </w:r>
      <w:proofErr w:type="spellStart"/>
      <w:r>
        <w:t>timer</w:t>
      </w:r>
      <w:proofErr w:type="spellEnd"/>
      <w:r>
        <w:t xml:space="preserve"> </w:t>
      </w:r>
      <w:proofErr w:type="spellStart"/>
      <w:r>
        <w:t>interrupt</w:t>
      </w:r>
      <w:proofErr w:type="spellEnd"/>
      <w:r>
        <w:t xml:space="preserve"> rutin lépteti a kijelzőt, és jeleníti meg a kiírandó érték következő számjegyét.</w:t>
      </w:r>
    </w:p>
    <w:p w14:paraId="767C323C" w14:textId="50EF6DA3" w:rsidR="00871606" w:rsidRDefault="00085B5D" w:rsidP="00085B5D">
      <w:pPr>
        <w:pStyle w:val="Cmsor2"/>
      </w:pPr>
      <w:bookmarkStart w:id="24" w:name="_Toc58864500"/>
      <w:r>
        <w:t>Az egységek közti kommunikáció</w:t>
      </w:r>
      <w:bookmarkEnd w:id="24"/>
    </w:p>
    <w:p w14:paraId="0C4DF616" w14:textId="32571FAE" w:rsidR="00AB757E" w:rsidRDefault="00AB757E" w:rsidP="00AB757E">
      <w:pPr>
        <w:pStyle w:val="Normlcmsorutn"/>
      </w:pPr>
      <w:r>
        <w:t xml:space="preserve">A rádió adó-vevő modult az alábbi beállításokkal használjuk, amiket a modul </w:t>
      </w:r>
      <w:proofErr w:type="spellStart"/>
      <w:r>
        <w:t>inicializációja</w:t>
      </w:r>
      <w:proofErr w:type="spellEnd"/>
      <w:r>
        <w:t xml:space="preserve"> során állítunk be (csak a fontosabb beállításokat felsorolva):</w:t>
      </w:r>
    </w:p>
    <w:p w14:paraId="53671766" w14:textId="488C89B4" w:rsidR="00AB757E" w:rsidRDefault="00AB757E" w:rsidP="00AB757E">
      <w:pPr>
        <w:pStyle w:val="Listaszerbekezds"/>
        <w:numPr>
          <w:ilvl w:val="0"/>
          <w:numId w:val="33"/>
        </w:numPr>
        <w:spacing w:line="276" w:lineRule="auto"/>
      </w:pPr>
      <w:r>
        <w:t>863 MHz</w:t>
      </w:r>
    </w:p>
    <w:p w14:paraId="528BA471" w14:textId="66FD69B4" w:rsidR="00AB757E" w:rsidRDefault="00AB757E" w:rsidP="00AB757E">
      <w:pPr>
        <w:pStyle w:val="Listaszerbekezds"/>
        <w:numPr>
          <w:ilvl w:val="0"/>
          <w:numId w:val="33"/>
        </w:numPr>
        <w:spacing w:line="276" w:lineRule="auto"/>
      </w:pPr>
      <w:r>
        <w:t>frekvenciamoduláció</w:t>
      </w:r>
    </w:p>
    <w:p w14:paraId="22CD13F5" w14:textId="246C9D88" w:rsidR="00AB757E" w:rsidRDefault="0087597E" w:rsidP="00AB757E">
      <w:pPr>
        <w:pStyle w:val="Listaszerbekezds"/>
        <w:numPr>
          <w:ilvl w:val="0"/>
          <w:numId w:val="33"/>
        </w:numPr>
        <w:spacing w:line="276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dev</m:t>
            </m:r>
          </m:sub>
        </m:sSub>
        <m:r>
          <w:rPr>
            <w:rFonts w:ascii="Cambria Math" w:hAnsi="Cambria Math"/>
          </w:rPr>
          <m:t>=30 kHz</m:t>
        </m:r>
      </m:oMath>
    </w:p>
    <w:p w14:paraId="75E41F3A" w14:textId="35B6D6F0" w:rsidR="00AB757E" w:rsidRDefault="00AB757E" w:rsidP="00AB757E">
      <w:pPr>
        <w:pStyle w:val="Listaszerbekezds"/>
        <w:numPr>
          <w:ilvl w:val="0"/>
          <w:numId w:val="33"/>
        </w:numPr>
        <w:spacing w:line="276" w:lineRule="auto"/>
      </w:pPr>
      <w:r>
        <w:t>4 byte méretű csomagokat küldünk</w:t>
      </w:r>
    </w:p>
    <w:p w14:paraId="426097B8" w14:textId="7D947A7D" w:rsidR="00AB757E" w:rsidRDefault="00AB757E" w:rsidP="00AB757E">
      <w:pPr>
        <w:pStyle w:val="Listaszerbekezds"/>
        <w:numPr>
          <w:ilvl w:val="0"/>
          <w:numId w:val="33"/>
        </w:numPr>
        <w:spacing w:line="276" w:lineRule="auto"/>
      </w:pPr>
      <w:r>
        <w:t xml:space="preserve">az adatátviteli sebesség 2 </w:t>
      </w:r>
      <w:proofErr w:type="spellStart"/>
      <w:r>
        <w:t>kbit</w:t>
      </w:r>
      <w:proofErr w:type="spellEnd"/>
      <w:r>
        <w:t>/s</w:t>
      </w:r>
    </w:p>
    <w:p w14:paraId="442BF7BC" w14:textId="18CF2ED9" w:rsidR="00AB757E" w:rsidRDefault="00AB757E" w:rsidP="00AB757E">
      <w:pPr>
        <w:pStyle w:val="Listaszerbekezds"/>
        <w:numPr>
          <w:ilvl w:val="0"/>
          <w:numId w:val="33"/>
        </w:numPr>
        <w:spacing w:line="276" w:lineRule="auto"/>
      </w:pPr>
      <w:r>
        <w:t>maximális erősítés (0 dB)</w:t>
      </w:r>
    </w:p>
    <w:p w14:paraId="5F4503D0" w14:textId="4DB6A3EF" w:rsidR="00AB757E" w:rsidRDefault="00AB757E" w:rsidP="00AB757E">
      <w:pPr>
        <w:pStyle w:val="Listaszerbekezds"/>
        <w:numPr>
          <w:ilvl w:val="0"/>
          <w:numId w:val="33"/>
        </w:numPr>
        <w:spacing w:line="276" w:lineRule="auto"/>
      </w:pPr>
      <w:r>
        <w:t>4 byte-</w:t>
      </w:r>
      <w:proofErr w:type="spellStart"/>
      <w:r>
        <w:t>os</w:t>
      </w:r>
      <w:proofErr w:type="spellEnd"/>
      <w:r>
        <w:t xml:space="preserve"> cím (0x53, 0x59, 0x4E, 0x43) (mindkét egységre)</w:t>
      </w:r>
    </w:p>
    <w:p w14:paraId="6BDD41EA" w14:textId="16C4B923" w:rsidR="00AB757E" w:rsidRDefault="00AB757E" w:rsidP="00AB757E">
      <w:pPr>
        <w:pStyle w:val="Listaszerbekezds"/>
        <w:numPr>
          <w:ilvl w:val="0"/>
          <w:numId w:val="33"/>
        </w:numPr>
        <w:spacing w:line="276" w:lineRule="auto"/>
      </w:pPr>
      <w:r>
        <w:t>CRC modul engedélyezve</w:t>
      </w:r>
    </w:p>
    <w:p w14:paraId="13FF380D" w14:textId="5EFBF368" w:rsidR="00AB757E" w:rsidRDefault="00AB757E" w:rsidP="00AB757E">
      <w:pPr>
        <w:spacing w:line="276" w:lineRule="auto"/>
        <w:ind w:firstLine="0"/>
      </w:pPr>
      <w:r>
        <w:t xml:space="preserve">A rádió adó-vevő modulokat az állapottól függően kapcsolgatni kell adó, illetve vevő üzemmódok között. Ahhoz, hogy ezek időzítései ne okozzanak </w:t>
      </w:r>
      <w:proofErr w:type="gramStart"/>
      <w:r>
        <w:t>problémákat</w:t>
      </w:r>
      <w:proofErr w:type="gramEnd"/>
      <w:r>
        <w:t xml:space="preserve"> a modulok állapotait a következőképpen állítjuk be:</w:t>
      </w:r>
    </w:p>
    <w:p w14:paraId="02B5D0A0" w14:textId="3F19CABB" w:rsidR="00AB757E" w:rsidRDefault="00294795" w:rsidP="00294795">
      <w:pPr>
        <w:pStyle w:val="Listaszerbekezds"/>
        <w:numPr>
          <w:ilvl w:val="0"/>
          <w:numId w:val="34"/>
        </w:numPr>
        <w:spacing w:line="276" w:lineRule="auto"/>
      </w:pPr>
      <w:r>
        <w:t>A központi modul STANDBY üzemmódban van alapból, majd egy sikeres távolságmérés után adó módba állítjuk az adatok kiküldéséhez.</w:t>
      </w:r>
    </w:p>
    <w:p w14:paraId="6BF8EF39" w14:textId="4A3A3A90" w:rsidR="00294795" w:rsidRDefault="00294795" w:rsidP="00294795">
      <w:pPr>
        <w:pStyle w:val="Listaszerbekezds"/>
        <w:numPr>
          <w:ilvl w:val="0"/>
          <w:numId w:val="34"/>
        </w:numPr>
        <w:spacing w:line="276" w:lineRule="auto"/>
      </w:pPr>
      <w:r>
        <w:t xml:space="preserve">Ha befejeződött az adatok kiküldése, azt a rádió modul IRQ0 </w:t>
      </w:r>
      <w:proofErr w:type="spellStart"/>
      <w:r>
        <w:t>interruptja</w:t>
      </w:r>
      <w:proofErr w:type="spellEnd"/>
      <w:r>
        <w:t xml:space="preserve"> jelzi, aminek hatására vevő üzemmódba állítjuk a modult. Ebben a módban várjuk a távoli egység válaszát. Ha megkaptuk a </w:t>
      </w:r>
      <w:proofErr w:type="gramStart"/>
      <w:r>
        <w:t>választ</w:t>
      </w:r>
      <w:proofErr w:type="gramEnd"/>
      <w:r>
        <w:t xml:space="preserve"> akkor STANDBY </w:t>
      </w:r>
      <w:proofErr w:type="spellStart"/>
      <w:r>
        <w:t>üzzemmódba</w:t>
      </w:r>
      <w:proofErr w:type="spellEnd"/>
      <w:r>
        <w:t xml:space="preserve"> állítjuk a modult a következő mérésig. Ha nincs válasz, akkor vevő üzemmódban marad a következő mérésig.</w:t>
      </w:r>
    </w:p>
    <w:p w14:paraId="28E5FC92" w14:textId="77777777" w:rsidR="00294795" w:rsidRDefault="00294795" w:rsidP="00294795">
      <w:pPr>
        <w:spacing w:line="276" w:lineRule="auto"/>
        <w:ind w:left="360" w:firstLine="0"/>
      </w:pPr>
    </w:p>
    <w:p w14:paraId="2C492539" w14:textId="1B4113E9" w:rsidR="00294795" w:rsidRDefault="00294795" w:rsidP="00AB757E">
      <w:pPr>
        <w:pStyle w:val="Listaszerbekezds"/>
        <w:numPr>
          <w:ilvl w:val="0"/>
          <w:numId w:val="34"/>
        </w:numPr>
        <w:spacing w:line="276" w:lineRule="auto"/>
      </w:pPr>
      <w:r>
        <w:t>A távoli egység rádió modulja alapállapotban vevő üzemmódban van</w:t>
      </w:r>
    </w:p>
    <w:p w14:paraId="2AA58905" w14:textId="51227233" w:rsidR="00294795" w:rsidRDefault="00294795" w:rsidP="00AB757E">
      <w:pPr>
        <w:pStyle w:val="Listaszerbekezds"/>
        <w:numPr>
          <w:ilvl w:val="0"/>
          <w:numId w:val="34"/>
        </w:numPr>
        <w:spacing w:line="276" w:lineRule="auto"/>
      </w:pPr>
      <w:r>
        <w:lastRenderedPageBreak/>
        <w:t xml:space="preserve">Ha kapott egy csomagot a központi egységtől, azt az IRQ0 </w:t>
      </w:r>
      <w:proofErr w:type="spellStart"/>
      <w:r>
        <w:t>interrupt</w:t>
      </w:r>
      <w:proofErr w:type="spellEnd"/>
      <w:r>
        <w:t xml:space="preserve"> jelzi, aminek hatására átáll adó módba és elküldi a választ.</w:t>
      </w:r>
    </w:p>
    <w:p w14:paraId="0B83C23B" w14:textId="4FCE777F" w:rsidR="00742EA6" w:rsidRDefault="00294795" w:rsidP="00742EA6">
      <w:pPr>
        <w:pStyle w:val="Listaszerbekezds"/>
        <w:numPr>
          <w:ilvl w:val="0"/>
          <w:numId w:val="34"/>
        </w:numPr>
        <w:spacing w:line="276" w:lineRule="auto"/>
      </w:pPr>
      <w:r>
        <w:t xml:space="preserve">A válasz elküldésének végét a rádió modul IRQ0 </w:t>
      </w:r>
      <w:proofErr w:type="spellStart"/>
      <w:r>
        <w:t>interruptja</w:t>
      </w:r>
      <w:proofErr w:type="spellEnd"/>
      <w:r>
        <w:t xml:space="preserve"> jelzi, aminek hatására visszaáll a </w:t>
      </w:r>
      <w:proofErr w:type="gramStart"/>
      <w:r>
        <w:t>modul vevő</w:t>
      </w:r>
      <w:proofErr w:type="gramEnd"/>
      <w:r>
        <w:t xml:space="preserve"> üzemmódba.</w:t>
      </w:r>
    </w:p>
    <w:p w14:paraId="3ECB133C" w14:textId="0B317D33" w:rsidR="00742EA6" w:rsidRDefault="00742EA6" w:rsidP="00742EA6">
      <w:pPr>
        <w:pStyle w:val="Cmsor1"/>
      </w:pPr>
      <w:bookmarkStart w:id="25" w:name="_Toc58864501"/>
      <w:r>
        <w:lastRenderedPageBreak/>
        <w:t>Az eszköz működésének tesztelése</w:t>
      </w:r>
      <w:bookmarkEnd w:id="25"/>
    </w:p>
    <w:p w14:paraId="049CBDC9" w14:textId="68F2C0BA" w:rsidR="00742EA6" w:rsidRDefault="00742EA6" w:rsidP="00742EA6">
      <w:pPr>
        <w:pStyle w:val="Cmsor2"/>
      </w:pPr>
      <w:bookmarkStart w:id="26" w:name="_Toc58864502"/>
      <w:r>
        <w:t>A távolságmérés pontossága</w:t>
      </w:r>
      <w:bookmarkEnd w:id="26"/>
    </w:p>
    <w:p w14:paraId="43D89FFF" w14:textId="3D909988" w:rsidR="00742EA6" w:rsidRDefault="00742EA6" w:rsidP="00742EA6">
      <w:pPr>
        <w:pStyle w:val="Normlcmsorutn"/>
      </w:pPr>
      <w:r>
        <w:t>A távolságmérés pontosságának alakulása néhány teszt eredményével:</w:t>
      </w:r>
    </w:p>
    <w:p w14:paraId="6F5ED437" w14:textId="77777777" w:rsidR="00742EA6" w:rsidRPr="00742EA6" w:rsidRDefault="00742EA6" w:rsidP="00742EA6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742EA6" w14:paraId="35865A17" w14:textId="77777777" w:rsidTr="00742EA6">
        <w:tc>
          <w:tcPr>
            <w:tcW w:w="3020" w:type="dxa"/>
          </w:tcPr>
          <w:p w14:paraId="2EE3252C" w14:textId="7C7F80E2" w:rsidR="00742EA6" w:rsidRDefault="00742EA6" w:rsidP="00742EA6">
            <w:pPr>
              <w:ind w:firstLine="0"/>
              <w:jc w:val="center"/>
            </w:pPr>
            <w:r>
              <w:t>Távolság [mm]</w:t>
            </w:r>
          </w:p>
        </w:tc>
        <w:tc>
          <w:tcPr>
            <w:tcW w:w="3020" w:type="dxa"/>
          </w:tcPr>
          <w:p w14:paraId="5B15E273" w14:textId="18A79C59" w:rsidR="00742EA6" w:rsidRDefault="00742EA6" w:rsidP="00F06346">
            <w:pPr>
              <w:ind w:firstLine="0"/>
              <w:jc w:val="center"/>
            </w:pPr>
            <w:r>
              <w:t>Mérés eredménye [mm]</w:t>
            </w:r>
          </w:p>
        </w:tc>
        <w:tc>
          <w:tcPr>
            <w:tcW w:w="3021" w:type="dxa"/>
          </w:tcPr>
          <w:p w14:paraId="719D2AF8" w14:textId="7DF9F441" w:rsidR="00742EA6" w:rsidRDefault="00742EA6" w:rsidP="003B7A21">
            <w:pPr>
              <w:ind w:firstLine="0"/>
              <w:jc w:val="center"/>
            </w:pPr>
            <w:r>
              <w:t>Eltérés [mm]</w:t>
            </w:r>
          </w:p>
        </w:tc>
      </w:tr>
      <w:tr w:rsidR="00742EA6" w14:paraId="6D7E9DD1" w14:textId="77777777" w:rsidTr="00742EA6">
        <w:tc>
          <w:tcPr>
            <w:tcW w:w="3020" w:type="dxa"/>
          </w:tcPr>
          <w:p w14:paraId="7E3AF0B4" w14:textId="4E55BAB4" w:rsidR="00742EA6" w:rsidRDefault="00742EA6" w:rsidP="00742EA6">
            <w:pPr>
              <w:ind w:firstLine="0"/>
              <w:jc w:val="center"/>
            </w:pPr>
            <w:r>
              <w:t>50</w:t>
            </w:r>
          </w:p>
        </w:tc>
        <w:tc>
          <w:tcPr>
            <w:tcW w:w="3020" w:type="dxa"/>
          </w:tcPr>
          <w:p w14:paraId="36312D1E" w14:textId="00464406" w:rsidR="00742EA6" w:rsidRDefault="00742EA6" w:rsidP="003B7A21">
            <w:pPr>
              <w:ind w:firstLine="0"/>
              <w:jc w:val="center"/>
            </w:pPr>
            <w:r>
              <w:t>4</w:t>
            </w:r>
            <w:r w:rsidR="003B7A21">
              <w:t>4</w:t>
            </w:r>
          </w:p>
        </w:tc>
        <w:tc>
          <w:tcPr>
            <w:tcW w:w="3021" w:type="dxa"/>
          </w:tcPr>
          <w:p w14:paraId="179C97F7" w14:textId="21BAD542" w:rsidR="00742EA6" w:rsidRDefault="00742EA6" w:rsidP="003B7A21">
            <w:pPr>
              <w:ind w:firstLine="0"/>
              <w:jc w:val="center"/>
            </w:pPr>
            <w:r>
              <w:t>-</w:t>
            </w:r>
            <w:r w:rsidR="003B7A21">
              <w:t>6</w:t>
            </w:r>
          </w:p>
        </w:tc>
      </w:tr>
      <w:tr w:rsidR="00742EA6" w14:paraId="3C45CF0E" w14:textId="77777777" w:rsidTr="00742EA6">
        <w:tc>
          <w:tcPr>
            <w:tcW w:w="3020" w:type="dxa"/>
          </w:tcPr>
          <w:p w14:paraId="2D7958E2" w14:textId="282634B5" w:rsidR="00742EA6" w:rsidRDefault="00742EA6" w:rsidP="00742EA6">
            <w:pPr>
              <w:ind w:firstLine="0"/>
              <w:jc w:val="center"/>
            </w:pPr>
            <w:r>
              <w:t>100</w:t>
            </w:r>
          </w:p>
        </w:tc>
        <w:tc>
          <w:tcPr>
            <w:tcW w:w="3020" w:type="dxa"/>
          </w:tcPr>
          <w:p w14:paraId="2353969E" w14:textId="67D3B3FA" w:rsidR="00742EA6" w:rsidRDefault="003B7A21" w:rsidP="00742EA6">
            <w:pPr>
              <w:ind w:firstLine="0"/>
              <w:jc w:val="center"/>
            </w:pPr>
            <w:r>
              <w:t>106</w:t>
            </w:r>
          </w:p>
        </w:tc>
        <w:tc>
          <w:tcPr>
            <w:tcW w:w="3021" w:type="dxa"/>
          </w:tcPr>
          <w:p w14:paraId="58C5EDEF" w14:textId="10EF29E5" w:rsidR="00742EA6" w:rsidRDefault="003B7A21" w:rsidP="00742EA6">
            <w:pPr>
              <w:ind w:firstLine="0"/>
              <w:jc w:val="center"/>
            </w:pPr>
            <w:r>
              <w:t>+6</w:t>
            </w:r>
          </w:p>
        </w:tc>
      </w:tr>
      <w:tr w:rsidR="00742EA6" w14:paraId="10C25294" w14:textId="77777777" w:rsidTr="00742EA6">
        <w:tc>
          <w:tcPr>
            <w:tcW w:w="3020" w:type="dxa"/>
          </w:tcPr>
          <w:p w14:paraId="5D250EC5" w14:textId="6A442E23" w:rsidR="00742EA6" w:rsidRDefault="00742EA6" w:rsidP="00742EA6">
            <w:pPr>
              <w:ind w:firstLine="0"/>
              <w:jc w:val="center"/>
            </w:pPr>
            <w:r>
              <w:t>200</w:t>
            </w:r>
          </w:p>
        </w:tc>
        <w:tc>
          <w:tcPr>
            <w:tcW w:w="3020" w:type="dxa"/>
          </w:tcPr>
          <w:p w14:paraId="71B48EBA" w14:textId="583008A0" w:rsidR="00742EA6" w:rsidRDefault="003B7A21" w:rsidP="00742EA6">
            <w:pPr>
              <w:ind w:firstLine="0"/>
              <w:jc w:val="center"/>
            </w:pPr>
            <w:r>
              <w:t>205</w:t>
            </w:r>
          </w:p>
        </w:tc>
        <w:tc>
          <w:tcPr>
            <w:tcW w:w="3021" w:type="dxa"/>
          </w:tcPr>
          <w:p w14:paraId="36D47CBE" w14:textId="109AF4C6" w:rsidR="00742EA6" w:rsidRDefault="003B7A21" w:rsidP="00742EA6">
            <w:pPr>
              <w:ind w:firstLine="0"/>
              <w:jc w:val="center"/>
            </w:pPr>
            <w:r>
              <w:t>+5</w:t>
            </w:r>
          </w:p>
        </w:tc>
      </w:tr>
      <w:tr w:rsidR="00742EA6" w14:paraId="4644B39C" w14:textId="77777777" w:rsidTr="00742EA6">
        <w:tc>
          <w:tcPr>
            <w:tcW w:w="3020" w:type="dxa"/>
          </w:tcPr>
          <w:p w14:paraId="09E6AB2C" w14:textId="320AB55E" w:rsidR="00742EA6" w:rsidRDefault="00742EA6" w:rsidP="00742EA6">
            <w:pPr>
              <w:ind w:firstLine="0"/>
              <w:jc w:val="center"/>
            </w:pPr>
            <w:r>
              <w:t>300</w:t>
            </w:r>
          </w:p>
        </w:tc>
        <w:tc>
          <w:tcPr>
            <w:tcW w:w="3020" w:type="dxa"/>
          </w:tcPr>
          <w:p w14:paraId="71415B52" w14:textId="44AFB7C6" w:rsidR="00742EA6" w:rsidRDefault="003B7A21" w:rsidP="00742EA6">
            <w:pPr>
              <w:ind w:firstLine="0"/>
              <w:jc w:val="center"/>
            </w:pPr>
            <w:r>
              <w:t>303</w:t>
            </w:r>
          </w:p>
        </w:tc>
        <w:tc>
          <w:tcPr>
            <w:tcW w:w="3021" w:type="dxa"/>
          </w:tcPr>
          <w:p w14:paraId="73595CA9" w14:textId="1DCD02E7" w:rsidR="00742EA6" w:rsidRDefault="003B7A21" w:rsidP="00742EA6">
            <w:pPr>
              <w:ind w:firstLine="0"/>
              <w:jc w:val="center"/>
            </w:pPr>
            <w:r>
              <w:t>+3</w:t>
            </w:r>
          </w:p>
        </w:tc>
      </w:tr>
      <w:tr w:rsidR="00742EA6" w14:paraId="1DF0FEC6" w14:textId="77777777" w:rsidTr="00742EA6">
        <w:tc>
          <w:tcPr>
            <w:tcW w:w="3020" w:type="dxa"/>
          </w:tcPr>
          <w:p w14:paraId="54AB3705" w14:textId="01274365" w:rsidR="00742EA6" w:rsidRDefault="00742EA6" w:rsidP="00742EA6">
            <w:pPr>
              <w:ind w:firstLine="0"/>
              <w:jc w:val="center"/>
            </w:pPr>
            <w:r>
              <w:t>400</w:t>
            </w:r>
          </w:p>
        </w:tc>
        <w:tc>
          <w:tcPr>
            <w:tcW w:w="3020" w:type="dxa"/>
          </w:tcPr>
          <w:p w14:paraId="476AA25E" w14:textId="65FF07BC" w:rsidR="00742EA6" w:rsidRDefault="003B7A21" w:rsidP="00742EA6">
            <w:pPr>
              <w:ind w:firstLine="0"/>
              <w:jc w:val="center"/>
            </w:pPr>
            <w:r>
              <w:t>399</w:t>
            </w:r>
          </w:p>
        </w:tc>
        <w:tc>
          <w:tcPr>
            <w:tcW w:w="3021" w:type="dxa"/>
          </w:tcPr>
          <w:p w14:paraId="60E3CB09" w14:textId="686C3591" w:rsidR="00742EA6" w:rsidRDefault="003B7A21" w:rsidP="00742EA6">
            <w:pPr>
              <w:ind w:firstLine="0"/>
              <w:jc w:val="center"/>
            </w:pPr>
            <w:r>
              <w:t>-1</w:t>
            </w:r>
          </w:p>
        </w:tc>
      </w:tr>
      <w:tr w:rsidR="00742EA6" w14:paraId="552168EB" w14:textId="77777777" w:rsidTr="00742EA6">
        <w:tc>
          <w:tcPr>
            <w:tcW w:w="3020" w:type="dxa"/>
          </w:tcPr>
          <w:p w14:paraId="416AB7FD" w14:textId="63FC399F" w:rsidR="00742EA6" w:rsidRDefault="00742EA6" w:rsidP="00742EA6">
            <w:pPr>
              <w:ind w:firstLine="0"/>
              <w:jc w:val="center"/>
            </w:pPr>
            <w:r>
              <w:t>500</w:t>
            </w:r>
          </w:p>
        </w:tc>
        <w:tc>
          <w:tcPr>
            <w:tcW w:w="3020" w:type="dxa"/>
          </w:tcPr>
          <w:p w14:paraId="36213862" w14:textId="55EC70B9" w:rsidR="00742EA6" w:rsidRDefault="003B7A21" w:rsidP="00742EA6">
            <w:pPr>
              <w:ind w:firstLine="0"/>
              <w:jc w:val="center"/>
            </w:pPr>
            <w:r>
              <w:t>498</w:t>
            </w:r>
          </w:p>
        </w:tc>
        <w:tc>
          <w:tcPr>
            <w:tcW w:w="3021" w:type="dxa"/>
          </w:tcPr>
          <w:p w14:paraId="337CC86A" w14:textId="37798E85" w:rsidR="00742EA6" w:rsidRDefault="003B7A21" w:rsidP="00742EA6">
            <w:pPr>
              <w:ind w:firstLine="0"/>
              <w:jc w:val="center"/>
            </w:pPr>
            <w:r>
              <w:t>-2</w:t>
            </w:r>
          </w:p>
        </w:tc>
      </w:tr>
      <w:tr w:rsidR="00742EA6" w14:paraId="33F01B9C" w14:textId="77777777" w:rsidTr="00742EA6">
        <w:tc>
          <w:tcPr>
            <w:tcW w:w="3020" w:type="dxa"/>
          </w:tcPr>
          <w:p w14:paraId="7DC2D41D" w14:textId="31B02C6E" w:rsidR="00742EA6" w:rsidRDefault="00742EA6" w:rsidP="00742EA6">
            <w:pPr>
              <w:ind w:firstLine="0"/>
              <w:jc w:val="center"/>
            </w:pPr>
            <w:r>
              <w:t>600</w:t>
            </w:r>
          </w:p>
        </w:tc>
        <w:tc>
          <w:tcPr>
            <w:tcW w:w="3020" w:type="dxa"/>
          </w:tcPr>
          <w:p w14:paraId="36504716" w14:textId="58C54A03" w:rsidR="00742EA6" w:rsidRDefault="003B7A21" w:rsidP="00742EA6">
            <w:pPr>
              <w:ind w:firstLine="0"/>
              <w:jc w:val="center"/>
            </w:pPr>
            <w:r>
              <w:t>594</w:t>
            </w:r>
          </w:p>
        </w:tc>
        <w:tc>
          <w:tcPr>
            <w:tcW w:w="3021" w:type="dxa"/>
          </w:tcPr>
          <w:p w14:paraId="40C3D5DB" w14:textId="10D18C7F" w:rsidR="00742EA6" w:rsidRDefault="003B7A21" w:rsidP="00742EA6">
            <w:pPr>
              <w:ind w:firstLine="0"/>
              <w:jc w:val="center"/>
            </w:pPr>
            <w:r>
              <w:t>-6</w:t>
            </w:r>
          </w:p>
        </w:tc>
      </w:tr>
      <w:tr w:rsidR="00742EA6" w14:paraId="28D7E576" w14:textId="77777777" w:rsidTr="00742EA6">
        <w:tc>
          <w:tcPr>
            <w:tcW w:w="3020" w:type="dxa"/>
          </w:tcPr>
          <w:p w14:paraId="5F72ED06" w14:textId="3B9293FA" w:rsidR="00742EA6" w:rsidRDefault="00742EA6" w:rsidP="00742EA6">
            <w:pPr>
              <w:ind w:firstLine="0"/>
              <w:jc w:val="center"/>
            </w:pPr>
            <w:r>
              <w:t>700</w:t>
            </w:r>
          </w:p>
        </w:tc>
        <w:tc>
          <w:tcPr>
            <w:tcW w:w="3020" w:type="dxa"/>
          </w:tcPr>
          <w:p w14:paraId="56FBFB0A" w14:textId="56CB8D5F" w:rsidR="00742EA6" w:rsidRDefault="003B7A21" w:rsidP="00742EA6">
            <w:pPr>
              <w:ind w:firstLine="0"/>
              <w:jc w:val="center"/>
            </w:pPr>
            <w:r>
              <w:t>694</w:t>
            </w:r>
          </w:p>
        </w:tc>
        <w:tc>
          <w:tcPr>
            <w:tcW w:w="3021" w:type="dxa"/>
          </w:tcPr>
          <w:p w14:paraId="1BDA82C8" w14:textId="02D14C76" w:rsidR="00742EA6" w:rsidRDefault="003B7A21" w:rsidP="00742EA6">
            <w:pPr>
              <w:ind w:firstLine="0"/>
              <w:jc w:val="center"/>
            </w:pPr>
            <w:r>
              <w:t>-6</w:t>
            </w:r>
          </w:p>
        </w:tc>
      </w:tr>
      <w:tr w:rsidR="00742EA6" w14:paraId="1FC74C23" w14:textId="77777777" w:rsidTr="00742EA6">
        <w:tc>
          <w:tcPr>
            <w:tcW w:w="3020" w:type="dxa"/>
          </w:tcPr>
          <w:p w14:paraId="7D8A992F" w14:textId="1469610A" w:rsidR="00742EA6" w:rsidRDefault="00742EA6" w:rsidP="00742EA6">
            <w:pPr>
              <w:ind w:firstLine="0"/>
              <w:jc w:val="center"/>
            </w:pPr>
            <w:r>
              <w:t>800</w:t>
            </w:r>
          </w:p>
        </w:tc>
        <w:tc>
          <w:tcPr>
            <w:tcW w:w="3020" w:type="dxa"/>
          </w:tcPr>
          <w:p w14:paraId="49239E8E" w14:textId="359A6595" w:rsidR="00742EA6" w:rsidRDefault="003B7A21" w:rsidP="00742EA6">
            <w:pPr>
              <w:ind w:firstLine="0"/>
              <w:jc w:val="center"/>
            </w:pPr>
            <w:r>
              <w:t>793</w:t>
            </w:r>
          </w:p>
        </w:tc>
        <w:tc>
          <w:tcPr>
            <w:tcW w:w="3021" w:type="dxa"/>
          </w:tcPr>
          <w:p w14:paraId="76867870" w14:textId="311046E3" w:rsidR="00742EA6" w:rsidRDefault="003B7A21" w:rsidP="00742EA6">
            <w:pPr>
              <w:ind w:firstLine="0"/>
              <w:jc w:val="center"/>
            </w:pPr>
            <w:r>
              <w:t>-7</w:t>
            </w:r>
          </w:p>
        </w:tc>
      </w:tr>
      <w:tr w:rsidR="00742EA6" w14:paraId="1325BC09" w14:textId="77777777" w:rsidTr="00742EA6">
        <w:tc>
          <w:tcPr>
            <w:tcW w:w="3020" w:type="dxa"/>
          </w:tcPr>
          <w:p w14:paraId="3BC0A079" w14:textId="0F8D08CF" w:rsidR="00742EA6" w:rsidRDefault="00742EA6" w:rsidP="00742EA6">
            <w:pPr>
              <w:ind w:firstLine="0"/>
              <w:jc w:val="center"/>
            </w:pPr>
            <w:r>
              <w:t>900</w:t>
            </w:r>
          </w:p>
        </w:tc>
        <w:tc>
          <w:tcPr>
            <w:tcW w:w="3020" w:type="dxa"/>
          </w:tcPr>
          <w:p w14:paraId="67D91FEA" w14:textId="3471854E" w:rsidR="00742EA6" w:rsidRDefault="003B7A21" w:rsidP="00742EA6">
            <w:pPr>
              <w:ind w:firstLine="0"/>
              <w:jc w:val="center"/>
            </w:pPr>
            <w:r>
              <w:t>896</w:t>
            </w:r>
          </w:p>
        </w:tc>
        <w:tc>
          <w:tcPr>
            <w:tcW w:w="3021" w:type="dxa"/>
          </w:tcPr>
          <w:p w14:paraId="0FAA4BAC" w14:textId="1C0658D0" w:rsidR="00742EA6" w:rsidRDefault="00742EA6" w:rsidP="003B7A21">
            <w:pPr>
              <w:ind w:firstLine="0"/>
              <w:jc w:val="center"/>
            </w:pPr>
            <w:r>
              <w:t>-</w:t>
            </w:r>
            <w:r w:rsidR="003B7A21">
              <w:t>4</w:t>
            </w:r>
          </w:p>
        </w:tc>
      </w:tr>
      <w:tr w:rsidR="00742EA6" w14:paraId="290DC7AA" w14:textId="77777777" w:rsidTr="00742EA6">
        <w:tc>
          <w:tcPr>
            <w:tcW w:w="3020" w:type="dxa"/>
          </w:tcPr>
          <w:p w14:paraId="29AB61BD" w14:textId="65D098DC" w:rsidR="00742EA6" w:rsidRDefault="00742EA6" w:rsidP="00742EA6">
            <w:pPr>
              <w:ind w:firstLine="0"/>
              <w:jc w:val="center"/>
            </w:pPr>
            <w:r>
              <w:t>1000</w:t>
            </w:r>
          </w:p>
        </w:tc>
        <w:tc>
          <w:tcPr>
            <w:tcW w:w="3020" w:type="dxa"/>
          </w:tcPr>
          <w:p w14:paraId="2ED1598A" w14:textId="631BDDA6" w:rsidR="00742EA6" w:rsidRDefault="00742EA6" w:rsidP="003B7A21">
            <w:pPr>
              <w:ind w:firstLine="0"/>
              <w:jc w:val="center"/>
            </w:pPr>
            <w:r>
              <w:t>99</w:t>
            </w:r>
            <w:r w:rsidR="003B7A21">
              <w:t>5</w:t>
            </w:r>
          </w:p>
        </w:tc>
        <w:tc>
          <w:tcPr>
            <w:tcW w:w="3021" w:type="dxa"/>
          </w:tcPr>
          <w:p w14:paraId="3064E0B8" w14:textId="382F8BB0" w:rsidR="00742EA6" w:rsidRDefault="003B7A21" w:rsidP="00742EA6">
            <w:pPr>
              <w:ind w:firstLine="0"/>
              <w:jc w:val="center"/>
            </w:pPr>
            <w:r>
              <w:t>-5</w:t>
            </w:r>
          </w:p>
        </w:tc>
      </w:tr>
      <w:tr w:rsidR="00742EA6" w14:paraId="4B3A74D9" w14:textId="77777777" w:rsidTr="00742EA6">
        <w:tc>
          <w:tcPr>
            <w:tcW w:w="3020" w:type="dxa"/>
          </w:tcPr>
          <w:p w14:paraId="10B18FEA" w14:textId="355E9D36" w:rsidR="00742EA6" w:rsidRDefault="00742EA6" w:rsidP="00742EA6">
            <w:pPr>
              <w:ind w:firstLine="0"/>
              <w:jc w:val="center"/>
            </w:pPr>
            <w:r>
              <w:t>1500</w:t>
            </w:r>
          </w:p>
        </w:tc>
        <w:tc>
          <w:tcPr>
            <w:tcW w:w="3020" w:type="dxa"/>
          </w:tcPr>
          <w:p w14:paraId="06EABE9B" w14:textId="55702A07" w:rsidR="00742EA6" w:rsidRDefault="00742EA6" w:rsidP="003B7A21">
            <w:pPr>
              <w:ind w:firstLine="0"/>
              <w:jc w:val="center"/>
            </w:pPr>
            <w:r>
              <w:t>1</w:t>
            </w:r>
            <w:r w:rsidR="003B7A21">
              <w:t>501</w:t>
            </w:r>
          </w:p>
        </w:tc>
        <w:tc>
          <w:tcPr>
            <w:tcW w:w="3021" w:type="dxa"/>
          </w:tcPr>
          <w:p w14:paraId="769EF56E" w14:textId="3D3B18AC" w:rsidR="00742EA6" w:rsidRDefault="003B7A21" w:rsidP="00742EA6">
            <w:pPr>
              <w:ind w:firstLine="0"/>
              <w:jc w:val="center"/>
            </w:pPr>
            <w:r>
              <w:t>+1</w:t>
            </w:r>
          </w:p>
        </w:tc>
      </w:tr>
      <w:tr w:rsidR="00742EA6" w14:paraId="5DF3021A" w14:textId="77777777" w:rsidTr="00742EA6">
        <w:tc>
          <w:tcPr>
            <w:tcW w:w="3020" w:type="dxa"/>
          </w:tcPr>
          <w:p w14:paraId="1CA1744A" w14:textId="1F44D062" w:rsidR="00742EA6" w:rsidRDefault="00742EA6" w:rsidP="00742EA6">
            <w:pPr>
              <w:ind w:firstLine="0"/>
              <w:jc w:val="center"/>
            </w:pPr>
            <w:r>
              <w:t>2000</w:t>
            </w:r>
          </w:p>
        </w:tc>
        <w:tc>
          <w:tcPr>
            <w:tcW w:w="3020" w:type="dxa"/>
          </w:tcPr>
          <w:p w14:paraId="78F6EAFC" w14:textId="3EF9967F" w:rsidR="00742EA6" w:rsidRDefault="00742EA6" w:rsidP="003B7A21">
            <w:pPr>
              <w:ind w:firstLine="0"/>
              <w:jc w:val="center"/>
            </w:pPr>
            <w:r>
              <w:t>200</w:t>
            </w:r>
            <w:r w:rsidR="003B7A21">
              <w:t>5</w:t>
            </w:r>
          </w:p>
        </w:tc>
        <w:tc>
          <w:tcPr>
            <w:tcW w:w="3021" w:type="dxa"/>
          </w:tcPr>
          <w:p w14:paraId="33A1B6EA" w14:textId="6B2F8743" w:rsidR="00742EA6" w:rsidRDefault="003B7A21" w:rsidP="00742EA6">
            <w:pPr>
              <w:ind w:firstLine="0"/>
              <w:jc w:val="center"/>
            </w:pPr>
            <w:r>
              <w:t>+5</w:t>
            </w:r>
          </w:p>
        </w:tc>
      </w:tr>
      <w:tr w:rsidR="00742EA6" w14:paraId="27621FA6" w14:textId="77777777" w:rsidTr="00742EA6">
        <w:tc>
          <w:tcPr>
            <w:tcW w:w="3020" w:type="dxa"/>
          </w:tcPr>
          <w:p w14:paraId="4EA48A25" w14:textId="19888159" w:rsidR="00742EA6" w:rsidRDefault="00742EA6" w:rsidP="00742EA6">
            <w:pPr>
              <w:ind w:firstLine="0"/>
              <w:jc w:val="center"/>
            </w:pPr>
            <w:r>
              <w:t>3000</w:t>
            </w:r>
          </w:p>
        </w:tc>
        <w:tc>
          <w:tcPr>
            <w:tcW w:w="3020" w:type="dxa"/>
          </w:tcPr>
          <w:p w14:paraId="19547A19" w14:textId="17373E22" w:rsidR="00742EA6" w:rsidRDefault="003B7A21" w:rsidP="00742EA6">
            <w:pPr>
              <w:ind w:firstLine="0"/>
              <w:jc w:val="center"/>
            </w:pPr>
            <w:r>
              <w:t>3004</w:t>
            </w:r>
          </w:p>
        </w:tc>
        <w:tc>
          <w:tcPr>
            <w:tcW w:w="3021" w:type="dxa"/>
          </w:tcPr>
          <w:p w14:paraId="58DCBD97" w14:textId="66792A71" w:rsidR="00742EA6" w:rsidRDefault="003B7A21" w:rsidP="00742EA6">
            <w:pPr>
              <w:ind w:firstLine="0"/>
              <w:jc w:val="center"/>
            </w:pPr>
            <w:r>
              <w:t>+4</w:t>
            </w:r>
          </w:p>
        </w:tc>
      </w:tr>
    </w:tbl>
    <w:p w14:paraId="0D5AC9E9" w14:textId="74CA0BB3" w:rsidR="00742EA6" w:rsidRDefault="00742EA6" w:rsidP="00DD4D89">
      <w:pPr>
        <w:ind w:firstLine="0"/>
        <w:rPr>
          <w:noProof/>
        </w:rPr>
      </w:pPr>
    </w:p>
    <w:p w14:paraId="062FC280" w14:textId="3C259757" w:rsidR="00F06346" w:rsidRDefault="00F06346" w:rsidP="00DD4D89">
      <w:pPr>
        <w:ind w:firstLine="0"/>
        <w:rPr>
          <w:noProof/>
        </w:rPr>
      </w:pPr>
      <w:r>
        <w:rPr>
          <w:noProof/>
        </w:rPr>
        <w:t>A szenzor a</w:t>
      </w:r>
      <w:r w:rsidR="007C4B44">
        <w:rPr>
          <w:noProof/>
        </w:rPr>
        <w:t xml:space="preserve"> tesztek alapján</w:t>
      </w:r>
      <w:r>
        <w:rPr>
          <w:noProof/>
        </w:rPr>
        <w:t xml:space="preserve"> 10-5000 mm tartományban képes mérni a távolságot.</w:t>
      </w:r>
    </w:p>
    <w:p w14:paraId="5582B2CA" w14:textId="15062030" w:rsidR="003C7DDF" w:rsidRDefault="003C7DDF" w:rsidP="003C7DDF">
      <w:pPr>
        <w:pStyle w:val="Cmsor2"/>
      </w:pPr>
      <w:bookmarkStart w:id="27" w:name="_Toc58864503"/>
      <w:r>
        <w:t>A hőmérsékletszenzorok kalibrálása</w:t>
      </w:r>
      <w:bookmarkEnd w:id="27"/>
    </w:p>
    <w:p w14:paraId="270DA12A" w14:textId="54119AE0" w:rsidR="003C7DDF" w:rsidRDefault="003C7DDF" w:rsidP="003C7DDF">
      <w:pPr>
        <w:pStyle w:val="Normlcmsorutn"/>
      </w:pPr>
      <w:r>
        <w:t xml:space="preserve">A hőmérsékletmérő szenzorok 21 </w:t>
      </w:r>
      <w:r>
        <w:rPr>
          <w:rFonts w:ascii="Cambria Math" w:hAnsi="Cambria Math" w:cs="Cambria Math"/>
        </w:rPr>
        <w:t>℃</w:t>
      </w:r>
      <w:r>
        <w:t>-</w:t>
      </w:r>
      <w:proofErr w:type="spellStart"/>
      <w:r>
        <w:t>on</w:t>
      </w:r>
      <w:proofErr w:type="spellEnd"/>
      <w:r>
        <w:t xml:space="preserve"> lettek kalibrálva, a hőmérsékletet az ezen a hőmérsékleten mért feszültségtől való eltérés alapján számoljuk feltéve, hogy </w:t>
      </w:r>
      <m:oMath>
        <m:r>
          <w:rPr>
            <w:rFonts w:ascii="Cambria Math" w:hAnsi="Cambria Math"/>
          </w:rPr>
          <m:t>10 mV</m:t>
        </m:r>
      </m:oMath>
      <w:r>
        <w:t xml:space="preserve"> eltérés a hőmérsékletszenzor kimenetén </w:t>
      </w:r>
      <m:oMath>
        <m:r>
          <w:rPr>
            <w:rFonts w:ascii="Cambria Math" w:hAnsi="Cambria Math"/>
          </w:rPr>
          <m:t>1 ℃</m:t>
        </m:r>
      </m:oMath>
      <w:r>
        <w:t xml:space="preserve"> eltérésnek felel meg (adatlap alapján).</w:t>
      </w:r>
    </w:p>
    <w:p w14:paraId="375BBC7A" w14:textId="1A62ED04" w:rsidR="00D02CE7" w:rsidRDefault="0036610C" w:rsidP="00DD4D89">
      <w:r>
        <w:t xml:space="preserve">Ezekkel a beállításokkal a szenzor nagyjából 1 </w:t>
      </w:r>
      <w:r>
        <w:rPr>
          <w:rFonts w:ascii="Cambria Math" w:hAnsi="Cambria Math" w:cs="Cambria Math"/>
        </w:rPr>
        <w:t>℃ pontossággal méri a hőmérsékletet (mint ahogy azt az adatlap is írja).</w:t>
      </w:r>
    </w:p>
    <w:p w14:paraId="6103CC4C" w14:textId="4EF0133A" w:rsidR="00D02CE7" w:rsidRDefault="00D02CE7" w:rsidP="00D02CE7">
      <w:pPr>
        <w:pStyle w:val="Cmsor2"/>
      </w:pPr>
      <w:bookmarkStart w:id="28" w:name="_Toc58864504"/>
      <w:r>
        <w:t>A rádiókommunikáció távolsága</w:t>
      </w:r>
      <w:bookmarkEnd w:id="28"/>
    </w:p>
    <w:p w14:paraId="6A231334" w14:textId="7715BEDD" w:rsidR="00D02CE7" w:rsidRDefault="00D02CE7" w:rsidP="00D02CE7">
      <w:pPr>
        <w:pStyle w:val="Normlcmsorutn"/>
      </w:pPr>
      <w:r>
        <w:t xml:space="preserve">A rádiókommunikáció több távolságban és beltéri/kültéri körülmények között is tesztelve lett. A legnagyobb </w:t>
      </w:r>
      <w:proofErr w:type="gramStart"/>
      <w:r>
        <w:t>távolság</w:t>
      </w:r>
      <w:proofErr w:type="gramEnd"/>
      <w:r>
        <w:t xml:space="preserve"> amire a teszt el lett végezve: ~25 m úgy, hogy az adó és a vevő között több tárgy is volt (beleértve legalább 2 falat). </w:t>
      </w:r>
      <w:r w:rsidR="00AF292C">
        <w:t>Ezen a távolságon ~10 perc alatt 1 csomag/s adatátvitellel egy csomag sem veszett el.</w:t>
      </w:r>
    </w:p>
    <w:p w14:paraId="3D89AEAF" w14:textId="24391A2D" w:rsidR="00AF292C" w:rsidRPr="00AF292C" w:rsidRDefault="00AF292C" w:rsidP="00AF292C">
      <w:r>
        <w:t xml:space="preserve">Mivel egy </w:t>
      </w:r>
      <w:proofErr w:type="gramStart"/>
      <w:r>
        <w:t>tipikus</w:t>
      </w:r>
      <w:proofErr w:type="gramEnd"/>
      <w:r>
        <w:t xml:space="preserve"> alkalmazásban a két egység maximum pár méterre lesz egymástól, ez megfelelőnek tekinthető. </w:t>
      </w:r>
      <w:r w:rsidR="004C5A48">
        <w:t xml:space="preserve">A tesztek alapján feltételezzük, hogy minden csomag megérkezik, hibakezelést elveszett csomagokra nem tartalmaz a program, ha esetleg mégis </w:t>
      </w:r>
      <w:proofErr w:type="spellStart"/>
      <w:r w:rsidR="004C5A48">
        <w:lastRenderedPageBreak/>
        <w:t>elveszne</w:t>
      </w:r>
      <w:proofErr w:type="spellEnd"/>
      <w:r w:rsidR="004C5A48">
        <w:t xml:space="preserve"> egy csomag, annak a hatása </w:t>
      </w:r>
      <w:r w:rsidR="00643C30">
        <w:t xml:space="preserve">csak </w:t>
      </w:r>
      <w:r w:rsidR="004C5A48">
        <w:t>az lesz, hogy az a</w:t>
      </w:r>
      <w:r w:rsidR="00643C30">
        <w:t>dott</w:t>
      </w:r>
      <w:r w:rsidR="004C5A48">
        <w:t xml:space="preserve"> fél másodperces mérési ciklus kimarad, nem kapunk új értékeket a </w:t>
      </w:r>
      <w:bookmarkStart w:id="29" w:name="_GoBack"/>
      <w:bookmarkEnd w:id="29"/>
      <w:r w:rsidR="004C5A48">
        <w:t>kijelzőkön.</w:t>
      </w:r>
    </w:p>
    <w:p w14:paraId="5FF51EEB" w14:textId="4AD2C46D" w:rsidR="00F06210" w:rsidRDefault="00061153" w:rsidP="00294795">
      <w:pPr>
        <w:pStyle w:val="Cmsor1"/>
        <w:ind w:firstLine="0"/>
      </w:pPr>
      <w:bookmarkStart w:id="30" w:name="_Toc58864505"/>
      <w:r>
        <w:lastRenderedPageBreak/>
        <w:t>Mellékletek</w:t>
      </w:r>
      <w:bookmarkEnd w:id="30"/>
    </w:p>
    <w:p w14:paraId="0FD961B2" w14:textId="68BFC41F" w:rsidR="00A6224C" w:rsidRDefault="00A6224C" w:rsidP="00A6224C">
      <w:pPr>
        <w:pStyle w:val="Normlcmsorutn"/>
      </w:pPr>
    </w:p>
    <w:p w14:paraId="1FD3D7AB" w14:textId="0B85C3EE" w:rsidR="00A6224C" w:rsidRPr="00A6224C" w:rsidRDefault="004732A5" w:rsidP="004732A5">
      <w:pPr>
        <w:pStyle w:val="Cmsor2"/>
        <w:sectPr w:rsidR="00A6224C" w:rsidRPr="00A6224C" w:rsidSect="00BE23F9">
          <w:footerReference w:type="first" r:id="rId9"/>
          <w:type w:val="continuous"/>
          <w:pgSz w:w="11906" w:h="16838" w:code="9"/>
          <w:pgMar w:top="1134" w:right="1134" w:bottom="1418" w:left="1134" w:header="1418" w:footer="1134" w:gutter="567"/>
          <w:pgNumType w:start="0"/>
          <w:cols w:space="708"/>
          <w:titlePg/>
          <w:docGrid w:linePitch="360"/>
        </w:sectPr>
      </w:pPr>
      <w:bookmarkStart w:id="31" w:name="_Toc58864506"/>
      <w:r>
        <w:t>A kapcsolási rajzok</w:t>
      </w:r>
      <w:bookmarkEnd w:id="31"/>
    </w:p>
    <w:p w14:paraId="6D84EC4D" w14:textId="1A3AD646" w:rsidR="001543CB" w:rsidRDefault="001543CB">
      <w:pPr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</w:tabs>
        <w:spacing w:after="0"/>
        <w:ind w:firstLine="0"/>
        <w:jc w:val="left"/>
        <w:rPr>
          <w:caps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FF0327F" wp14:editId="60475FC8">
            <wp:simplePos x="0" y="0"/>
            <wp:positionH relativeFrom="column">
              <wp:posOffset>-44311</wp:posOffset>
            </wp:positionH>
            <wp:positionV relativeFrom="paragraph">
              <wp:posOffset>-19050</wp:posOffset>
            </wp:positionV>
            <wp:extent cx="15133320" cy="10699213"/>
            <wp:effectExtent l="0" t="0" r="0" b="6985"/>
            <wp:wrapNone/>
            <wp:docPr id="3" name="Kép 3" descr="C:\Users\Krisztián\Downloads\main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risztián\Downloads\main-page-0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3320" cy="1069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3C57621" w14:textId="77777777" w:rsidR="0041375A" w:rsidRDefault="0041375A" w:rsidP="00F06210">
      <w:pPr>
        <w:pStyle w:val="Cmsor1"/>
        <w:numPr>
          <w:ilvl w:val="0"/>
          <w:numId w:val="0"/>
        </w:numPr>
        <w:ind w:left="431"/>
        <w:sectPr w:rsidR="0041375A" w:rsidSect="001543CB">
          <w:pgSz w:w="23811" w:h="16838" w:orient="landscape" w:code="8"/>
          <w:pgMar w:top="0" w:right="0" w:bottom="0" w:left="0" w:header="1418" w:footer="1134" w:gutter="0"/>
          <w:pgNumType w:start="0"/>
          <w:cols w:space="708"/>
          <w:titlePg/>
          <w:docGrid w:linePitch="360"/>
        </w:sectPr>
      </w:pPr>
    </w:p>
    <w:p w14:paraId="185251D1" w14:textId="53F9657F" w:rsidR="0041375A" w:rsidRDefault="0041375A" w:rsidP="00F06210">
      <w:pPr>
        <w:pStyle w:val="Cmsor1"/>
        <w:numPr>
          <w:ilvl w:val="0"/>
          <w:numId w:val="0"/>
        </w:numPr>
        <w:ind w:left="431"/>
        <w:sectPr w:rsidR="0041375A" w:rsidSect="001543CB">
          <w:pgSz w:w="23811" w:h="16838" w:orient="landscape" w:code="8"/>
          <w:pgMar w:top="0" w:right="0" w:bottom="0" w:left="0" w:header="1418" w:footer="1134" w:gutter="0"/>
          <w:pgNumType w:start="0"/>
          <w:cols w:space="708"/>
          <w:titlePg/>
          <w:docGrid w:linePitch="360"/>
        </w:sectPr>
      </w:pPr>
      <w:bookmarkStart w:id="32" w:name="_Toc58832803"/>
      <w:bookmarkStart w:id="33" w:name="_Toc58864507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FD8D29D" wp14:editId="681D926F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118080" cy="10698480"/>
            <wp:effectExtent l="0" t="0" r="7620" b="7620"/>
            <wp:wrapNone/>
            <wp:docPr id="4" name="Kép 4" descr="C:\Users\Krisztián\Downloads\extern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risztián\Downloads\extern-page-0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8080" cy="1069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2"/>
      <w:bookmarkEnd w:id="33"/>
    </w:p>
    <w:p w14:paraId="2040810E" w14:textId="320F048D" w:rsidR="00F06210" w:rsidRDefault="004732A5" w:rsidP="004732A5">
      <w:pPr>
        <w:pStyle w:val="Cmsor2"/>
      </w:pPr>
      <w:bookmarkStart w:id="34" w:name="_Toc58864508"/>
      <w:r>
        <w:lastRenderedPageBreak/>
        <w:t>A PCB-k</w:t>
      </w:r>
      <w:bookmarkEnd w:id="34"/>
    </w:p>
    <w:p w14:paraId="4352080F" w14:textId="77777777" w:rsidR="00E73E67" w:rsidRDefault="004732A5" w:rsidP="00E73E67">
      <w:pPr>
        <w:pStyle w:val="Normlcmsorutn"/>
        <w:keepNext/>
        <w:jc w:val="center"/>
      </w:pPr>
      <w:r>
        <w:rPr>
          <w:noProof/>
        </w:rPr>
        <w:drawing>
          <wp:inline distT="0" distB="0" distL="0" distR="0" wp14:anchorId="4595C145" wp14:editId="3A15F396">
            <wp:extent cx="4348646" cy="7789333"/>
            <wp:effectExtent l="0" t="0" r="0" b="254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138" t="12698" r="34788" b="10641"/>
                    <a:stretch/>
                  </pic:blipFill>
                  <pic:spPr bwMode="auto">
                    <a:xfrm>
                      <a:off x="0" y="0"/>
                      <a:ext cx="4364947" cy="781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E6BB2" w14:textId="0C15AFDB" w:rsidR="004732A5" w:rsidRDefault="0087597E" w:rsidP="00E73E67">
      <w:pPr>
        <w:pStyle w:val="Kpalrs"/>
      </w:pPr>
      <w:r>
        <w:fldChar w:fldCharType="begin"/>
      </w:r>
      <w:r>
        <w:instrText xml:space="preserve"> SEQ Központi_egység \* ARABIC </w:instrText>
      </w:r>
      <w:r>
        <w:fldChar w:fldCharType="separate"/>
      </w:r>
      <w:r w:rsidR="005F4336">
        <w:rPr>
          <w:noProof/>
        </w:rPr>
        <w:t>1</w:t>
      </w:r>
      <w:r>
        <w:rPr>
          <w:noProof/>
        </w:rPr>
        <w:fldChar w:fldCharType="end"/>
      </w:r>
      <w:r w:rsidR="00E73E67">
        <w:t>. Központi egység</w:t>
      </w:r>
    </w:p>
    <w:p w14:paraId="5277CF09" w14:textId="77777777" w:rsidR="004808BE" w:rsidRDefault="004808BE" w:rsidP="004808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30ACF3" wp14:editId="45296231">
            <wp:extent cx="4358251" cy="8145780"/>
            <wp:effectExtent l="0" t="0" r="4445" b="762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608" t="12463" r="37169" b="13698"/>
                    <a:stretch/>
                  </pic:blipFill>
                  <pic:spPr bwMode="auto">
                    <a:xfrm>
                      <a:off x="0" y="0"/>
                      <a:ext cx="4362287" cy="815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1F9CB" w14:textId="2D2BE51C" w:rsidR="00CE76D5" w:rsidRDefault="004808BE" w:rsidP="009D43DA">
      <w:pPr>
        <w:pStyle w:val="Kpalrs"/>
      </w:pPr>
      <w:r>
        <w:t>2. Távoli egység</w:t>
      </w:r>
    </w:p>
    <w:p w14:paraId="08012D48" w14:textId="0676C26F" w:rsidR="00E26AA1" w:rsidRDefault="00E26AA1" w:rsidP="004D2AB1">
      <w:pPr>
        <w:jc w:val="center"/>
      </w:pPr>
    </w:p>
    <w:p w14:paraId="150DCD1B" w14:textId="39339D65" w:rsidR="00E26AA1" w:rsidRDefault="00E26AA1" w:rsidP="00E26AA1"/>
    <w:p w14:paraId="0C2A0802" w14:textId="5091B7A3" w:rsidR="00E26AA1" w:rsidRDefault="00E26AA1" w:rsidP="00E26AA1">
      <w:pPr>
        <w:pStyle w:val="Cmsor2"/>
      </w:pPr>
      <w:bookmarkStart w:id="35" w:name="_Toc58864509"/>
      <w:r>
        <w:lastRenderedPageBreak/>
        <w:t>Képek az eszközökről</w:t>
      </w:r>
      <w:bookmarkEnd w:id="35"/>
    </w:p>
    <w:p w14:paraId="013ED9A9" w14:textId="6AD43941" w:rsidR="00E26AA1" w:rsidRPr="00E26AA1" w:rsidRDefault="00694596" w:rsidP="00E26AA1">
      <w:pPr>
        <w:pStyle w:val="Normlcmsorutn"/>
        <w:jc w:val="center"/>
      </w:pPr>
      <w:r>
        <w:pict w14:anchorId="5320C3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8pt;height:294.6pt">
            <v:imagedata r:id="rId14" o:title="IMG_20201214_094536" croptop="29156f" cropbottom="4483f" cropleft="4514f" cropright="1736f"/>
          </v:shape>
        </w:pict>
      </w:r>
    </w:p>
    <w:p w14:paraId="61BD1EEE" w14:textId="61A17297" w:rsidR="004E5C60" w:rsidRDefault="00694596" w:rsidP="00E26AA1">
      <w:pPr>
        <w:pStyle w:val="Normlcmsorutn"/>
        <w:jc w:val="center"/>
      </w:pPr>
      <w:r>
        <w:pict w14:anchorId="085017D9">
          <v:shape id="_x0000_i1026" type="#_x0000_t75" style="width:415.2pt;height:263.4pt">
            <v:imagedata r:id="rId15" o:title="IMG_20201214_094226" croptop="23647f" cropbottom="13309f" cropleft="3125f" cropright="2427f"/>
          </v:shape>
        </w:pict>
      </w:r>
    </w:p>
    <w:p w14:paraId="09B5FD46" w14:textId="77777777" w:rsidR="004E5C60" w:rsidRDefault="004E5C60">
      <w:pPr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</w:tabs>
        <w:spacing w:after="0"/>
        <w:ind w:firstLine="0"/>
        <w:jc w:val="left"/>
      </w:pPr>
      <w:r>
        <w:br w:type="page"/>
      </w:r>
    </w:p>
    <w:p w14:paraId="5B6C37B1" w14:textId="3873D7EA" w:rsidR="00E26AA1" w:rsidRDefault="004E5C60" w:rsidP="004E5C60">
      <w:pPr>
        <w:pStyle w:val="Cmsor2"/>
      </w:pPr>
      <w:bookmarkStart w:id="36" w:name="_Toc58864510"/>
      <w:r>
        <w:lastRenderedPageBreak/>
        <w:t xml:space="preserve">A programok </w:t>
      </w:r>
      <w:proofErr w:type="spellStart"/>
      <w:r>
        <w:t>main.c</w:t>
      </w:r>
      <w:proofErr w:type="spellEnd"/>
      <w:r>
        <w:t xml:space="preserve"> </w:t>
      </w:r>
      <w:proofErr w:type="gramStart"/>
      <w:r>
        <w:t>fájljai</w:t>
      </w:r>
      <w:bookmarkEnd w:id="36"/>
      <w:proofErr w:type="gramEnd"/>
    </w:p>
    <w:p w14:paraId="4514E16C" w14:textId="03576783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 </w:t>
      </w:r>
      <w:r w:rsidRPr="005E3CA1">
        <w:rPr>
          <w:rStyle w:val="st0"/>
          <w:color w:val="969696"/>
          <w:sz w:val="18"/>
          <w:szCs w:val="18"/>
          <w:shd w:val="clear" w:color="auto" w:fill="E9EFF8"/>
        </w:rPr>
        <w:t>//Központi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0"/>
          <w:color w:val="969696"/>
          <w:sz w:val="18"/>
          <w:szCs w:val="18"/>
          <w:shd w:val="clear" w:color="auto" w:fill="E9EFF8"/>
        </w:rPr>
        <w:t>egység</w:t>
      </w:r>
    </w:p>
    <w:p w14:paraId="4D18D77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 2 </w:t>
      </w:r>
    </w:p>
    <w:p w14:paraId="4D0E7A9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 3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include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"</w:t>
      </w:r>
      <w:proofErr w:type="spellStart"/>
      <w:r w:rsidRPr="005E3CA1">
        <w:rPr>
          <w:rStyle w:val="string"/>
          <w:color w:val="CE7B00"/>
          <w:sz w:val="18"/>
          <w:szCs w:val="18"/>
        </w:rPr>
        <w:t>mcc_generated_files</w:t>
      </w:r>
      <w:proofErr w:type="spellEnd"/>
      <w:r w:rsidRPr="005E3CA1">
        <w:rPr>
          <w:rStyle w:val="string"/>
          <w:color w:val="CE7B00"/>
          <w:sz w:val="18"/>
          <w:szCs w:val="18"/>
        </w:rPr>
        <w:t>/</w:t>
      </w:r>
      <w:proofErr w:type="spellStart"/>
      <w:r w:rsidRPr="005E3CA1">
        <w:rPr>
          <w:rStyle w:val="string"/>
          <w:color w:val="CE7B00"/>
          <w:sz w:val="18"/>
          <w:szCs w:val="18"/>
        </w:rPr>
        <w:t>mcc.h</w:t>
      </w:r>
      <w:proofErr w:type="spellEnd"/>
      <w:r w:rsidRPr="005E3CA1">
        <w:rPr>
          <w:rStyle w:val="string"/>
          <w:color w:val="CE7B00"/>
          <w:sz w:val="18"/>
          <w:szCs w:val="18"/>
        </w:rPr>
        <w:t>"</w:t>
      </w:r>
    </w:p>
    <w:p w14:paraId="3F810F6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 4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include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"MRF89XAM8A.h"</w:t>
      </w:r>
    </w:p>
    <w:p w14:paraId="5539A10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 5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include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"</w:t>
      </w:r>
      <w:proofErr w:type="spellStart"/>
      <w:r w:rsidRPr="005E3CA1">
        <w:rPr>
          <w:rStyle w:val="string"/>
          <w:color w:val="CE7B00"/>
          <w:sz w:val="18"/>
          <w:szCs w:val="18"/>
        </w:rPr>
        <w:t>LCD.h</w:t>
      </w:r>
      <w:proofErr w:type="spellEnd"/>
      <w:r w:rsidRPr="005E3CA1">
        <w:rPr>
          <w:rStyle w:val="string"/>
          <w:color w:val="CE7B00"/>
          <w:sz w:val="18"/>
          <w:szCs w:val="18"/>
        </w:rPr>
        <w:t>"</w:t>
      </w:r>
    </w:p>
    <w:p w14:paraId="1EE2D6D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 6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include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"i2c.h"</w:t>
      </w:r>
    </w:p>
    <w:p w14:paraId="7F57EAE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 7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include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"</w:t>
      </w:r>
      <w:proofErr w:type="spellStart"/>
      <w:r w:rsidRPr="005E3CA1">
        <w:rPr>
          <w:rStyle w:val="string"/>
          <w:color w:val="CE7B00"/>
          <w:sz w:val="18"/>
          <w:szCs w:val="18"/>
        </w:rPr>
        <w:t>eeprom.h</w:t>
      </w:r>
      <w:proofErr w:type="spellEnd"/>
      <w:r w:rsidRPr="005E3CA1">
        <w:rPr>
          <w:rStyle w:val="string"/>
          <w:color w:val="CE7B00"/>
          <w:sz w:val="18"/>
          <w:szCs w:val="18"/>
        </w:rPr>
        <w:t>"</w:t>
      </w:r>
    </w:p>
    <w:p w14:paraId="6ADAF3E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 8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include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&lt;</w:t>
      </w:r>
      <w:proofErr w:type="spellStart"/>
      <w:r w:rsidRPr="005E3CA1">
        <w:rPr>
          <w:rStyle w:val="string"/>
          <w:color w:val="CE7B00"/>
          <w:sz w:val="18"/>
          <w:szCs w:val="18"/>
        </w:rPr>
        <w:t>math.h</w:t>
      </w:r>
      <w:proofErr w:type="spellEnd"/>
      <w:r w:rsidRPr="005E3CA1">
        <w:rPr>
          <w:rStyle w:val="string"/>
          <w:color w:val="CE7B00"/>
          <w:sz w:val="18"/>
          <w:szCs w:val="18"/>
        </w:rPr>
        <w:t>&gt;</w:t>
      </w:r>
    </w:p>
    <w:p w14:paraId="6CCD003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 9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include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&lt;</w:t>
      </w:r>
      <w:proofErr w:type="spellStart"/>
      <w:r w:rsidRPr="005E3CA1">
        <w:rPr>
          <w:rStyle w:val="string"/>
          <w:color w:val="CE7B00"/>
          <w:sz w:val="18"/>
          <w:szCs w:val="18"/>
        </w:rPr>
        <w:t>string.h</w:t>
      </w:r>
      <w:proofErr w:type="spellEnd"/>
      <w:r w:rsidRPr="005E3CA1">
        <w:rPr>
          <w:rStyle w:val="string"/>
          <w:color w:val="CE7B00"/>
          <w:sz w:val="18"/>
          <w:szCs w:val="18"/>
        </w:rPr>
        <w:t>&gt;</w:t>
      </w:r>
    </w:p>
    <w:p w14:paraId="0F8D7F6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10 </w:t>
      </w:r>
    </w:p>
    <w:p w14:paraId="425DEC1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11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define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pragma-omp-keyword-directive"/>
          <w:color w:val="2E92C7"/>
          <w:sz w:val="18"/>
          <w:szCs w:val="18"/>
        </w:rPr>
        <w:t>FCY</w:t>
      </w:r>
      <w:r w:rsidRPr="005E3CA1">
        <w:rPr>
          <w:color w:val="000000"/>
          <w:sz w:val="18"/>
          <w:szCs w:val="18"/>
        </w:rPr>
        <w:t xml:space="preserve"> (</w:t>
      </w:r>
      <w:r w:rsidRPr="005E3CA1">
        <w:rPr>
          <w:rStyle w:val="pragma-omp-keyword-directive"/>
          <w:color w:val="2E92C7"/>
          <w:sz w:val="18"/>
          <w:szCs w:val="18"/>
        </w:rPr>
        <w:t>_XTAL_FREQ</w:t>
      </w:r>
      <w:r w:rsidRPr="005E3CA1">
        <w:rPr>
          <w:color w:val="000000"/>
          <w:sz w:val="18"/>
          <w:szCs w:val="18"/>
        </w:rPr>
        <w:t xml:space="preserve"> / 2)</w:t>
      </w:r>
    </w:p>
    <w:p w14:paraId="2836D50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12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include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"libpic30.h"</w:t>
      </w:r>
    </w:p>
    <w:p w14:paraId="5A96F02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13 </w:t>
      </w:r>
    </w:p>
    <w:p w14:paraId="6B8862C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14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device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mode</w:t>
      </w:r>
      <w:proofErr w:type="spellEnd"/>
    </w:p>
    <w:p w14:paraId="6A437A1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15 </w:t>
      </w:r>
      <w:proofErr w:type="spellStart"/>
      <w:r w:rsidRPr="005E3CA1">
        <w:rPr>
          <w:rStyle w:val="literal"/>
          <w:color w:val="0000E6"/>
          <w:sz w:val="18"/>
          <w:szCs w:val="18"/>
        </w:rPr>
        <w:t>volatile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bool</w:t>
      </w:r>
      <w:proofErr w:type="spellEnd"/>
      <w:r w:rsidRPr="005E3CA1">
        <w:rPr>
          <w:color w:val="000000"/>
          <w:sz w:val="18"/>
          <w:szCs w:val="18"/>
        </w:rPr>
        <w:t xml:space="preserve"> MODE = 0;</w:t>
      </w:r>
    </w:p>
    <w:p w14:paraId="39AF849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16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define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pragma-omp-keyword-directive"/>
          <w:color w:val="2E92C7"/>
          <w:sz w:val="18"/>
          <w:szCs w:val="18"/>
        </w:rPr>
        <w:t>switchMode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 (MODE ^=1)</w:t>
      </w:r>
    </w:p>
    <w:p w14:paraId="1D7DA21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17 </w:t>
      </w:r>
    </w:p>
    <w:p w14:paraId="77BF358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18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measurement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data</w:t>
      </w:r>
      <w:proofErr w:type="spellEnd"/>
    </w:p>
    <w:p w14:paraId="7D753D3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19 </w:t>
      </w:r>
      <w:proofErr w:type="spellStart"/>
      <w:r w:rsidRPr="005E3CA1">
        <w:rPr>
          <w:rStyle w:val="literal"/>
          <w:color w:val="0000E6"/>
          <w:sz w:val="18"/>
          <w:szCs w:val="18"/>
        </w:rPr>
        <w:t>volatile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bool</w:t>
      </w:r>
      <w:proofErr w:type="spellEnd"/>
      <w:r w:rsidRPr="005E3CA1">
        <w:rPr>
          <w:color w:val="000000"/>
          <w:sz w:val="18"/>
          <w:szCs w:val="18"/>
        </w:rPr>
        <w:t xml:space="preserve"> SIGNAL;</w:t>
      </w:r>
    </w:p>
    <w:p w14:paraId="15BADB7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20 </w:t>
      </w:r>
      <w:proofErr w:type="spellStart"/>
      <w:r w:rsidRPr="005E3CA1">
        <w:rPr>
          <w:rStyle w:val="literal"/>
          <w:color w:val="0000E6"/>
          <w:sz w:val="18"/>
          <w:szCs w:val="18"/>
        </w:rPr>
        <w:t>volatile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DIST = 0;</w:t>
      </w:r>
    </w:p>
    <w:p w14:paraId="3C827F1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21 </w:t>
      </w:r>
      <w:proofErr w:type="spellStart"/>
      <w:r w:rsidRPr="005E3CA1">
        <w:rPr>
          <w:rStyle w:val="literal"/>
          <w:color w:val="0000E6"/>
          <w:sz w:val="18"/>
          <w:szCs w:val="18"/>
        </w:rPr>
        <w:t>volatile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 TIME = 0;</w:t>
      </w:r>
    </w:p>
    <w:p w14:paraId="755319F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22 </w:t>
      </w:r>
      <w:proofErr w:type="spellStart"/>
      <w:r w:rsidRPr="005E3CA1">
        <w:rPr>
          <w:rStyle w:val="literal"/>
          <w:color w:val="0000E6"/>
          <w:sz w:val="18"/>
          <w:szCs w:val="18"/>
        </w:rPr>
        <w:t>volatile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TEMP_MAIN = 0;</w:t>
      </w:r>
    </w:p>
    <w:p w14:paraId="10179C1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23 </w:t>
      </w:r>
      <w:proofErr w:type="spellStart"/>
      <w:r w:rsidRPr="005E3CA1">
        <w:rPr>
          <w:rStyle w:val="literal"/>
          <w:color w:val="0000E6"/>
          <w:sz w:val="18"/>
          <w:szCs w:val="18"/>
        </w:rPr>
        <w:t>volatile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TEMP_EXTERN = 0;</w:t>
      </w:r>
    </w:p>
    <w:p w14:paraId="74CC720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24 </w:t>
      </w:r>
    </w:p>
    <w:p w14:paraId="623F558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25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radio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mode</w:t>
      </w:r>
      <w:proofErr w:type="spellEnd"/>
    </w:p>
    <w:p w14:paraId="32C1E85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26 </w:t>
      </w:r>
      <w:proofErr w:type="spellStart"/>
      <w:r w:rsidRPr="005E3CA1">
        <w:rPr>
          <w:rStyle w:val="literal"/>
          <w:color w:val="0000E6"/>
          <w:sz w:val="18"/>
          <w:szCs w:val="18"/>
        </w:rPr>
        <w:t>volatile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pragma-omp-keyword-directive"/>
          <w:color w:val="2E92C7"/>
          <w:sz w:val="18"/>
          <w:szCs w:val="18"/>
        </w:rPr>
        <w:t>RF_MODE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radio_mode</w:t>
      </w:r>
      <w:proofErr w:type="spellEnd"/>
      <w:r w:rsidRPr="005E3CA1">
        <w:rPr>
          <w:color w:val="000000"/>
          <w:sz w:val="18"/>
          <w:szCs w:val="18"/>
        </w:rPr>
        <w:t xml:space="preserve"> = MODE_TX;</w:t>
      </w:r>
    </w:p>
    <w:p w14:paraId="53FB8E4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27 </w:t>
      </w:r>
    </w:p>
    <w:p w14:paraId="748DFB8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28 </w:t>
      </w:r>
      <w:r w:rsidRPr="005E3CA1">
        <w:rPr>
          <w:rStyle w:val="comment"/>
          <w:color w:val="969696"/>
          <w:sz w:val="18"/>
          <w:szCs w:val="18"/>
        </w:rPr>
        <w:t>//EEPROM</w:t>
      </w:r>
    </w:p>
    <w:p w14:paraId="05F6692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29 </w:t>
      </w:r>
      <w:proofErr w:type="spellStart"/>
      <w:r w:rsidRPr="005E3CA1">
        <w:rPr>
          <w:rStyle w:val="literal"/>
          <w:color w:val="0000E6"/>
          <w:sz w:val="18"/>
          <w:szCs w:val="18"/>
        </w:rPr>
        <w:t>volatile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 EEPROM_CURRENT_ADDR = 0;</w:t>
      </w:r>
    </w:p>
    <w:p w14:paraId="592D604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30 </w:t>
      </w:r>
    </w:p>
    <w:p w14:paraId="3CD34C7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31 </w:t>
      </w:r>
      <w:r w:rsidRPr="005E3CA1">
        <w:rPr>
          <w:rStyle w:val="comment"/>
          <w:color w:val="969696"/>
          <w:sz w:val="18"/>
          <w:szCs w:val="18"/>
        </w:rPr>
        <w:t>//USB</w:t>
      </w:r>
    </w:p>
    <w:p w14:paraId="11299F2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32 </w:t>
      </w:r>
      <w:proofErr w:type="spellStart"/>
      <w:r w:rsidRPr="005E3CA1">
        <w:rPr>
          <w:rStyle w:val="literal"/>
          <w:color w:val="0000E6"/>
          <w:sz w:val="18"/>
          <w:szCs w:val="18"/>
        </w:rPr>
        <w:t>static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color w:val="000000"/>
          <w:sz w:val="18"/>
          <w:szCs w:val="18"/>
        </w:rPr>
        <w:t>readBuffer</w:t>
      </w:r>
      <w:proofErr w:type="spellEnd"/>
      <w:r w:rsidRPr="005E3CA1">
        <w:rPr>
          <w:color w:val="000000"/>
          <w:sz w:val="18"/>
          <w:szCs w:val="18"/>
        </w:rPr>
        <w:t>[</w:t>
      </w:r>
      <w:proofErr w:type="gramEnd"/>
      <w:r w:rsidRPr="005E3CA1">
        <w:rPr>
          <w:color w:val="000000"/>
          <w:sz w:val="18"/>
          <w:szCs w:val="18"/>
        </w:rPr>
        <w:t>64];</w:t>
      </w:r>
    </w:p>
    <w:p w14:paraId="04CAF21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33 </w:t>
      </w:r>
      <w:proofErr w:type="spellStart"/>
      <w:r w:rsidRPr="005E3CA1">
        <w:rPr>
          <w:rStyle w:val="literal"/>
          <w:color w:val="0000E6"/>
          <w:sz w:val="18"/>
          <w:szCs w:val="18"/>
        </w:rPr>
        <w:t>static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color w:val="000000"/>
          <w:sz w:val="18"/>
          <w:szCs w:val="18"/>
        </w:rPr>
        <w:t>writeBuffer</w:t>
      </w:r>
      <w:proofErr w:type="spellEnd"/>
      <w:r w:rsidRPr="005E3CA1">
        <w:rPr>
          <w:color w:val="000000"/>
          <w:sz w:val="18"/>
          <w:szCs w:val="18"/>
        </w:rPr>
        <w:t>[</w:t>
      </w:r>
      <w:proofErr w:type="gramEnd"/>
      <w:r w:rsidRPr="005E3CA1">
        <w:rPr>
          <w:color w:val="000000"/>
          <w:sz w:val="18"/>
          <w:szCs w:val="18"/>
        </w:rPr>
        <w:t>64];</w:t>
      </w:r>
    </w:p>
    <w:p w14:paraId="78B6E15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34 </w:t>
      </w:r>
      <w:r w:rsidRPr="005E3CA1">
        <w:rPr>
          <w:rStyle w:val="preprocessor"/>
          <w:color w:val="009B00"/>
          <w:sz w:val="18"/>
          <w:szCs w:val="18"/>
        </w:rPr>
        <w:t>#</w:t>
      </w:r>
      <w:proofErr w:type="spellStart"/>
      <w:r w:rsidRPr="005E3CA1">
        <w:rPr>
          <w:rStyle w:val="preprocessor"/>
          <w:color w:val="009B00"/>
          <w:sz w:val="18"/>
          <w:szCs w:val="18"/>
        </w:rPr>
        <w:t>define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pragma-omp-keyword-directive"/>
          <w:color w:val="2E92C7"/>
          <w:sz w:val="18"/>
          <w:szCs w:val="18"/>
        </w:rPr>
        <w:t>USB_EEPROM_READ_REQUEST</w:t>
      </w:r>
      <w:r w:rsidRPr="005E3CA1">
        <w:rPr>
          <w:color w:val="000000"/>
          <w:sz w:val="18"/>
          <w:szCs w:val="18"/>
        </w:rPr>
        <w:t xml:space="preserve"> 0x7A</w:t>
      </w:r>
    </w:p>
    <w:p w14:paraId="1AEF467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35 </w:t>
      </w:r>
    </w:p>
    <w:p w14:paraId="686EC28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36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functions</w:t>
      </w:r>
      <w:proofErr w:type="spellEnd"/>
    </w:p>
    <w:p w14:paraId="7C2AA96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37 </w:t>
      </w:r>
      <w:proofErr w:type="spellStart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st1"/>
          <w:b/>
          <w:bCs/>
          <w:color w:val="000000"/>
          <w:sz w:val="18"/>
          <w:szCs w:val="18"/>
        </w:rPr>
        <w:t>IO_</w:t>
      </w:r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InterruptHandler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0BB2FE1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38 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readADC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6CCA681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39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readTemperature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2C07E28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40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readTemperatureFiltered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smp_num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4589C99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41 </w:t>
      </w:r>
      <w:proofErr w:type="spellStart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TriggerPulse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5207149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42 </w:t>
      </w:r>
      <w:proofErr w:type="spellStart"/>
      <w:r w:rsidRPr="005E3CA1">
        <w:rPr>
          <w:rStyle w:val="literal"/>
          <w:color w:val="0000E6"/>
          <w:sz w:val="18"/>
          <w:szCs w:val="18"/>
        </w:rPr>
        <w:t>inline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incrementEEPROMAddress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74AEFA2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43 </w:t>
      </w:r>
      <w:proofErr w:type="spellStart"/>
      <w:r w:rsidRPr="005E3CA1">
        <w:rPr>
          <w:rStyle w:val="literal"/>
          <w:color w:val="0000E6"/>
          <w:sz w:val="18"/>
          <w:szCs w:val="18"/>
        </w:rPr>
        <w:t>char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NumToChar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num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77BF23D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44 </w:t>
      </w:r>
      <w:proofErr w:type="spellStart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USBtransfer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7AD0185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45 </w:t>
      </w:r>
    </w:p>
    <w:p w14:paraId="1C41FAC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46 </w:t>
      </w:r>
      <w:r w:rsidRPr="005E3CA1">
        <w:rPr>
          <w:rStyle w:val="literal"/>
          <w:color w:val="0000E6"/>
          <w:sz w:val="18"/>
          <w:szCs w:val="18"/>
        </w:rPr>
        <w:t>int</w:t>
      </w: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main</w:t>
      </w:r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</w:t>
      </w:r>
    </w:p>
    <w:p w14:paraId="2A3F4B7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47 {</w:t>
      </w:r>
    </w:p>
    <w:p w14:paraId="593DCDA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color w:val="000000"/>
          <w:sz w:val="18"/>
          <w:szCs w:val="18"/>
        </w:rPr>
        <w:t xml:space="preserve">48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initialize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the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device</w:t>
      </w:r>
      <w:proofErr w:type="spellEnd"/>
    </w:p>
    <w:p w14:paraId="33080BF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49     </w:t>
      </w:r>
      <w:r w:rsidRPr="005E3CA1">
        <w:rPr>
          <w:rStyle w:val="pragma-omp-keyword-directive"/>
          <w:color w:val="2E92C7"/>
          <w:sz w:val="18"/>
          <w:szCs w:val="18"/>
        </w:rPr>
        <w:t>__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delay_</w:t>
      </w:r>
      <w:proofErr w:type="gramStart"/>
      <w:r w:rsidRPr="005E3CA1">
        <w:rPr>
          <w:rStyle w:val="pragma-omp-keyword-directive"/>
          <w:color w:val="2E92C7"/>
          <w:sz w:val="18"/>
          <w:szCs w:val="18"/>
        </w:rPr>
        <w:t>ms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10);</w:t>
      </w:r>
    </w:p>
    <w:p w14:paraId="56C0ADD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50     </w:t>
      </w:r>
      <w:proofErr w:type="spellStart"/>
      <w:r w:rsidRPr="005E3CA1">
        <w:rPr>
          <w:color w:val="000000"/>
          <w:sz w:val="18"/>
          <w:szCs w:val="18"/>
        </w:rPr>
        <w:t>SYSTEM_</w:t>
      </w:r>
      <w:proofErr w:type="gramStart"/>
      <w:r w:rsidRPr="005E3CA1">
        <w:rPr>
          <w:color w:val="000000"/>
          <w:sz w:val="18"/>
          <w:szCs w:val="18"/>
        </w:rPr>
        <w:t>Initialize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38DA158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51     I2C_</w:t>
      </w:r>
      <w:proofErr w:type="gramStart"/>
      <w:r w:rsidRPr="005E3CA1">
        <w:rPr>
          <w:color w:val="000000"/>
          <w:sz w:val="18"/>
          <w:szCs w:val="18"/>
        </w:rPr>
        <w:t>Init(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2177CE2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52     TMR2_</w:t>
      </w:r>
      <w:proofErr w:type="gramStart"/>
      <w:r w:rsidRPr="005E3CA1">
        <w:rPr>
          <w:color w:val="000000"/>
          <w:sz w:val="18"/>
          <w:szCs w:val="18"/>
        </w:rPr>
        <w:t>Start(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0C2BA0C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53         </w:t>
      </w:r>
    </w:p>
    <w:p w14:paraId="00C3D58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54     </w:t>
      </w:r>
      <w:r w:rsidRPr="005E3CA1">
        <w:rPr>
          <w:rStyle w:val="comment"/>
          <w:color w:val="969696"/>
          <w:sz w:val="18"/>
          <w:szCs w:val="18"/>
        </w:rPr>
        <w:t>//RF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module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init</w:t>
      </w:r>
      <w:proofErr w:type="spellEnd"/>
    </w:p>
    <w:p w14:paraId="73E255D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55     </w:t>
      </w:r>
      <w:proofErr w:type="spellStart"/>
      <w:r w:rsidRPr="005E3CA1">
        <w:rPr>
          <w:color w:val="000000"/>
          <w:sz w:val="18"/>
          <w:szCs w:val="18"/>
        </w:rPr>
        <w:t>RF_</w:t>
      </w:r>
      <w:proofErr w:type="gramStart"/>
      <w:r w:rsidRPr="005E3CA1">
        <w:rPr>
          <w:color w:val="000000"/>
          <w:sz w:val="18"/>
          <w:szCs w:val="18"/>
        </w:rPr>
        <w:t>Initialize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4D04A1E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color w:val="000000"/>
          <w:sz w:val="18"/>
          <w:szCs w:val="18"/>
        </w:rPr>
        <w:t xml:space="preserve">56     </w:t>
      </w:r>
      <w:proofErr w:type="spellStart"/>
      <w:r w:rsidRPr="005E3CA1">
        <w:rPr>
          <w:color w:val="000000"/>
          <w:sz w:val="18"/>
          <w:szCs w:val="18"/>
        </w:rPr>
        <w:t>radio</w:t>
      </w:r>
      <w:proofErr w:type="gramEnd"/>
      <w:r w:rsidRPr="005E3CA1">
        <w:rPr>
          <w:color w:val="000000"/>
          <w:sz w:val="18"/>
          <w:szCs w:val="18"/>
        </w:rPr>
        <w:t>_mode</w:t>
      </w:r>
      <w:proofErr w:type="spellEnd"/>
      <w:r w:rsidRPr="005E3CA1">
        <w:rPr>
          <w:color w:val="000000"/>
          <w:sz w:val="18"/>
          <w:szCs w:val="18"/>
        </w:rPr>
        <w:t xml:space="preserve"> = MODE_STANDBY;</w:t>
      </w:r>
    </w:p>
    <w:p w14:paraId="45C3FD2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57     </w:t>
      </w:r>
      <w:proofErr w:type="spellStart"/>
      <w:r w:rsidRPr="005E3CA1">
        <w:rPr>
          <w:color w:val="000000"/>
          <w:sz w:val="18"/>
          <w:szCs w:val="18"/>
        </w:rPr>
        <w:t>RF_</w:t>
      </w:r>
      <w:proofErr w:type="gramStart"/>
      <w:r w:rsidRPr="005E3CA1">
        <w:rPr>
          <w:color w:val="000000"/>
          <w:sz w:val="18"/>
          <w:szCs w:val="18"/>
        </w:rPr>
        <w:t>SetMode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radio_mode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0AD379A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58     </w:t>
      </w:r>
      <w:proofErr w:type="spellStart"/>
      <w:r w:rsidRPr="005E3CA1">
        <w:rPr>
          <w:color w:val="000000"/>
          <w:sz w:val="18"/>
          <w:szCs w:val="18"/>
        </w:rPr>
        <w:t>RF_</w:t>
      </w:r>
      <w:proofErr w:type="gramStart"/>
      <w:r w:rsidRPr="005E3CA1">
        <w:rPr>
          <w:color w:val="000000"/>
          <w:sz w:val="18"/>
          <w:szCs w:val="18"/>
        </w:rPr>
        <w:t>SetFIFOThreshold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4);</w:t>
      </w:r>
    </w:p>
    <w:p w14:paraId="6DEF46F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59     </w:t>
      </w:r>
      <w:proofErr w:type="spellStart"/>
      <w:r w:rsidRPr="005E3CA1">
        <w:rPr>
          <w:color w:val="000000"/>
          <w:sz w:val="18"/>
          <w:szCs w:val="18"/>
        </w:rPr>
        <w:t>RF_</w:t>
      </w:r>
      <w:proofErr w:type="gramStart"/>
      <w:r w:rsidRPr="005E3CA1">
        <w:rPr>
          <w:color w:val="000000"/>
          <w:sz w:val="18"/>
          <w:szCs w:val="18"/>
        </w:rPr>
        <w:t>SetPacketSize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4);</w:t>
      </w:r>
    </w:p>
    <w:p w14:paraId="0F81AA1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60     </w:t>
      </w:r>
    </w:p>
    <w:p w14:paraId="7C67686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61     </w:t>
      </w:r>
      <w:r w:rsidRPr="005E3CA1">
        <w:rPr>
          <w:rStyle w:val="comment"/>
          <w:color w:val="969696"/>
          <w:sz w:val="18"/>
          <w:szCs w:val="18"/>
        </w:rPr>
        <w:t>//LCD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init</w:t>
      </w:r>
      <w:proofErr w:type="spellEnd"/>
    </w:p>
    <w:p w14:paraId="261D4A2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62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Initialize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4CB1A0A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63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Home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556C867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64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'D'</w:t>
      </w:r>
      <w:r w:rsidRPr="005E3CA1">
        <w:rPr>
          <w:color w:val="000000"/>
          <w:sz w:val="18"/>
          <w:szCs w:val="18"/>
        </w:rPr>
        <w:t>);</w:t>
      </w:r>
    </w:p>
    <w:p w14:paraId="3F6EBF9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65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'i'</w:t>
      </w:r>
      <w:r w:rsidRPr="005E3CA1">
        <w:rPr>
          <w:color w:val="000000"/>
          <w:sz w:val="18"/>
          <w:szCs w:val="18"/>
        </w:rPr>
        <w:t>);</w:t>
      </w:r>
    </w:p>
    <w:p w14:paraId="16B81D0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66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's'</w:t>
      </w:r>
      <w:r w:rsidRPr="005E3CA1">
        <w:rPr>
          <w:color w:val="000000"/>
          <w:sz w:val="18"/>
          <w:szCs w:val="18"/>
        </w:rPr>
        <w:t>);</w:t>
      </w:r>
    </w:p>
    <w:p w14:paraId="303F73D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lastRenderedPageBreak/>
        <w:t xml:space="preserve"> 67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't'</w:t>
      </w:r>
      <w:r w:rsidRPr="005E3CA1">
        <w:rPr>
          <w:color w:val="000000"/>
          <w:sz w:val="18"/>
          <w:szCs w:val="18"/>
        </w:rPr>
        <w:t>);</w:t>
      </w:r>
    </w:p>
    <w:p w14:paraId="0D4B92B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68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':'</w:t>
      </w:r>
      <w:r w:rsidRPr="005E3CA1">
        <w:rPr>
          <w:color w:val="000000"/>
          <w:sz w:val="18"/>
          <w:szCs w:val="18"/>
        </w:rPr>
        <w:t>);</w:t>
      </w:r>
    </w:p>
    <w:p w14:paraId="274926C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69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>);</w:t>
      </w:r>
    </w:p>
    <w:p w14:paraId="3C60F95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70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SetCursor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0x40);</w:t>
      </w:r>
    </w:p>
    <w:p w14:paraId="6F49FA5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71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'T'</w:t>
      </w:r>
      <w:r w:rsidRPr="005E3CA1">
        <w:rPr>
          <w:color w:val="000000"/>
          <w:sz w:val="18"/>
          <w:szCs w:val="18"/>
        </w:rPr>
        <w:t>);</w:t>
      </w:r>
    </w:p>
    <w:p w14:paraId="0415818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72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'e'</w:t>
      </w:r>
      <w:r w:rsidRPr="005E3CA1">
        <w:rPr>
          <w:color w:val="000000"/>
          <w:sz w:val="18"/>
          <w:szCs w:val="18"/>
        </w:rPr>
        <w:t>);</w:t>
      </w:r>
    </w:p>
    <w:p w14:paraId="4816A1D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73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'm'</w:t>
      </w:r>
      <w:r w:rsidRPr="005E3CA1">
        <w:rPr>
          <w:color w:val="000000"/>
          <w:sz w:val="18"/>
          <w:szCs w:val="18"/>
        </w:rPr>
        <w:t>);</w:t>
      </w:r>
    </w:p>
    <w:p w14:paraId="274C46E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74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'p'</w:t>
      </w:r>
      <w:r w:rsidRPr="005E3CA1">
        <w:rPr>
          <w:color w:val="000000"/>
          <w:sz w:val="18"/>
          <w:szCs w:val="18"/>
        </w:rPr>
        <w:t>);</w:t>
      </w:r>
    </w:p>
    <w:p w14:paraId="34488E1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75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':'</w:t>
      </w:r>
      <w:r w:rsidRPr="005E3CA1">
        <w:rPr>
          <w:color w:val="000000"/>
          <w:sz w:val="18"/>
          <w:szCs w:val="18"/>
        </w:rPr>
        <w:t>);</w:t>
      </w:r>
    </w:p>
    <w:p w14:paraId="5E7FEC7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76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>);</w:t>
      </w:r>
    </w:p>
    <w:p w14:paraId="6C9F381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77     </w:t>
      </w:r>
    </w:p>
    <w:p w14:paraId="3338BB2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color w:val="000000"/>
          <w:sz w:val="18"/>
          <w:szCs w:val="18"/>
        </w:rPr>
        <w:t xml:space="preserve">78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init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temp</w:t>
      </w:r>
      <w:proofErr w:type="spellEnd"/>
    </w:p>
    <w:p w14:paraId="2270A28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79     TEMP_MAIN = </w:t>
      </w:r>
      <w:proofErr w:type="spellStart"/>
      <w:proofErr w:type="gramStart"/>
      <w:r w:rsidRPr="005E3CA1">
        <w:rPr>
          <w:color w:val="000000"/>
          <w:sz w:val="18"/>
          <w:szCs w:val="18"/>
        </w:rPr>
        <w:t>readTemperature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561718D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80     TEMP_EXTERN = TEMP_MAIN;</w:t>
      </w:r>
    </w:p>
    <w:p w14:paraId="4F1FB74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81     </w:t>
      </w:r>
    </w:p>
    <w:p w14:paraId="0EC634B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color w:val="000000"/>
          <w:sz w:val="18"/>
          <w:szCs w:val="18"/>
        </w:rPr>
        <w:t xml:space="preserve">82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get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eeprom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address</w:t>
      </w:r>
      <w:proofErr w:type="spellEnd"/>
    </w:p>
    <w:p w14:paraId="64E062B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83     EEPROM_CURRENT_ADDR = ((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proofErr w:type="gramStart"/>
      <w:r w:rsidRPr="005E3CA1">
        <w:rPr>
          <w:color w:val="000000"/>
          <w:sz w:val="18"/>
          <w:szCs w:val="18"/>
        </w:rPr>
        <w:t>)</w:t>
      </w:r>
      <w:proofErr w:type="spellStart"/>
      <w:r w:rsidRPr="005E3CA1">
        <w:rPr>
          <w:color w:val="000000"/>
          <w:sz w:val="18"/>
          <w:szCs w:val="18"/>
        </w:rPr>
        <w:t>EEPROM</w:t>
      </w:r>
      <w:proofErr w:type="gramEnd"/>
      <w:r w:rsidRPr="005E3CA1">
        <w:rPr>
          <w:color w:val="000000"/>
          <w:sz w:val="18"/>
          <w:szCs w:val="18"/>
        </w:rPr>
        <w:t>_RandomRead</w:t>
      </w:r>
      <w:proofErr w:type="spellEnd"/>
      <w:r w:rsidRPr="005E3CA1">
        <w:rPr>
          <w:color w:val="000000"/>
          <w:sz w:val="18"/>
          <w:szCs w:val="18"/>
        </w:rPr>
        <w:t>(0x00, 0x00) &lt;&lt; 8) | (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>)</w:t>
      </w:r>
      <w:proofErr w:type="spellStart"/>
      <w:r w:rsidRPr="005E3CA1">
        <w:rPr>
          <w:color w:val="000000"/>
          <w:sz w:val="18"/>
          <w:szCs w:val="18"/>
        </w:rPr>
        <w:t>EEPROM_RandomRead</w:t>
      </w:r>
      <w:proofErr w:type="spellEnd"/>
      <w:r w:rsidRPr="005E3CA1">
        <w:rPr>
          <w:color w:val="000000"/>
          <w:sz w:val="18"/>
          <w:szCs w:val="18"/>
        </w:rPr>
        <w:t>(0x00, 0x01);</w:t>
      </w:r>
    </w:p>
    <w:p w14:paraId="0F37B5F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84     </w:t>
      </w:r>
    </w:p>
    <w:p w14:paraId="674D648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85     </w:t>
      </w:r>
      <w:proofErr w:type="spellStart"/>
      <w:r w:rsidRPr="005E3CA1">
        <w:rPr>
          <w:color w:val="000000"/>
          <w:sz w:val="18"/>
          <w:szCs w:val="18"/>
        </w:rPr>
        <w:t>CN_</w:t>
      </w:r>
      <w:proofErr w:type="gramStart"/>
      <w:r w:rsidRPr="005E3CA1">
        <w:rPr>
          <w:color w:val="000000"/>
          <w:sz w:val="18"/>
          <w:szCs w:val="18"/>
        </w:rPr>
        <w:t>SetInterruptHandler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IO_InterruptHandler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1F16830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86 </w:t>
      </w:r>
    </w:p>
    <w:p w14:paraId="3DADAAA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color w:val="000000"/>
          <w:sz w:val="18"/>
          <w:szCs w:val="18"/>
        </w:rPr>
        <w:t xml:space="preserve">87     </w:t>
      </w:r>
      <w:proofErr w:type="spellStart"/>
      <w:r w:rsidRPr="005E3CA1">
        <w:rPr>
          <w:rStyle w:val="literal"/>
          <w:color w:val="0000E6"/>
          <w:sz w:val="18"/>
          <w:szCs w:val="18"/>
        </w:rPr>
        <w:t>while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(1){</w:t>
      </w:r>
    </w:p>
    <w:p w14:paraId="4A781C2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88         </w:t>
      </w:r>
    </w:p>
    <w:p w14:paraId="7CDD2EC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color w:val="000000"/>
          <w:sz w:val="18"/>
          <w:szCs w:val="18"/>
        </w:rPr>
        <w:t xml:space="preserve">89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send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trigger</w:t>
      </w:r>
      <w:proofErr w:type="spellEnd"/>
    </w:p>
    <w:p w14:paraId="4C5878F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90         SIGNAL =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false</w:t>
      </w:r>
      <w:proofErr w:type="spellEnd"/>
      <w:r w:rsidRPr="005E3CA1">
        <w:rPr>
          <w:color w:val="000000"/>
          <w:sz w:val="18"/>
          <w:szCs w:val="18"/>
        </w:rPr>
        <w:t>;</w:t>
      </w:r>
    </w:p>
    <w:p w14:paraId="79263C9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91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TriggerPulse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4AEEDC3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92         </w:t>
      </w:r>
      <w:r w:rsidRPr="005E3CA1">
        <w:rPr>
          <w:rStyle w:val="pragma-omp-keyword-directive"/>
          <w:color w:val="2E92C7"/>
          <w:sz w:val="18"/>
          <w:szCs w:val="18"/>
        </w:rPr>
        <w:t>__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delay_</w:t>
      </w:r>
      <w:proofErr w:type="gramStart"/>
      <w:r w:rsidRPr="005E3CA1">
        <w:rPr>
          <w:rStyle w:val="pragma-omp-keyword-directive"/>
          <w:color w:val="2E92C7"/>
          <w:sz w:val="18"/>
          <w:szCs w:val="18"/>
        </w:rPr>
        <w:t>ms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60);</w:t>
      </w:r>
    </w:p>
    <w:p w14:paraId="4883444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93         </w:t>
      </w:r>
    </w:p>
    <w:p w14:paraId="6EDE71B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94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SIGNAL &amp;&amp; TIME &lt; 40000){</w:t>
      </w:r>
    </w:p>
    <w:p w14:paraId="66BE50B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color w:val="000000"/>
          <w:sz w:val="18"/>
          <w:szCs w:val="18"/>
        </w:rPr>
        <w:t xml:space="preserve">95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transmit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mode</w:t>
      </w:r>
      <w:proofErr w:type="spellEnd"/>
    </w:p>
    <w:p w14:paraId="2E2BCD2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color w:val="000000"/>
          <w:sz w:val="18"/>
          <w:szCs w:val="18"/>
        </w:rPr>
        <w:t xml:space="preserve">96             </w:t>
      </w:r>
      <w:proofErr w:type="spellStart"/>
      <w:r w:rsidRPr="005E3CA1">
        <w:rPr>
          <w:color w:val="000000"/>
          <w:sz w:val="18"/>
          <w:szCs w:val="18"/>
        </w:rPr>
        <w:t>radio</w:t>
      </w:r>
      <w:proofErr w:type="gramEnd"/>
      <w:r w:rsidRPr="005E3CA1">
        <w:rPr>
          <w:color w:val="000000"/>
          <w:sz w:val="18"/>
          <w:szCs w:val="18"/>
        </w:rPr>
        <w:t>_mode</w:t>
      </w:r>
      <w:proofErr w:type="spellEnd"/>
      <w:r w:rsidRPr="005E3CA1">
        <w:rPr>
          <w:color w:val="000000"/>
          <w:sz w:val="18"/>
          <w:szCs w:val="18"/>
        </w:rPr>
        <w:t xml:space="preserve"> = MODE_TX;</w:t>
      </w:r>
    </w:p>
    <w:p w14:paraId="616A4C5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97             </w:t>
      </w:r>
      <w:proofErr w:type="spellStart"/>
      <w:r w:rsidRPr="005E3CA1">
        <w:rPr>
          <w:color w:val="000000"/>
          <w:sz w:val="18"/>
          <w:szCs w:val="18"/>
        </w:rPr>
        <w:t>RF_</w:t>
      </w:r>
      <w:proofErr w:type="gramStart"/>
      <w:r w:rsidRPr="005E3CA1">
        <w:rPr>
          <w:color w:val="000000"/>
          <w:sz w:val="18"/>
          <w:szCs w:val="18"/>
        </w:rPr>
        <w:t>SetMode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MODE_TX);</w:t>
      </w:r>
    </w:p>
    <w:p w14:paraId="45FFE3D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98             </w:t>
      </w:r>
      <w:proofErr w:type="spellStart"/>
      <w:r w:rsidRPr="005E3CA1">
        <w:rPr>
          <w:color w:val="000000"/>
          <w:sz w:val="18"/>
          <w:szCs w:val="18"/>
        </w:rPr>
        <w:t>RF_</w:t>
      </w:r>
      <w:proofErr w:type="gramStart"/>
      <w:r w:rsidRPr="005E3CA1">
        <w:rPr>
          <w:color w:val="000000"/>
          <w:sz w:val="18"/>
          <w:szCs w:val="18"/>
        </w:rPr>
        <w:t>SetFIFOThreshold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2);</w:t>
      </w:r>
    </w:p>
    <w:p w14:paraId="04D4DCC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 </w:t>
      </w:r>
      <w:proofErr w:type="gramStart"/>
      <w:r w:rsidRPr="005E3CA1">
        <w:rPr>
          <w:color w:val="000000"/>
          <w:sz w:val="18"/>
          <w:szCs w:val="18"/>
        </w:rPr>
        <w:t xml:space="preserve">99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send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time</w:t>
      </w:r>
      <w:proofErr w:type="spellEnd"/>
    </w:p>
    <w:p w14:paraId="75270CD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100    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WriteRFTransmitFIFO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TIME &gt;&gt; 8);</w:t>
      </w:r>
    </w:p>
    <w:p w14:paraId="7625988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101    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WriteRFTransmitFIFO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TIME);</w:t>
      </w:r>
    </w:p>
    <w:p w14:paraId="1B598B3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102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send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temperature</w:t>
      </w:r>
      <w:proofErr w:type="spellEnd"/>
    </w:p>
    <w:p w14:paraId="553EE04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103             </w:t>
      </w:r>
      <w:r w:rsidRPr="005E3CA1">
        <w:rPr>
          <w:rStyle w:val="pragma-omp-keyword-directive"/>
          <w:color w:val="2E92C7"/>
          <w:sz w:val="18"/>
          <w:szCs w:val="18"/>
        </w:rPr>
        <w:t>int16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temp</w:t>
      </w:r>
      <w:proofErr w:type="spellEnd"/>
      <w:r w:rsidRPr="005E3CA1">
        <w:rPr>
          <w:color w:val="000000"/>
          <w:sz w:val="18"/>
          <w:szCs w:val="18"/>
        </w:rPr>
        <w:t xml:space="preserve"> = (</w:t>
      </w:r>
      <w:r w:rsidRPr="005E3CA1">
        <w:rPr>
          <w:rStyle w:val="pragma-omp-keyword-directive"/>
          <w:color w:val="2E92C7"/>
          <w:sz w:val="18"/>
          <w:szCs w:val="18"/>
        </w:rPr>
        <w:t>int16_t</w:t>
      </w:r>
      <w:r w:rsidRPr="005E3CA1">
        <w:rPr>
          <w:color w:val="000000"/>
          <w:sz w:val="18"/>
          <w:szCs w:val="18"/>
        </w:rPr>
        <w:t xml:space="preserve">)((TEMP_MAIN + 40) * 10); </w:t>
      </w:r>
      <w:r w:rsidRPr="005E3CA1">
        <w:rPr>
          <w:rStyle w:val="comment"/>
          <w:color w:val="969696"/>
          <w:sz w:val="18"/>
          <w:szCs w:val="18"/>
        </w:rPr>
        <w:t>//(T+40)*10 in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int</w:t>
      </w:r>
    </w:p>
    <w:p w14:paraId="682DC93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104             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tempu</w:t>
      </w:r>
      <w:proofErr w:type="spellEnd"/>
      <w:r w:rsidRPr="005E3CA1">
        <w:rPr>
          <w:color w:val="000000"/>
          <w:sz w:val="18"/>
          <w:szCs w:val="18"/>
        </w:rPr>
        <w:t xml:space="preserve"> = (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proofErr w:type="gramStart"/>
      <w:r w:rsidRPr="005E3CA1">
        <w:rPr>
          <w:color w:val="000000"/>
          <w:sz w:val="18"/>
          <w:szCs w:val="18"/>
        </w:rPr>
        <w:t>)</w:t>
      </w:r>
      <w:proofErr w:type="spellStart"/>
      <w:r w:rsidRPr="005E3CA1">
        <w:rPr>
          <w:color w:val="000000"/>
          <w:sz w:val="18"/>
          <w:szCs w:val="18"/>
        </w:rPr>
        <w:t>temp</w:t>
      </w:r>
      <w:proofErr w:type="spellEnd"/>
      <w:proofErr w:type="gramEnd"/>
      <w:r w:rsidRPr="005E3CA1">
        <w:rPr>
          <w:color w:val="000000"/>
          <w:sz w:val="18"/>
          <w:szCs w:val="18"/>
        </w:rPr>
        <w:t>;</w:t>
      </w:r>
    </w:p>
    <w:p w14:paraId="3F8D5E9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105    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WriteRFTransmitFIFO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tempu</w:t>
      </w:r>
      <w:proofErr w:type="spellEnd"/>
      <w:r w:rsidRPr="005E3CA1">
        <w:rPr>
          <w:color w:val="000000"/>
          <w:sz w:val="18"/>
          <w:szCs w:val="18"/>
        </w:rPr>
        <w:t xml:space="preserve"> &gt;&gt; 8);</w:t>
      </w:r>
    </w:p>
    <w:p w14:paraId="2D73446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106    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WriteRFTransmitFIFO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tempu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3A1463C2" w14:textId="77777777" w:rsidR="005E3CA1" w:rsidRPr="005E3CA1" w:rsidRDefault="005E3CA1" w:rsidP="005E3CA1">
      <w:pPr>
        <w:pStyle w:val="kod"/>
        <w:rPr>
          <w:rFonts w:cs="Courier New"/>
          <w:sz w:val="18"/>
          <w:szCs w:val="18"/>
        </w:rPr>
      </w:pPr>
      <w:r w:rsidRPr="005E3CA1">
        <w:rPr>
          <w:rFonts w:cs="Courier New"/>
          <w:sz w:val="18"/>
          <w:szCs w:val="18"/>
        </w:rPr>
        <w:t xml:space="preserve">107 </w:t>
      </w:r>
    </w:p>
    <w:p w14:paraId="3B43EDB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108    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USBtransfer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3803FA1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109             </w:t>
      </w:r>
      <w:r w:rsidRPr="005E3CA1">
        <w:rPr>
          <w:rStyle w:val="pragma-omp-keyword-directive"/>
          <w:color w:val="2E92C7"/>
          <w:sz w:val="18"/>
          <w:szCs w:val="18"/>
        </w:rPr>
        <w:t>__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delay_</w:t>
      </w:r>
      <w:proofErr w:type="gramStart"/>
      <w:r w:rsidRPr="005E3CA1">
        <w:rPr>
          <w:rStyle w:val="pragma-omp-keyword-directive"/>
          <w:color w:val="2E92C7"/>
          <w:sz w:val="18"/>
          <w:szCs w:val="18"/>
        </w:rPr>
        <w:t>ms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450);    </w:t>
      </w:r>
    </w:p>
    <w:p w14:paraId="0B9F534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110         }</w:t>
      </w:r>
    </w:p>
    <w:p w14:paraId="7A4A805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111      </w:t>
      </w:r>
    </w:p>
    <w:p w14:paraId="172B6B1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112     }</w:t>
      </w:r>
    </w:p>
    <w:p w14:paraId="77B9372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113 </w:t>
      </w:r>
    </w:p>
    <w:p w14:paraId="1785205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114     </w:t>
      </w:r>
      <w:proofErr w:type="spellStart"/>
      <w:r w:rsidRPr="005E3CA1">
        <w:rPr>
          <w:rStyle w:val="literal"/>
          <w:color w:val="0000E6"/>
          <w:sz w:val="18"/>
          <w:szCs w:val="18"/>
        </w:rPr>
        <w:t>return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1;</w:t>
      </w:r>
    </w:p>
    <w:p w14:paraId="69378A4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115 }</w:t>
      </w:r>
    </w:p>
    <w:p w14:paraId="12C1386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116 </w:t>
      </w:r>
    </w:p>
    <w:p w14:paraId="199DF3D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117 </w:t>
      </w:r>
      <w:proofErr w:type="spellStart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st1"/>
          <w:b/>
          <w:bCs/>
          <w:color w:val="000000"/>
          <w:sz w:val="18"/>
          <w:szCs w:val="18"/>
        </w:rPr>
        <w:t>IO_</w:t>
      </w:r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InterruptHandler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){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ultrasonic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sensor</w:t>
      </w:r>
      <w:proofErr w:type="spellEnd"/>
      <w:r w:rsidRPr="005E3CA1">
        <w:rPr>
          <w:rStyle w:val="comment"/>
          <w:color w:val="969696"/>
          <w:sz w:val="18"/>
          <w:szCs w:val="18"/>
        </w:rPr>
        <w:t xml:space="preserve">, </w:t>
      </w:r>
      <w:proofErr w:type="spellStart"/>
      <w:r w:rsidRPr="005E3CA1">
        <w:rPr>
          <w:rStyle w:val="comment"/>
          <w:color w:val="969696"/>
          <w:sz w:val="18"/>
          <w:szCs w:val="18"/>
        </w:rPr>
        <w:t>radio</w:t>
      </w:r>
      <w:proofErr w:type="spellEnd"/>
      <w:r w:rsidRPr="005E3CA1">
        <w:rPr>
          <w:rStyle w:val="comment"/>
          <w:color w:val="969696"/>
          <w:sz w:val="18"/>
          <w:szCs w:val="18"/>
        </w:rPr>
        <w:t xml:space="preserve">, </w:t>
      </w:r>
      <w:proofErr w:type="spellStart"/>
      <w:r w:rsidRPr="005E3CA1">
        <w:rPr>
          <w:rStyle w:val="comment"/>
          <w:color w:val="969696"/>
          <w:sz w:val="18"/>
          <w:szCs w:val="18"/>
        </w:rPr>
        <w:t>button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interrupts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are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handled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here</w:t>
      </w:r>
    </w:p>
    <w:p w14:paraId="5B9FE42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118     </w:t>
      </w:r>
    </w:p>
    <w:p w14:paraId="1FFFB73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119     </w:t>
      </w:r>
      <w:r w:rsidRPr="005E3CA1">
        <w:rPr>
          <w:rStyle w:val="pragma-omp-keyword-directive"/>
          <w:color w:val="2E92C7"/>
          <w:sz w:val="18"/>
          <w:szCs w:val="18"/>
        </w:rPr>
        <w:t>uint16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porta = </w:t>
      </w:r>
      <w:r w:rsidRPr="005E3CA1">
        <w:rPr>
          <w:rStyle w:val="pragma-omp-keyword-directive"/>
          <w:color w:val="2E92C7"/>
          <w:sz w:val="18"/>
          <w:szCs w:val="18"/>
        </w:rPr>
        <w:t>PORTA</w:t>
      </w:r>
      <w:r w:rsidRPr="005E3CA1">
        <w:rPr>
          <w:color w:val="000000"/>
          <w:sz w:val="18"/>
          <w:szCs w:val="18"/>
        </w:rPr>
        <w:t>;</w:t>
      </w:r>
    </w:p>
    <w:p w14:paraId="3024315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120     </w:t>
      </w:r>
      <w:r w:rsidRPr="005E3CA1">
        <w:rPr>
          <w:rStyle w:val="pragma-omp-keyword-directive"/>
          <w:color w:val="2E92C7"/>
          <w:sz w:val="18"/>
          <w:szCs w:val="18"/>
        </w:rPr>
        <w:t>uint16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portb</w:t>
      </w:r>
      <w:proofErr w:type="spellEnd"/>
      <w:r w:rsidRPr="005E3CA1">
        <w:rPr>
          <w:color w:val="000000"/>
          <w:sz w:val="18"/>
          <w:szCs w:val="18"/>
        </w:rPr>
        <w:t xml:space="preserve"> = </w:t>
      </w:r>
      <w:r w:rsidRPr="005E3CA1">
        <w:rPr>
          <w:rStyle w:val="pragma-omp-keyword-directive"/>
          <w:color w:val="2E92C7"/>
          <w:sz w:val="18"/>
          <w:szCs w:val="18"/>
        </w:rPr>
        <w:t>PORTB</w:t>
      </w:r>
      <w:r w:rsidRPr="005E3CA1">
        <w:rPr>
          <w:color w:val="000000"/>
          <w:sz w:val="18"/>
          <w:szCs w:val="18"/>
        </w:rPr>
        <w:t>;</w:t>
      </w:r>
    </w:p>
    <w:p w14:paraId="77859C3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121     </w:t>
      </w:r>
    </w:p>
    <w:p w14:paraId="5BC6BA0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122    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bool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ECHO = porta &amp; 16;</w:t>
      </w:r>
    </w:p>
    <w:p w14:paraId="71DA91E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123    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bool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RF0 = porta &amp; 1;</w:t>
      </w:r>
    </w:p>
    <w:p w14:paraId="691C271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124    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bool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RF1 = </w:t>
      </w:r>
      <w:proofErr w:type="spellStart"/>
      <w:r w:rsidRPr="005E3CA1">
        <w:rPr>
          <w:color w:val="000000"/>
          <w:sz w:val="18"/>
          <w:szCs w:val="18"/>
        </w:rPr>
        <w:t>portb</w:t>
      </w:r>
      <w:proofErr w:type="spellEnd"/>
      <w:r w:rsidRPr="005E3CA1">
        <w:rPr>
          <w:color w:val="000000"/>
          <w:sz w:val="18"/>
          <w:szCs w:val="18"/>
        </w:rPr>
        <w:t xml:space="preserve"> &amp; 4;</w:t>
      </w:r>
    </w:p>
    <w:p w14:paraId="7814144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125    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bool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MEAS = </w:t>
      </w:r>
      <w:proofErr w:type="spellStart"/>
      <w:r w:rsidRPr="005E3CA1">
        <w:rPr>
          <w:color w:val="000000"/>
          <w:sz w:val="18"/>
          <w:szCs w:val="18"/>
        </w:rPr>
        <w:t>portb</w:t>
      </w:r>
      <w:proofErr w:type="spellEnd"/>
      <w:r w:rsidRPr="005E3CA1">
        <w:rPr>
          <w:color w:val="000000"/>
          <w:sz w:val="18"/>
          <w:szCs w:val="18"/>
        </w:rPr>
        <w:t xml:space="preserve"> &amp; 128;</w:t>
      </w:r>
    </w:p>
    <w:p w14:paraId="355B358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126     </w:t>
      </w:r>
    </w:p>
    <w:p w14:paraId="07220D9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127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echo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signal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interrupt</w:t>
      </w:r>
      <w:proofErr w:type="spellEnd"/>
    </w:p>
    <w:p w14:paraId="4070D3A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128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ECHO){</w:t>
      </w:r>
    </w:p>
    <w:p w14:paraId="4375113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129         </w:t>
      </w:r>
      <w:r w:rsidRPr="005E3CA1">
        <w:rPr>
          <w:rStyle w:val="pragma-omp-keyword-directive"/>
          <w:color w:val="2E92C7"/>
          <w:sz w:val="18"/>
          <w:szCs w:val="18"/>
        </w:rPr>
        <w:t>TMR2</w:t>
      </w:r>
      <w:r w:rsidRPr="005E3CA1">
        <w:rPr>
          <w:color w:val="000000"/>
          <w:sz w:val="18"/>
          <w:szCs w:val="18"/>
        </w:rPr>
        <w:t xml:space="preserve"> = 58;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offset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error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correction</w:t>
      </w:r>
      <w:proofErr w:type="spellEnd"/>
    </w:p>
    <w:p w14:paraId="7D22AA3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130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while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pragma-omp-keyword-directive"/>
          <w:color w:val="2E92C7"/>
          <w:sz w:val="18"/>
          <w:szCs w:val="18"/>
        </w:rPr>
        <w:t>ECHO_GetValue</w:t>
      </w:r>
      <w:proofErr w:type="spellEnd"/>
      <w:r w:rsidRPr="005E3CA1">
        <w:rPr>
          <w:color w:val="000000"/>
          <w:sz w:val="18"/>
          <w:szCs w:val="18"/>
        </w:rPr>
        <w:t xml:space="preserve">());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distance~ECHO_HIGH</w:t>
      </w:r>
      <w:proofErr w:type="spellEnd"/>
    </w:p>
    <w:p w14:paraId="35E82EF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131         TIME = </w:t>
      </w:r>
      <w:r w:rsidRPr="005E3CA1">
        <w:rPr>
          <w:rStyle w:val="pragma-omp-keyword-directive"/>
          <w:color w:val="2E92C7"/>
          <w:sz w:val="18"/>
          <w:szCs w:val="18"/>
        </w:rPr>
        <w:t>TMR2</w:t>
      </w:r>
      <w:r w:rsidRPr="005E3CA1">
        <w:rPr>
          <w:color w:val="000000"/>
          <w:sz w:val="18"/>
          <w:szCs w:val="18"/>
        </w:rPr>
        <w:t xml:space="preserve">;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time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in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us</w:t>
      </w:r>
      <w:proofErr w:type="spellEnd"/>
    </w:p>
    <w:p w14:paraId="275F45E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132         TEMP_MAIN = </w:t>
      </w:r>
      <w:proofErr w:type="spellStart"/>
      <w:proofErr w:type="gramStart"/>
      <w:r w:rsidRPr="005E3CA1">
        <w:rPr>
          <w:color w:val="000000"/>
          <w:sz w:val="18"/>
          <w:szCs w:val="18"/>
        </w:rPr>
        <w:t>readTemperature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0D0965E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lastRenderedPageBreak/>
        <w:t xml:space="preserve">133         SIGNAL =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true</w:t>
      </w:r>
      <w:proofErr w:type="spellEnd"/>
      <w:r w:rsidRPr="005E3CA1">
        <w:rPr>
          <w:color w:val="000000"/>
          <w:sz w:val="18"/>
          <w:szCs w:val="18"/>
        </w:rPr>
        <w:t>;</w:t>
      </w:r>
    </w:p>
    <w:p w14:paraId="3C97A84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134        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LED_MODE_</w:t>
      </w:r>
      <w:proofErr w:type="gramStart"/>
      <w:r w:rsidRPr="005E3CA1">
        <w:rPr>
          <w:rStyle w:val="comment"/>
          <w:color w:val="969696"/>
          <w:sz w:val="18"/>
          <w:szCs w:val="18"/>
        </w:rPr>
        <w:t>Toggle</w:t>
      </w:r>
      <w:proofErr w:type="spellEnd"/>
      <w:r w:rsidRPr="005E3CA1">
        <w:rPr>
          <w:rStyle w:val="comment"/>
          <w:color w:val="969696"/>
          <w:sz w:val="18"/>
          <w:szCs w:val="18"/>
        </w:rPr>
        <w:t>(</w:t>
      </w:r>
      <w:proofErr w:type="gramEnd"/>
      <w:r w:rsidRPr="005E3CA1">
        <w:rPr>
          <w:rStyle w:val="comment"/>
          <w:color w:val="969696"/>
          <w:sz w:val="18"/>
          <w:szCs w:val="18"/>
        </w:rPr>
        <w:t>);</w:t>
      </w:r>
    </w:p>
    <w:p w14:paraId="211FD00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135     }</w:t>
      </w:r>
    </w:p>
    <w:p w14:paraId="5C7CC91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136     </w:t>
      </w:r>
    </w:p>
    <w:p w14:paraId="3A3BD08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137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transmit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mode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radio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interrupts</w:t>
      </w:r>
      <w:proofErr w:type="spellEnd"/>
    </w:p>
    <w:p w14:paraId="23BA811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138     </w:t>
      </w:r>
      <w:proofErr w:type="spellStart"/>
      <w:r w:rsidRPr="005E3CA1">
        <w:rPr>
          <w:rStyle w:val="literal"/>
          <w:color w:val="0000E6"/>
          <w:sz w:val="18"/>
          <w:szCs w:val="18"/>
        </w:rPr>
        <w:t>else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radio_mode</w:t>
      </w:r>
      <w:proofErr w:type="spellEnd"/>
      <w:r w:rsidRPr="005E3CA1">
        <w:rPr>
          <w:color w:val="000000"/>
          <w:sz w:val="18"/>
          <w:szCs w:val="18"/>
        </w:rPr>
        <w:t xml:space="preserve"> == MODE_TX){</w:t>
      </w:r>
    </w:p>
    <w:p w14:paraId="44F7FB5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139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RF0){ </w:t>
      </w:r>
      <w:r w:rsidRPr="005E3CA1">
        <w:rPr>
          <w:rStyle w:val="comment"/>
          <w:color w:val="969696"/>
          <w:sz w:val="18"/>
          <w:szCs w:val="18"/>
        </w:rPr>
        <w:t>//FIFO &gt;= FIFO_THRESHOLD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interrupt</w:t>
      </w:r>
      <w:proofErr w:type="spellEnd"/>
      <w:r w:rsidRPr="005E3CA1">
        <w:rPr>
          <w:rStyle w:val="comment"/>
          <w:color w:val="969696"/>
          <w:sz w:val="18"/>
          <w:szCs w:val="18"/>
        </w:rPr>
        <w:t xml:space="preserve"> (</w:t>
      </w:r>
      <w:proofErr w:type="spellStart"/>
      <w:r w:rsidRPr="005E3CA1">
        <w:rPr>
          <w:rStyle w:val="comment"/>
          <w:color w:val="969696"/>
          <w:sz w:val="18"/>
          <w:szCs w:val="18"/>
        </w:rPr>
        <w:t>packet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ready</w:t>
      </w:r>
      <w:proofErr w:type="spellEnd"/>
      <w:r w:rsidRPr="005E3CA1">
        <w:rPr>
          <w:rStyle w:val="comment"/>
          <w:color w:val="969696"/>
          <w:sz w:val="18"/>
          <w:szCs w:val="18"/>
        </w:rPr>
        <w:t>)</w:t>
      </w:r>
    </w:p>
    <w:p w14:paraId="78732A1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140            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LED_MODE_</w:t>
      </w:r>
      <w:proofErr w:type="gramStart"/>
      <w:r w:rsidRPr="005E3CA1">
        <w:rPr>
          <w:rStyle w:val="comment"/>
          <w:color w:val="969696"/>
          <w:sz w:val="18"/>
          <w:szCs w:val="18"/>
        </w:rPr>
        <w:t>Toggle</w:t>
      </w:r>
      <w:proofErr w:type="spellEnd"/>
      <w:r w:rsidRPr="005E3CA1">
        <w:rPr>
          <w:rStyle w:val="comment"/>
          <w:color w:val="969696"/>
          <w:sz w:val="18"/>
          <w:szCs w:val="18"/>
        </w:rPr>
        <w:t>(</w:t>
      </w:r>
      <w:proofErr w:type="gramEnd"/>
      <w:r w:rsidRPr="005E3CA1">
        <w:rPr>
          <w:rStyle w:val="comment"/>
          <w:color w:val="969696"/>
          <w:sz w:val="18"/>
          <w:szCs w:val="18"/>
        </w:rPr>
        <w:t>);</w:t>
      </w:r>
    </w:p>
    <w:p w14:paraId="75220E7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141         }</w:t>
      </w:r>
    </w:p>
    <w:p w14:paraId="3690E27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142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RF1){ </w:t>
      </w:r>
      <w:r w:rsidRPr="005E3CA1">
        <w:rPr>
          <w:rStyle w:val="comment"/>
          <w:color w:val="969696"/>
          <w:sz w:val="18"/>
          <w:szCs w:val="18"/>
        </w:rPr>
        <w:t>//TX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DONE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interrupt</w:t>
      </w:r>
      <w:proofErr w:type="spellEnd"/>
    </w:p>
    <w:p w14:paraId="6F4D9C5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143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switch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to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RX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mode</w:t>
      </w:r>
      <w:proofErr w:type="spellEnd"/>
    </w:p>
    <w:p w14:paraId="0F749C8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144            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LED_MODE_</w:t>
      </w:r>
      <w:proofErr w:type="gramStart"/>
      <w:r w:rsidRPr="005E3CA1">
        <w:rPr>
          <w:rStyle w:val="comment"/>
          <w:color w:val="969696"/>
          <w:sz w:val="18"/>
          <w:szCs w:val="18"/>
        </w:rPr>
        <w:t>Toggle</w:t>
      </w:r>
      <w:proofErr w:type="spellEnd"/>
      <w:r w:rsidRPr="005E3CA1">
        <w:rPr>
          <w:rStyle w:val="comment"/>
          <w:color w:val="969696"/>
          <w:sz w:val="18"/>
          <w:szCs w:val="18"/>
        </w:rPr>
        <w:t>(</w:t>
      </w:r>
      <w:proofErr w:type="gramEnd"/>
      <w:r w:rsidRPr="005E3CA1">
        <w:rPr>
          <w:rStyle w:val="comment"/>
          <w:color w:val="969696"/>
          <w:sz w:val="18"/>
          <w:szCs w:val="18"/>
        </w:rPr>
        <w:t>);</w:t>
      </w:r>
    </w:p>
    <w:p w14:paraId="07A529D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145             </w:t>
      </w:r>
      <w:proofErr w:type="spellStart"/>
      <w:r w:rsidRPr="005E3CA1">
        <w:rPr>
          <w:color w:val="000000"/>
          <w:sz w:val="18"/>
          <w:szCs w:val="18"/>
        </w:rPr>
        <w:t>radio</w:t>
      </w:r>
      <w:proofErr w:type="gramEnd"/>
      <w:r w:rsidRPr="005E3CA1">
        <w:rPr>
          <w:color w:val="000000"/>
          <w:sz w:val="18"/>
          <w:szCs w:val="18"/>
        </w:rPr>
        <w:t>_mode</w:t>
      </w:r>
      <w:proofErr w:type="spellEnd"/>
      <w:r w:rsidRPr="005E3CA1">
        <w:rPr>
          <w:color w:val="000000"/>
          <w:sz w:val="18"/>
          <w:szCs w:val="18"/>
        </w:rPr>
        <w:t xml:space="preserve"> = MODE_RX;</w:t>
      </w:r>
    </w:p>
    <w:p w14:paraId="6642747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146             </w:t>
      </w:r>
      <w:proofErr w:type="spellStart"/>
      <w:r w:rsidRPr="005E3CA1">
        <w:rPr>
          <w:color w:val="000000"/>
          <w:sz w:val="18"/>
          <w:szCs w:val="18"/>
        </w:rPr>
        <w:t>RF_</w:t>
      </w:r>
      <w:proofErr w:type="gramStart"/>
      <w:r w:rsidRPr="005E3CA1">
        <w:rPr>
          <w:color w:val="000000"/>
          <w:sz w:val="18"/>
          <w:szCs w:val="18"/>
        </w:rPr>
        <w:t>SetMode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MODE_RX);</w:t>
      </w:r>
    </w:p>
    <w:p w14:paraId="1E7BF4B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147             </w:t>
      </w:r>
      <w:proofErr w:type="spellStart"/>
      <w:r w:rsidRPr="005E3CA1">
        <w:rPr>
          <w:color w:val="000000"/>
          <w:sz w:val="18"/>
          <w:szCs w:val="18"/>
        </w:rPr>
        <w:t>RF_</w:t>
      </w:r>
      <w:proofErr w:type="gramStart"/>
      <w:r w:rsidRPr="005E3CA1">
        <w:rPr>
          <w:color w:val="000000"/>
          <w:sz w:val="18"/>
          <w:szCs w:val="18"/>
        </w:rPr>
        <w:t>SetFIFOThreshold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3);</w:t>
      </w:r>
    </w:p>
    <w:p w14:paraId="1468F73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148         }</w:t>
      </w:r>
    </w:p>
    <w:p w14:paraId="19E1AD5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149     }</w:t>
      </w:r>
    </w:p>
    <w:p w14:paraId="01C29AD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150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receiver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mode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radio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interrupts</w:t>
      </w:r>
      <w:proofErr w:type="spellEnd"/>
    </w:p>
    <w:p w14:paraId="21BB46E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151     </w:t>
      </w:r>
      <w:proofErr w:type="spellStart"/>
      <w:r w:rsidRPr="005E3CA1">
        <w:rPr>
          <w:rStyle w:val="literal"/>
          <w:color w:val="0000E6"/>
          <w:sz w:val="18"/>
          <w:szCs w:val="18"/>
        </w:rPr>
        <w:t>else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radio_mode</w:t>
      </w:r>
      <w:proofErr w:type="spellEnd"/>
      <w:r w:rsidRPr="005E3CA1">
        <w:rPr>
          <w:color w:val="000000"/>
          <w:sz w:val="18"/>
          <w:szCs w:val="18"/>
        </w:rPr>
        <w:t xml:space="preserve"> == MODE_RX){</w:t>
      </w:r>
    </w:p>
    <w:p w14:paraId="289CF8F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152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RF0){ </w:t>
      </w:r>
      <w:r w:rsidRPr="005E3CA1">
        <w:rPr>
          <w:rStyle w:val="comment"/>
          <w:color w:val="969696"/>
          <w:sz w:val="18"/>
          <w:szCs w:val="18"/>
        </w:rPr>
        <w:t>//SYNC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or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ADDRESS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match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interrupt</w:t>
      </w:r>
      <w:proofErr w:type="spellEnd"/>
    </w:p>
    <w:p w14:paraId="2908312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153            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LED_MODE_</w:t>
      </w:r>
      <w:proofErr w:type="gramStart"/>
      <w:r w:rsidRPr="005E3CA1">
        <w:rPr>
          <w:rStyle w:val="comment"/>
          <w:color w:val="969696"/>
          <w:sz w:val="18"/>
          <w:szCs w:val="18"/>
        </w:rPr>
        <w:t>Toggle</w:t>
      </w:r>
      <w:proofErr w:type="spellEnd"/>
      <w:r w:rsidRPr="005E3CA1">
        <w:rPr>
          <w:rStyle w:val="comment"/>
          <w:color w:val="969696"/>
          <w:sz w:val="18"/>
          <w:szCs w:val="18"/>
        </w:rPr>
        <w:t>(</w:t>
      </w:r>
      <w:proofErr w:type="gramEnd"/>
      <w:r w:rsidRPr="005E3CA1">
        <w:rPr>
          <w:rStyle w:val="comment"/>
          <w:color w:val="969696"/>
          <w:sz w:val="18"/>
          <w:szCs w:val="18"/>
        </w:rPr>
        <w:t>);</w:t>
      </w:r>
    </w:p>
    <w:p w14:paraId="3A51ECE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154         }</w:t>
      </w:r>
    </w:p>
    <w:p w14:paraId="73F9FD9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155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RF1){ </w:t>
      </w:r>
      <w:r w:rsidRPr="005E3CA1">
        <w:rPr>
          <w:rStyle w:val="comment"/>
          <w:color w:val="969696"/>
          <w:sz w:val="18"/>
          <w:szCs w:val="18"/>
        </w:rPr>
        <w:t>//FIFO &gt; FIFO_THRESHOLD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interrupt</w:t>
      </w:r>
      <w:proofErr w:type="spellEnd"/>
      <w:r w:rsidRPr="005E3CA1">
        <w:rPr>
          <w:rStyle w:val="comment"/>
          <w:color w:val="969696"/>
          <w:sz w:val="18"/>
          <w:szCs w:val="18"/>
        </w:rPr>
        <w:t xml:space="preserve"> (</w:t>
      </w:r>
      <w:proofErr w:type="spellStart"/>
      <w:r w:rsidRPr="005E3CA1">
        <w:rPr>
          <w:rStyle w:val="comment"/>
          <w:color w:val="969696"/>
          <w:sz w:val="18"/>
          <w:szCs w:val="18"/>
        </w:rPr>
        <w:t>packet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received</w:t>
      </w:r>
      <w:proofErr w:type="spellEnd"/>
      <w:r w:rsidRPr="005E3CA1">
        <w:rPr>
          <w:rStyle w:val="comment"/>
          <w:color w:val="969696"/>
          <w:sz w:val="18"/>
          <w:szCs w:val="18"/>
        </w:rPr>
        <w:t>)</w:t>
      </w:r>
    </w:p>
    <w:p w14:paraId="588228A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156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get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answer</w:t>
      </w:r>
      <w:proofErr w:type="spellEnd"/>
    </w:p>
    <w:p w14:paraId="145E5B5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157            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LED_MODE_</w:t>
      </w:r>
      <w:proofErr w:type="gramStart"/>
      <w:r w:rsidRPr="005E3CA1">
        <w:rPr>
          <w:rStyle w:val="pragma-omp-keyword-directive"/>
          <w:color w:val="2E92C7"/>
          <w:sz w:val="18"/>
          <w:szCs w:val="18"/>
        </w:rPr>
        <w:t>Toggle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02E22BA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158             </w:t>
      </w:r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CMD1 = </w:t>
      </w:r>
      <w:proofErr w:type="spellStart"/>
      <w:proofErr w:type="gramStart"/>
      <w:r w:rsidRPr="005E3CA1">
        <w:rPr>
          <w:color w:val="000000"/>
          <w:sz w:val="18"/>
          <w:szCs w:val="18"/>
        </w:rPr>
        <w:t>ReadRFReceiveFIFO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39B1C83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159             </w:t>
      </w:r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CMD0 = </w:t>
      </w:r>
      <w:proofErr w:type="spellStart"/>
      <w:proofErr w:type="gramStart"/>
      <w:r w:rsidRPr="005E3CA1">
        <w:rPr>
          <w:color w:val="000000"/>
          <w:sz w:val="18"/>
          <w:szCs w:val="18"/>
        </w:rPr>
        <w:t>ReadRFReceiveFIFO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7459B27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160             </w:t>
      </w:r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TEMP1 = </w:t>
      </w:r>
      <w:proofErr w:type="spellStart"/>
      <w:proofErr w:type="gramStart"/>
      <w:r w:rsidRPr="005E3CA1">
        <w:rPr>
          <w:color w:val="000000"/>
          <w:sz w:val="18"/>
          <w:szCs w:val="18"/>
        </w:rPr>
        <w:t>ReadRFReceiveFIFO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301FF4E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161             </w:t>
      </w:r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TEMP0 = </w:t>
      </w:r>
      <w:proofErr w:type="spellStart"/>
      <w:proofErr w:type="gramStart"/>
      <w:r w:rsidRPr="005E3CA1">
        <w:rPr>
          <w:color w:val="000000"/>
          <w:sz w:val="18"/>
          <w:szCs w:val="18"/>
        </w:rPr>
        <w:t>ReadRFReceiveFIFO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5502A64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162             </w:t>
      </w:r>
    </w:p>
    <w:p w14:paraId="61B17DE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163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calculate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temperature</w:t>
      </w:r>
      <w:proofErr w:type="spellEnd"/>
    </w:p>
    <w:p w14:paraId="7138FDA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164             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tempu</w:t>
      </w:r>
      <w:proofErr w:type="spellEnd"/>
      <w:r w:rsidRPr="005E3CA1">
        <w:rPr>
          <w:color w:val="000000"/>
          <w:sz w:val="18"/>
          <w:szCs w:val="18"/>
        </w:rPr>
        <w:t xml:space="preserve"> = ((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proofErr w:type="gramStart"/>
      <w:r w:rsidRPr="005E3CA1">
        <w:rPr>
          <w:color w:val="000000"/>
          <w:sz w:val="18"/>
          <w:szCs w:val="18"/>
        </w:rPr>
        <w:t>)TEMP1</w:t>
      </w:r>
      <w:proofErr w:type="gramEnd"/>
      <w:r w:rsidRPr="005E3CA1">
        <w:rPr>
          <w:color w:val="000000"/>
          <w:sz w:val="18"/>
          <w:szCs w:val="18"/>
        </w:rPr>
        <w:t xml:space="preserve"> &lt;&lt; 8) | (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)TEMP0; </w:t>
      </w:r>
      <w:r w:rsidRPr="005E3CA1">
        <w:rPr>
          <w:rStyle w:val="comment"/>
          <w:color w:val="969696"/>
          <w:sz w:val="18"/>
          <w:szCs w:val="18"/>
        </w:rPr>
        <w:t>////(T+40)*10 in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uint</w:t>
      </w:r>
      <w:proofErr w:type="spellEnd"/>
    </w:p>
    <w:p w14:paraId="3267187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165             </w:t>
      </w:r>
      <w:r w:rsidRPr="005E3CA1">
        <w:rPr>
          <w:rStyle w:val="pragma-omp-keyword-directive"/>
          <w:color w:val="2E92C7"/>
          <w:sz w:val="18"/>
          <w:szCs w:val="18"/>
        </w:rPr>
        <w:t>int16_t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temp</w:t>
      </w:r>
      <w:proofErr w:type="spellEnd"/>
      <w:r w:rsidRPr="005E3CA1">
        <w:rPr>
          <w:color w:val="000000"/>
          <w:sz w:val="18"/>
          <w:szCs w:val="18"/>
        </w:rPr>
        <w:t xml:space="preserve"> = (</w:t>
      </w:r>
      <w:r w:rsidRPr="005E3CA1">
        <w:rPr>
          <w:rStyle w:val="pragma-omp-keyword-directive"/>
          <w:color w:val="2E92C7"/>
          <w:sz w:val="18"/>
          <w:szCs w:val="18"/>
        </w:rPr>
        <w:t>int16_t</w:t>
      </w:r>
      <w:proofErr w:type="gramStart"/>
      <w:r w:rsidRPr="005E3CA1">
        <w:rPr>
          <w:color w:val="000000"/>
          <w:sz w:val="18"/>
          <w:szCs w:val="18"/>
        </w:rPr>
        <w:t>)</w:t>
      </w:r>
      <w:proofErr w:type="spellStart"/>
      <w:r w:rsidRPr="005E3CA1">
        <w:rPr>
          <w:color w:val="000000"/>
          <w:sz w:val="18"/>
          <w:szCs w:val="18"/>
        </w:rPr>
        <w:t>tempu</w:t>
      </w:r>
      <w:proofErr w:type="spellEnd"/>
      <w:proofErr w:type="gramEnd"/>
      <w:r w:rsidRPr="005E3CA1">
        <w:rPr>
          <w:color w:val="000000"/>
          <w:sz w:val="18"/>
          <w:szCs w:val="18"/>
        </w:rPr>
        <w:t>;</w:t>
      </w:r>
    </w:p>
    <w:p w14:paraId="3821E37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166             TEMP_EXTERN = (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proofErr w:type="gramStart"/>
      <w:r w:rsidRPr="005E3CA1">
        <w:rPr>
          <w:color w:val="000000"/>
          <w:sz w:val="18"/>
          <w:szCs w:val="18"/>
        </w:rPr>
        <w:t>)</w:t>
      </w:r>
      <w:proofErr w:type="spellStart"/>
      <w:r w:rsidRPr="005E3CA1">
        <w:rPr>
          <w:color w:val="000000"/>
          <w:sz w:val="18"/>
          <w:szCs w:val="18"/>
        </w:rPr>
        <w:t>temp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/10 - 40.0; </w:t>
      </w:r>
      <w:r w:rsidRPr="005E3CA1">
        <w:rPr>
          <w:rStyle w:val="comment"/>
          <w:color w:val="969696"/>
          <w:sz w:val="18"/>
          <w:szCs w:val="18"/>
        </w:rPr>
        <w:t>//TEMP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in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C</w:t>
      </w:r>
    </w:p>
    <w:p w14:paraId="0721525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167             </w:t>
      </w:r>
    </w:p>
    <w:p w14:paraId="245F6C0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168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calculate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distance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in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mm</w:t>
      </w:r>
    </w:p>
    <w:p w14:paraId="7BBF2AE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169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SPEED_OF_SOUND = 331.3*</w:t>
      </w:r>
      <w:proofErr w:type="spellStart"/>
      <w:r w:rsidRPr="005E3CA1">
        <w:rPr>
          <w:rStyle w:val="comment"/>
          <w:color w:val="969696"/>
          <w:sz w:val="18"/>
          <w:szCs w:val="18"/>
        </w:rPr>
        <w:t>sqrt</w:t>
      </w:r>
      <w:proofErr w:type="spellEnd"/>
      <w:r w:rsidRPr="005E3CA1">
        <w:rPr>
          <w:rStyle w:val="comment"/>
          <w:color w:val="969696"/>
          <w:sz w:val="18"/>
          <w:szCs w:val="18"/>
        </w:rPr>
        <w:t>(1+(TEMP_MAIN+TEMP_EXTERN)/2/273.15);  //</w:t>
      </w:r>
      <w:proofErr w:type="spellStart"/>
      <w:r w:rsidRPr="005E3CA1">
        <w:rPr>
          <w:rStyle w:val="comment"/>
          <w:color w:val="969696"/>
          <w:sz w:val="18"/>
          <w:szCs w:val="18"/>
        </w:rPr>
        <w:t>speed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of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sound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at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TEMP</w:t>
      </w:r>
    </w:p>
    <w:p w14:paraId="6FDD666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170            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SPEED_OF_SOUND = 331.3*</w:t>
      </w:r>
      <w:proofErr w:type="spellStart"/>
      <w:proofErr w:type="gramStart"/>
      <w:r w:rsidRPr="005E3CA1">
        <w:rPr>
          <w:rStyle w:val="pragma-omp-keyword-directive"/>
          <w:color w:val="2E92C7"/>
          <w:sz w:val="18"/>
          <w:szCs w:val="18"/>
        </w:rPr>
        <w:t>sqrt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1+(TEMP_MAIN)/273.15); 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speed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of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sound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at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TEMP</w:t>
      </w:r>
    </w:p>
    <w:p w14:paraId="1BAFA90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171             DIST = (SPEED_OF_SOUND/2)*((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proofErr w:type="gramStart"/>
      <w:r w:rsidRPr="005E3CA1">
        <w:rPr>
          <w:color w:val="000000"/>
          <w:sz w:val="18"/>
          <w:szCs w:val="18"/>
        </w:rPr>
        <w:t>)TIME</w:t>
      </w:r>
      <w:proofErr w:type="gramEnd"/>
      <w:r w:rsidRPr="005E3CA1">
        <w:rPr>
          <w:color w:val="000000"/>
          <w:sz w:val="18"/>
          <w:szCs w:val="18"/>
        </w:rPr>
        <w:t xml:space="preserve"> / 1000000)*1000; 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distance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in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mm (min 2cm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max</w:t>
      </w:r>
      <w:proofErr w:type="spellEnd"/>
      <w:r w:rsidRPr="005E3CA1">
        <w:rPr>
          <w:rStyle w:val="comment"/>
          <w:color w:val="969696"/>
          <w:sz w:val="18"/>
          <w:szCs w:val="18"/>
        </w:rPr>
        <w:t xml:space="preserve"> 4m)</w:t>
      </w:r>
    </w:p>
    <w:p w14:paraId="3CF489B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172 </w:t>
      </w:r>
    </w:p>
    <w:p w14:paraId="0C5454A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173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write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result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in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eeprom</w:t>
      </w:r>
      <w:proofErr w:type="spellEnd"/>
      <w:r w:rsidRPr="005E3CA1">
        <w:rPr>
          <w:rStyle w:val="comment"/>
          <w:color w:val="969696"/>
          <w:sz w:val="18"/>
          <w:szCs w:val="18"/>
        </w:rPr>
        <w:t xml:space="preserve"> (</w:t>
      </w:r>
      <w:proofErr w:type="spellStart"/>
      <w:r w:rsidRPr="005E3CA1">
        <w:rPr>
          <w:rStyle w:val="comment"/>
          <w:color w:val="969696"/>
          <w:sz w:val="18"/>
          <w:szCs w:val="18"/>
        </w:rPr>
        <w:t>distance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in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mm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in 16bit)(</w:t>
      </w:r>
      <w:proofErr w:type="spellStart"/>
      <w:r w:rsidRPr="005E3CA1">
        <w:rPr>
          <w:rStyle w:val="comment"/>
          <w:color w:val="969696"/>
          <w:sz w:val="18"/>
          <w:szCs w:val="18"/>
        </w:rPr>
        <w:t>every</w:t>
      </w:r>
      <w:proofErr w:type="spellEnd"/>
      <w:r w:rsidRPr="005E3CA1">
        <w:rPr>
          <w:rStyle w:val="comment"/>
          <w:color w:val="969696"/>
          <w:sz w:val="18"/>
          <w:szCs w:val="18"/>
        </w:rPr>
        <w:t xml:space="preserve"> 1 sec)</w:t>
      </w:r>
    </w:p>
    <w:p w14:paraId="1A413BD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174             </w:t>
      </w:r>
      <w:proofErr w:type="spellStart"/>
      <w:r w:rsidRPr="005E3CA1">
        <w:rPr>
          <w:rStyle w:val="literal"/>
          <w:color w:val="0000E6"/>
          <w:sz w:val="18"/>
          <w:szCs w:val="18"/>
        </w:rPr>
        <w:t>static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bool</w:t>
      </w:r>
      <w:proofErr w:type="spellEnd"/>
      <w:r w:rsidRPr="005E3CA1">
        <w:rPr>
          <w:color w:val="000000"/>
          <w:sz w:val="18"/>
          <w:szCs w:val="18"/>
        </w:rPr>
        <w:t xml:space="preserve"> b = 0;</w:t>
      </w:r>
    </w:p>
    <w:p w14:paraId="53A1ED3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175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b){</w:t>
      </w:r>
    </w:p>
    <w:p w14:paraId="06163AB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176                 </w:t>
      </w:r>
      <w:proofErr w:type="spellStart"/>
      <w:r w:rsidRPr="005E3CA1">
        <w:rPr>
          <w:color w:val="000000"/>
          <w:sz w:val="18"/>
          <w:szCs w:val="18"/>
        </w:rPr>
        <w:t>EEPROM_</w:t>
      </w:r>
      <w:proofErr w:type="gramStart"/>
      <w:r w:rsidRPr="005E3CA1">
        <w:rPr>
          <w:color w:val="000000"/>
          <w:sz w:val="18"/>
          <w:szCs w:val="18"/>
        </w:rPr>
        <w:t>Write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EEPROM_CURRENT_ADDR &gt;&gt; 8, EEPROM_CURRENT_ADDR, ((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)DIST) &gt;&gt; 8);        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first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byte</w:t>
      </w:r>
    </w:p>
    <w:p w14:paraId="1DD728E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177                 </w:t>
      </w:r>
      <w:proofErr w:type="spellStart"/>
      <w:r w:rsidRPr="005E3CA1">
        <w:rPr>
          <w:color w:val="000000"/>
          <w:sz w:val="18"/>
          <w:szCs w:val="18"/>
        </w:rPr>
        <w:t>EEPROM_</w:t>
      </w:r>
      <w:proofErr w:type="gramStart"/>
      <w:r w:rsidRPr="005E3CA1">
        <w:rPr>
          <w:color w:val="000000"/>
          <w:sz w:val="18"/>
          <w:szCs w:val="18"/>
        </w:rPr>
        <w:t>Write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(EEPROM_CURRENT_ADDR + 1) &gt;&gt; 8, EEPROM_CURRENT_ADDR + 1, (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)DIST);      </w:t>
      </w:r>
      <w:r w:rsidRPr="005E3CA1">
        <w:rPr>
          <w:rStyle w:val="comment"/>
          <w:color w:val="969696"/>
          <w:sz w:val="18"/>
          <w:szCs w:val="18"/>
        </w:rPr>
        <w:t>//</w:t>
      </w:r>
      <w:proofErr w:type="spellStart"/>
      <w:r w:rsidRPr="005E3CA1">
        <w:rPr>
          <w:rStyle w:val="comment"/>
          <w:color w:val="969696"/>
          <w:sz w:val="18"/>
          <w:szCs w:val="18"/>
        </w:rPr>
        <w:t>second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byte</w:t>
      </w:r>
    </w:p>
    <w:p w14:paraId="6248855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178        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incrementEEPROMAddress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132F9A7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179                 </w:t>
      </w:r>
      <w:proofErr w:type="spellStart"/>
      <w:r w:rsidRPr="005E3CA1">
        <w:rPr>
          <w:color w:val="000000"/>
          <w:sz w:val="18"/>
          <w:szCs w:val="18"/>
        </w:rPr>
        <w:t>EEPROM_</w:t>
      </w:r>
      <w:proofErr w:type="gramStart"/>
      <w:r w:rsidRPr="005E3CA1">
        <w:rPr>
          <w:color w:val="000000"/>
          <w:sz w:val="18"/>
          <w:szCs w:val="18"/>
        </w:rPr>
        <w:t>Write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0x00, 0x00, EEPROM_CURRENT_ADDR &gt;&gt; 8);</w:t>
      </w:r>
    </w:p>
    <w:p w14:paraId="2445B4D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180                 </w:t>
      </w:r>
      <w:proofErr w:type="spellStart"/>
      <w:r w:rsidRPr="005E3CA1">
        <w:rPr>
          <w:color w:val="000000"/>
          <w:sz w:val="18"/>
          <w:szCs w:val="18"/>
        </w:rPr>
        <w:t>EEPROM_</w:t>
      </w:r>
      <w:proofErr w:type="gramStart"/>
      <w:r w:rsidRPr="005E3CA1">
        <w:rPr>
          <w:color w:val="000000"/>
          <w:sz w:val="18"/>
          <w:szCs w:val="18"/>
        </w:rPr>
        <w:t>Write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0x00, 0x01, EEPROM_CURRENT_ADDR); </w:t>
      </w:r>
    </w:p>
    <w:p w14:paraId="2137DF1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181             }</w:t>
      </w:r>
    </w:p>
    <w:p w14:paraId="7775812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>182             b</w:t>
      </w:r>
      <w:proofErr w:type="gramEnd"/>
      <w:r w:rsidRPr="005E3CA1">
        <w:rPr>
          <w:color w:val="000000"/>
          <w:sz w:val="18"/>
          <w:szCs w:val="18"/>
        </w:rPr>
        <w:t>++;</w:t>
      </w:r>
    </w:p>
    <w:p w14:paraId="71E8267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183             </w:t>
      </w:r>
    </w:p>
    <w:p w14:paraId="721925C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184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/display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results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on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LCD</w:t>
      </w:r>
    </w:p>
    <w:p w14:paraId="49CC4A0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185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first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line</w:t>
      </w:r>
    </w:p>
    <w:p w14:paraId="3D416BB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186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SetCursor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0x06);</w:t>
      </w:r>
    </w:p>
    <w:p w14:paraId="11CE8F5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187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(</w:t>
      </w:r>
      <w:r w:rsidRPr="005E3CA1">
        <w:rPr>
          <w:rStyle w:val="literal"/>
          <w:color w:val="0000E6"/>
          <w:sz w:val="18"/>
          <w:szCs w:val="18"/>
        </w:rPr>
        <w:t>int</w:t>
      </w:r>
      <w:r w:rsidRPr="005E3CA1">
        <w:rPr>
          <w:color w:val="000000"/>
          <w:sz w:val="18"/>
          <w:szCs w:val="18"/>
        </w:rPr>
        <w:t xml:space="preserve">)DIST &gt;= 1000) </w:t>
      </w:r>
      <w:proofErr w:type="spellStart"/>
      <w:r w:rsidRPr="005E3CA1">
        <w:rPr>
          <w:color w:val="000000"/>
          <w:sz w:val="18"/>
          <w:szCs w:val="18"/>
        </w:rPr>
        <w:t>LCD_PutChar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r w:rsidRPr="005E3CA1">
        <w:rPr>
          <w:color w:val="000000"/>
          <w:sz w:val="18"/>
          <w:szCs w:val="18"/>
        </w:rPr>
        <w:t>NumToChar</w:t>
      </w:r>
      <w:proofErr w:type="spellEnd"/>
      <w:r w:rsidRPr="005E3CA1">
        <w:rPr>
          <w:color w:val="000000"/>
          <w:sz w:val="18"/>
          <w:szCs w:val="18"/>
        </w:rPr>
        <w:t>(((</w:t>
      </w:r>
      <w:r w:rsidRPr="005E3CA1">
        <w:rPr>
          <w:rStyle w:val="literal"/>
          <w:color w:val="0000E6"/>
          <w:sz w:val="18"/>
          <w:szCs w:val="18"/>
        </w:rPr>
        <w:t>int</w:t>
      </w:r>
      <w:r w:rsidRPr="005E3CA1">
        <w:rPr>
          <w:color w:val="000000"/>
          <w:sz w:val="18"/>
          <w:szCs w:val="18"/>
        </w:rPr>
        <w:t>)DIST/1000) % 10));</w:t>
      </w:r>
    </w:p>
    <w:p w14:paraId="3C5DF57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188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(</w:t>
      </w:r>
      <w:r w:rsidRPr="005E3CA1">
        <w:rPr>
          <w:rStyle w:val="literal"/>
          <w:color w:val="0000E6"/>
          <w:sz w:val="18"/>
          <w:szCs w:val="18"/>
        </w:rPr>
        <w:t>int</w:t>
      </w:r>
      <w:r w:rsidRPr="005E3CA1">
        <w:rPr>
          <w:color w:val="000000"/>
          <w:sz w:val="18"/>
          <w:szCs w:val="18"/>
        </w:rPr>
        <w:t xml:space="preserve">)DIST &gt;= 100) </w:t>
      </w:r>
      <w:proofErr w:type="spellStart"/>
      <w:r w:rsidRPr="005E3CA1">
        <w:rPr>
          <w:color w:val="000000"/>
          <w:sz w:val="18"/>
          <w:szCs w:val="18"/>
        </w:rPr>
        <w:t>LCD_PutChar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r w:rsidRPr="005E3CA1">
        <w:rPr>
          <w:color w:val="000000"/>
          <w:sz w:val="18"/>
          <w:szCs w:val="18"/>
        </w:rPr>
        <w:t>NumToChar</w:t>
      </w:r>
      <w:proofErr w:type="spellEnd"/>
      <w:r w:rsidRPr="005E3CA1">
        <w:rPr>
          <w:color w:val="000000"/>
          <w:sz w:val="18"/>
          <w:szCs w:val="18"/>
        </w:rPr>
        <w:t>(((</w:t>
      </w:r>
      <w:r w:rsidRPr="005E3CA1">
        <w:rPr>
          <w:rStyle w:val="literal"/>
          <w:color w:val="0000E6"/>
          <w:sz w:val="18"/>
          <w:szCs w:val="18"/>
        </w:rPr>
        <w:t>int</w:t>
      </w:r>
      <w:r w:rsidRPr="005E3CA1">
        <w:rPr>
          <w:color w:val="000000"/>
          <w:sz w:val="18"/>
          <w:szCs w:val="18"/>
        </w:rPr>
        <w:t>)DIST/100) % 10));</w:t>
      </w:r>
    </w:p>
    <w:p w14:paraId="7B9EAF8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189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(</w:t>
      </w:r>
      <w:r w:rsidRPr="005E3CA1">
        <w:rPr>
          <w:rStyle w:val="literal"/>
          <w:color w:val="0000E6"/>
          <w:sz w:val="18"/>
          <w:szCs w:val="18"/>
        </w:rPr>
        <w:t>int</w:t>
      </w:r>
      <w:r w:rsidRPr="005E3CA1">
        <w:rPr>
          <w:color w:val="000000"/>
          <w:sz w:val="18"/>
          <w:szCs w:val="18"/>
        </w:rPr>
        <w:t xml:space="preserve">)DIST &gt;= 10) </w:t>
      </w:r>
      <w:proofErr w:type="spellStart"/>
      <w:r w:rsidRPr="005E3CA1">
        <w:rPr>
          <w:color w:val="000000"/>
          <w:sz w:val="18"/>
          <w:szCs w:val="18"/>
        </w:rPr>
        <w:t>LCD_PutChar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r w:rsidRPr="005E3CA1">
        <w:rPr>
          <w:color w:val="000000"/>
          <w:sz w:val="18"/>
          <w:szCs w:val="18"/>
        </w:rPr>
        <w:t>NumToChar</w:t>
      </w:r>
      <w:proofErr w:type="spellEnd"/>
      <w:r w:rsidRPr="005E3CA1">
        <w:rPr>
          <w:color w:val="000000"/>
          <w:sz w:val="18"/>
          <w:szCs w:val="18"/>
        </w:rPr>
        <w:t>(((</w:t>
      </w:r>
      <w:r w:rsidRPr="005E3CA1">
        <w:rPr>
          <w:rStyle w:val="literal"/>
          <w:color w:val="0000E6"/>
          <w:sz w:val="18"/>
          <w:szCs w:val="18"/>
        </w:rPr>
        <w:t>int</w:t>
      </w:r>
      <w:r w:rsidRPr="005E3CA1">
        <w:rPr>
          <w:color w:val="000000"/>
          <w:sz w:val="18"/>
          <w:szCs w:val="18"/>
        </w:rPr>
        <w:t>)DIST/10) % 10));</w:t>
      </w:r>
    </w:p>
    <w:p w14:paraId="11C1551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190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NumToChar</w:t>
      </w:r>
      <w:proofErr w:type="spellEnd"/>
      <w:r w:rsidRPr="005E3CA1">
        <w:rPr>
          <w:color w:val="000000"/>
          <w:sz w:val="18"/>
          <w:szCs w:val="18"/>
        </w:rPr>
        <w:t>((</w:t>
      </w:r>
      <w:r w:rsidRPr="005E3CA1">
        <w:rPr>
          <w:rStyle w:val="literal"/>
          <w:color w:val="0000E6"/>
          <w:sz w:val="18"/>
          <w:szCs w:val="18"/>
        </w:rPr>
        <w:t>int</w:t>
      </w:r>
      <w:r w:rsidRPr="005E3CA1">
        <w:rPr>
          <w:color w:val="000000"/>
          <w:sz w:val="18"/>
          <w:szCs w:val="18"/>
        </w:rPr>
        <w:t>)DIST % 10));</w:t>
      </w:r>
    </w:p>
    <w:p w14:paraId="40EB2FD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191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>);</w:t>
      </w:r>
    </w:p>
    <w:p w14:paraId="19976A6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192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'm'</w:t>
      </w:r>
      <w:r w:rsidRPr="005E3CA1">
        <w:rPr>
          <w:color w:val="000000"/>
          <w:sz w:val="18"/>
          <w:szCs w:val="18"/>
        </w:rPr>
        <w:t>);</w:t>
      </w:r>
    </w:p>
    <w:p w14:paraId="60D9D1B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193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'm'</w:t>
      </w:r>
      <w:r w:rsidRPr="005E3CA1">
        <w:rPr>
          <w:color w:val="000000"/>
          <w:sz w:val="18"/>
          <w:szCs w:val="18"/>
        </w:rPr>
        <w:t>);</w:t>
      </w:r>
    </w:p>
    <w:p w14:paraId="1F4EA98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lastRenderedPageBreak/>
        <w:t xml:space="preserve">194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>);</w:t>
      </w:r>
    </w:p>
    <w:p w14:paraId="27CA704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195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>);</w:t>
      </w:r>
    </w:p>
    <w:p w14:paraId="1C42B55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196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>);</w:t>
      </w:r>
    </w:p>
    <w:p w14:paraId="4633275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197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second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line</w:t>
      </w:r>
    </w:p>
    <w:p w14:paraId="3378131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198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SetCursor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0x46);</w:t>
      </w:r>
    </w:p>
    <w:p w14:paraId="20800EF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199             </w:t>
      </w:r>
      <w:r w:rsidRPr="005E3CA1">
        <w:rPr>
          <w:rStyle w:val="pragma-omp-keyword-directive"/>
          <w:color w:val="2E92C7"/>
          <w:sz w:val="18"/>
          <w:szCs w:val="18"/>
        </w:rPr>
        <w:t>int16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T = (</w:t>
      </w:r>
      <w:r w:rsidRPr="005E3CA1">
        <w:rPr>
          <w:rStyle w:val="pragma-omp-keyword-directive"/>
          <w:color w:val="2E92C7"/>
          <w:sz w:val="18"/>
          <w:szCs w:val="18"/>
        </w:rPr>
        <w:t>int16_t</w:t>
      </w:r>
      <w:r w:rsidRPr="005E3CA1">
        <w:rPr>
          <w:color w:val="000000"/>
          <w:sz w:val="18"/>
          <w:szCs w:val="18"/>
        </w:rPr>
        <w:t>)(TEMP_MAIN +0.5);</w:t>
      </w:r>
    </w:p>
    <w:p w14:paraId="6BCB4F3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200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T &lt; 0){</w:t>
      </w:r>
    </w:p>
    <w:p w14:paraId="71AA7B8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201    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'-'</w:t>
      </w:r>
      <w:r w:rsidRPr="005E3CA1">
        <w:rPr>
          <w:color w:val="000000"/>
          <w:sz w:val="18"/>
          <w:szCs w:val="18"/>
        </w:rPr>
        <w:t>);</w:t>
      </w:r>
    </w:p>
    <w:p w14:paraId="345274D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202                 T = -T;</w:t>
      </w:r>
    </w:p>
    <w:p w14:paraId="5A5A156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>203             }</w:t>
      </w:r>
      <w:proofErr w:type="gramEnd"/>
    </w:p>
    <w:p w14:paraId="4CF314F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204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T &gt;= 100) </w:t>
      </w:r>
      <w:proofErr w:type="spellStart"/>
      <w:r w:rsidRPr="005E3CA1">
        <w:rPr>
          <w:color w:val="000000"/>
          <w:sz w:val="18"/>
          <w:szCs w:val="18"/>
        </w:rPr>
        <w:t>LCD_PutChar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r w:rsidRPr="005E3CA1">
        <w:rPr>
          <w:color w:val="000000"/>
          <w:sz w:val="18"/>
          <w:szCs w:val="18"/>
        </w:rPr>
        <w:t>NumToChar</w:t>
      </w:r>
      <w:proofErr w:type="spellEnd"/>
      <w:r w:rsidRPr="005E3CA1">
        <w:rPr>
          <w:color w:val="000000"/>
          <w:sz w:val="18"/>
          <w:szCs w:val="18"/>
        </w:rPr>
        <w:t>((T/100) % 10));</w:t>
      </w:r>
    </w:p>
    <w:p w14:paraId="247707D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205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T &gt;= 10) </w:t>
      </w:r>
      <w:proofErr w:type="spellStart"/>
      <w:r w:rsidRPr="005E3CA1">
        <w:rPr>
          <w:color w:val="000000"/>
          <w:sz w:val="18"/>
          <w:szCs w:val="18"/>
        </w:rPr>
        <w:t>LCD_PutChar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r w:rsidRPr="005E3CA1">
        <w:rPr>
          <w:color w:val="000000"/>
          <w:sz w:val="18"/>
          <w:szCs w:val="18"/>
        </w:rPr>
        <w:t>NumToChar</w:t>
      </w:r>
      <w:proofErr w:type="spellEnd"/>
      <w:r w:rsidRPr="005E3CA1">
        <w:rPr>
          <w:color w:val="000000"/>
          <w:sz w:val="18"/>
          <w:szCs w:val="18"/>
        </w:rPr>
        <w:t>((T/10) % 10));</w:t>
      </w:r>
    </w:p>
    <w:p w14:paraId="057495F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206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NumToChar</w:t>
      </w:r>
      <w:proofErr w:type="spellEnd"/>
      <w:r w:rsidRPr="005E3CA1">
        <w:rPr>
          <w:color w:val="000000"/>
          <w:sz w:val="18"/>
          <w:szCs w:val="18"/>
        </w:rPr>
        <w:t>(T % 10));</w:t>
      </w:r>
    </w:p>
    <w:p w14:paraId="64AA6D9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207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>);</w:t>
      </w:r>
    </w:p>
    <w:p w14:paraId="793BF90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208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'C'</w:t>
      </w:r>
      <w:r w:rsidRPr="005E3CA1">
        <w:rPr>
          <w:color w:val="000000"/>
          <w:sz w:val="18"/>
          <w:szCs w:val="18"/>
        </w:rPr>
        <w:t>);</w:t>
      </w:r>
    </w:p>
    <w:p w14:paraId="0CCE397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209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>);</w:t>
      </w:r>
    </w:p>
    <w:p w14:paraId="5E7F910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210             </w:t>
      </w:r>
      <w:proofErr w:type="spellStart"/>
      <w:r w:rsidRPr="005E3CA1">
        <w:rPr>
          <w:color w:val="000000"/>
          <w:sz w:val="18"/>
          <w:szCs w:val="18"/>
        </w:rPr>
        <w:t>LCD_</w:t>
      </w:r>
      <w:proofErr w:type="gramStart"/>
      <w:r w:rsidRPr="005E3CA1">
        <w:rPr>
          <w:color w:val="000000"/>
          <w:sz w:val="18"/>
          <w:szCs w:val="18"/>
        </w:rPr>
        <w:t>PutChar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string"/>
          <w:color w:val="CE7B00"/>
          <w:sz w:val="18"/>
          <w:szCs w:val="18"/>
        </w:rPr>
        <w:t>'</w:t>
      </w:r>
      <w:r w:rsidRPr="005E3CA1">
        <w:rPr>
          <w:color w:val="000000"/>
          <w:sz w:val="18"/>
          <w:szCs w:val="18"/>
        </w:rPr>
        <w:t>);</w:t>
      </w:r>
    </w:p>
    <w:p w14:paraId="5EEB8A9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211             </w:t>
      </w:r>
    </w:p>
    <w:p w14:paraId="0D31976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212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standby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mode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until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next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measurement</w:t>
      </w:r>
      <w:proofErr w:type="spellEnd"/>
    </w:p>
    <w:p w14:paraId="428A399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213             </w:t>
      </w:r>
      <w:proofErr w:type="spellStart"/>
      <w:r w:rsidRPr="005E3CA1">
        <w:rPr>
          <w:color w:val="000000"/>
          <w:sz w:val="18"/>
          <w:szCs w:val="18"/>
        </w:rPr>
        <w:t>radio</w:t>
      </w:r>
      <w:proofErr w:type="gramEnd"/>
      <w:r w:rsidRPr="005E3CA1">
        <w:rPr>
          <w:color w:val="000000"/>
          <w:sz w:val="18"/>
          <w:szCs w:val="18"/>
        </w:rPr>
        <w:t>_mode</w:t>
      </w:r>
      <w:proofErr w:type="spellEnd"/>
      <w:r w:rsidRPr="005E3CA1">
        <w:rPr>
          <w:color w:val="000000"/>
          <w:sz w:val="18"/>
          <w:szCs w:val="18"/>
        </w:rPr>
        <w:t xml:space="preserve"> = MODE_STANDBY;</w:t>
      </w:r>
    </w:p>
    <w:p w14:paraId="4BD104C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214             </w:t>
      </w:r>
      <w:proofErr w:type="spellStart"/>
      <w:r w:rsidRPr="005E3CA1">
        <w:rPr>
          <w:color w:val="000000"/>
          <w:sz w:val="18"/>
          <w:szCs w:val="18"/>
        </w:rPr>
        <w:t>RF_</w:t>
      </w:r>
      <w:proofErr w:type="gramStart"/>
      <w:r w:rsidRPr="005E3CA1">
        <w:rPr>
          <w:color w:val="000000"/>
          <w:sz w:val="18"/>
          <w:szCs w:val="18"/>
        </w:rPr>
        <w:t>SetMode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MODE_STANDBY);   </w:t>
      </w:r>
    </w:p>
    <w:p w14:paraId="2CB1A18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215         }</w:t>
      </w:r>
    </w:p>
    <w:p w14:paraId="358ECAA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216     }</w:t>
      </w:r>
    </w:p>
    <w:p w14:paraId="42023AB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217      </w:t>
      </w:r>
    </w:p>
    <w:p w14:paraId="6A947A7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218 </w:t>
      </w:r>
      <w:r w:rsidRPr="005E3CA1">
        <w:rPr>
          <w:rStyle w:val="comment"/>
          <w:color w:val="969696"/>
          <w:sz w:val="18"/>
          <w:szCs w:val="18"/>
        </w:rPr>
        <w:t>//</w:t>
      </w:r>
      <w:r w:rsidRPr="005E3CA1">
        <w:rPr>
          <w:color w:val="000000"/>
          <w:sz w:val="18"/>
          <w:szCs w:val="18"/>
        </w:rPr>
        <w:t xml:space="preserve">    </w:t>
      </w:r>
      <w:proofErr w:type="spellStart"/>
      <w:r w:rsidRPr="005E3CA1">
        <w:rPr>
          <w:rStyle w:val="comment"/>
          <w:color w:val="969696"/>
          <w:sz w:val="18"/>
          <w:szCs w:val="18"/>
        </w:rPr>
        <w:t>else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comment"/>
          <w:color w:val="969696"/>
          <w:sz w:val="18"/>
          <w:szCs w:val="18"/>
        </w:rPr>
        <w:t>if</w:t>
      </w:r>
      <w:proofErr w:type="spellEnd"/>
      <w:r w:rsidRPr="005E3CA1">
        <w:rPr>
          <w:rStyle w:val="comment"/>
          <w:color w:val="969696"/>
          <w:sz w:val="18"/>
          <w:szCs w:val="18"/>
        </w:rPr>
        <w:t>(</w:t>
      </w:r>
      <w:proofErr w:type="gramEnd"/>
      <w:r w:rsidRPr="005E3CA1">
        <w:rPr>
          <w:rStyle w:val="comment"/>
          <w:color w:val="969696"/>
          <w:sz w:val="18"/>
          <w:szCs w:val="18"/>
        </w:rPr>
        <w:t>MEAS &amp;&amp; MODE){</w:t>
      </w:r>
    </w:p>
    <w:p w14:paraId="5D2A1EB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219 </w:t>
      </w:r>
      <w:r w:rsidRPr="005E3CA1">
        <w:rPr>
          <w:rStyle w:val="comment"/>
          <w:color w:val="969696"/>
          <w:sz w:val="18"/>
          <w:szCs w:val="18"/>
        </w:rPr>
        <w:t>//</w:t>
      </w:r>
      <w:r w:rsidRPr="005E3CA1">
        <w:rPr>
          <w:color w:val="000000"/>
          <w:sz w:val="18"/>
          <w:szCs w:val="18"/>
        </w:rPr>
        <w:t xml:space="preserve">        </w:t>
      </w:r>
      <w:r w:rsidRPr="005E3CA1">
        <w:rPr>
          <w:rStyle w:val="comment"/>
          <w:color w:val="969696"/>
          <w:sz w:val="18"/>
          <w:szCs w:val="18"/>
        </w:rPr>
        <w:t>__</w:t>
      </w:r>
      <w:proofErr w:type="spellStart"/>
      <w:r w:rsidRPr="005E3CA1">
        <w:rPr>
          <w:rStyle w:val="comment"/>
          <w:color w:val="969696"/>
          <w:sz w:val="18"/>
          <w:szCs w:val="18"/>
        </w:rPr>
        <w:t>delay_</w:t>
      </w:r>
      <w:proofErr w:type="gramStart"/>
      <w:r w:rsidRPr="005E3CA1">
        <w:rPr>
          <w:rStyle w:val="comment"/>
          <w:color w:val="969696"/>
          <w:sz w:val="18"/>
          <w:szCs w:val="18"/>
        </w:rPr>
        <w:t>ms</w:t>
      </w:r>
      <w:proofErr w:type="spellEnd"/>
      <w:r w:rsidRPr="005E3CA1">
        <w:rPr>
          <w:rStyle w:val="comment"/>
          <w:color w:val="969696"/>
          <w:sz w:val="18"/>
          <w:szCs w:val="18"/>
        </w:rPr>
        <w:t>(</w:t>
      </w:r>
      <w:proofErr w:type="gramEnd"/>
      <w:r w:rsidRPr="005E3CA1">
        <w:rPr>
          <w:rStyle w:val="comment"/>
          <w:color w:val="969696"/>
          <w:sz w:val="18"/>
          <w:szCs w:val="18"/>
        </w:rPr>
        <w:t>15);         //</w:t>
      </w:r>
      <w:proofErr w:type="spellStart"/>
      <w:r w:rsidRPr="005E3CA1">
        <w:rPr>
          <w:rStyle w:val="comment"/>
          <w:color w:val="969696"/>
          <w:sz w:val="18"/>
          <w:szCs w:val="18"/>
        </w:rPr>
        <w:t>debounce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delay</w:t>
      </w:r>
      <w:proofErr w:type="spellEnd"/>
    </w:p>
    <w:p w14:paraId="33E907E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220 </w:t>
      </w:r>
      <w:r w:rsidRPr="005E3CA1">
        <w:rPr>
          <w:rStyle w:val="comment"/>
          <w:color w:val="969696"/>
          <w:sz w:val="18"/>
          <w:szCs w:val="18"/>
        </w:rPr>
        <w:t>//</w:t>
      </w:r>
      <w:r w:rsidRPr="005E3CA1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E3CA1">
        <w:rPr>
          <w:rStyle w:val="comment"/>
          <w:color w:val="969696"/>
          <w:sz w:val="18"/>
          <w:szCs w:val="18"/>
        </w:rPr>
        <w:t>if</w:t>
      </w:r>
      <w:proofErr w:type="spellEnd"/>
      <w:r w:rsidRPr="005E3CA1">
        <w:rPr>
          <w:rStyle w:val="comment"/>
          <w:color w:val="969696"/>
          <w:sz w:val="18"/>
          <w:szCs w:val="18"/>
        </w:rPr>
        <w:t>(</w:t>
      </w:r>
      <w:proofErr w:type="spellStart"/>
      <w:proofErr w:type="gramEnd"/>
      <w:r w:rsidRPr="005E3CA1">
        <w:rPr>
          <w:rStyle w:val="comment"/>
          <w:color w:val="969696"/>
          <w:sz w:val="18"/>
          <w:szCs w:val="18"/>
        </w:rPr>
        <w:t>MEAS_GetValue</w:t>
      </w:r>
      <w:proofErr w:type="spellEnd"/>
      <w:r w:rsidRPr="005E3CA1">
        <w:rPr>
          <w:rStyle w:val="comment"/>
          <w:color w:val="969696"/>
          <w:sz w:val="18"/>
          <w:szCs w:val="18"/>
        </w:rPr>
        <w:t>()){    //MEAS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button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interrupt</w:t>
      </w:r>
      <w:proofErr w:type="spellEnd"/>
    </w:p>
    <w:p w14:paraId="0DE1165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221 </w:t>
      </w:r>
      <w:r w:rsidRPr="005E3CA1">
        <w:rPr>
          <w:rStyle w:val="comment"/>
          <w:color w:val="969696"/>
          <w:sz w:val="18"/>
          <w:szCs w:val="18"/>
        </w:rPr>
        <w:t>//            //</w:t>
      </w:r>
      <w:proofErr w:type="spellStart"/>
      <w:proofErr w:type="gramStart"/>
      <w:r w:rsidRPr="005E3CA1">
        <w:rPr>
          <w:rStyle w:val="comment"/>
          <w:color w:val="969696"/>
          <w:sz w:val="18"/>
          <w:szCs w:val="18"/>
        </w:rPr>
        <w:t>TriggerPulse</w:t>
      </w:r>
      <w:proofErr w:type="spellEnd"/>
      <w:r w:rsidRPr="005E3CA1">
        <w:rPr>
          <w:rStyle w:val="comment"/>
          <w:color w:val="969696"/>
          <w:sz w:val="18"/>
          <w:szCs w:val="18"/>
        </w:rPr>
        <w:t>(</w:t>
      </w:r>
      <w:proofErr w:type="gramEnd"/>
      <w:r w:rsidRPr="005E3CA1">
        <w:rPr>
          <w:rStyle w:val="comment"/>
          <w:color w:val="969696"/>
          <w:sz w:val="18"/>
          <w:szCs w:val="18"/>
        </w:rPr>
        <w:t>);     //</w:t>
      </w:r>
      <w:proofErr w:type="spellStart"/>
      <w:r w:rsidRPr="005E3CA1">
        <w:rPr>
          <w:rStyle w:val="comment"/>
          <w:color w:val="969696"/>
          <w:sz w:val="18"/>
          <w:szCs w:val="18"/>
        </w:rPr>
        <w:t>send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trigger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pulse</w:t>
      </w:r>
      <w:proofErr w:type="spellEnd"/>
    </w:p>
    <w:p w14:paraId="0F21DC6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222 </w:t>
      </w:r>
      <w:r w:rsidRPr="005E3CA1">
        <w:rPr>
          <w:rStyle w:val="comment"/>
          <w:color w:val="969696"/>
          <w:sz w:val="18"/>
          <w:szCs w:val="18"/>
        </w:rPr>
        <w:t>//            //TMR2 = 0</w:t>
      </w:r>
      <w:proofErr w:type="gramStart"/>
      <w:r w:rsidRPr="005E3CA1">
        <w:rPr>
          <w:rStyle w:val="comment"/>
          <w:color w:val="969696"/>
          <w:sz w:val="18"/>
          <w:szCs w:val="18"/>
        </w:rPr>
        <w:t>;           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timer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start</w:t>
      </w:r>
    </w:p>
    <w:p w14:paraId="2110E6A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223 </w:t>
      </w:r>
      <w:r w:rsidRPr="005E3CA1">
        <w:rPr>
          <w:rStyle w:val="comment"/>
          <w:color w:val="969696"/>
          <w:sz w:val="18"/>
          <w:szCs w:val="18"/>
        </w:rPr>
        <w:t>//        }</w:t>
      </w:r>
    </w:p>
    <w:p w14:paraId="206D9E5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224 </w:t>
      </w:r>
      <w:r w:rsidRPr="005E3CA1">
        <w:rPr>
          <w:rStyle w:val="comment"/>
          <w:color w:val="969696"/>
          <w:sz w:val="18"/>
          <w:szCs w:val="18"/>
        </w:rPr>
        <w:t>//    }</w:t>
      </w:r>
    </w:p>
    <w:p w14:paraId="285F306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225 }</w:t>
      </w:r>
    </w:p>
    <w:p w14:paraId="66D0312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226 </w:t>
      </w:r>
    </w:p>
    <w:p w14:paraId="5BFBD58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227 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readADC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){</w:t>
      </w:r>
    </w:p>
    <w:p w14:paraId="673A923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228     </w:t>
      </w:r>
    </w:p>
    <w:p w14:paraId="4D0979A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229     ADC1_</w:t>
      </w:r>
      <w:proofErr w:type="gramStart"/>
      <w:r w:rsidRPr="005E3CA1">
        <w:rPr>
          <w:color w:val="000000"/>
          <w:sz w:val="18"/>
          <w:szCs w:val="18"/>
        </w:rPr>
        <w:t>ChannelSelect(</w:t>
      </w:r>
      <w:proofErr w:type="gramEnd"/>
      <w:r w:rsidRPr="005E3CA1">
        <w:rPr>
          <w:color w:val="000000"/>
          <w:sz w:val="18"/>
          <w:szCs w:val="18"/>
        </w:rPr>
        <w:t>TEMP);</w:t>
      </w:r>
    </w:p>
    <w:p w14:paraId="7F8D557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230     ADC1_</w:t>
      </w:r>
      <w:proofErr w:type="gramStart"/>
      <w:r w:rsidRPr="005E3CA1">
        <w:rPr>
          <w:color w:val="000000"/>
          <w:sz w:val="18"/>
          <w:szCs w:val="18"/>
        </w:rPr>
        <w:t>SoftwareTriggerEnable(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6C15510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231     </w:t>
      </w:r>
      <w:r w:rsidRPr="005E3CA1">
        <w:rPr>
          <w:rStyle w:val="pragma-omp-keyword-directive"/>
          <w:color w:val="2E92C7"/>
          <w:sz w:val="18"/>
          <w:szCs w:val="18"/>
        </w:rPr>
        <w:t>__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delay_</w:t>
      </w:r>
      <w:proofErr w:type="gramStart"/>
      <w:r w:rsidRPr="005E3CA1">
        <w:rPr>
          <w:rStyle w:val="pragma-omp-keyword-directive"/>
          <w:color w:val="2E92C7"/>
          <w:sz w:val="18"/>
          <w:szCs w:val="18"/>
        </w:rPr>
        <w:t>us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1);</w:t>
      </w:r>
    </w:p>
    <w:p w14:paraId="08D1A75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232     ADC1_</w:t>
      </w:r>
      <w:proofErr w:type="gramStart"/>
      <w:r w:rsidRPr="005E3CA1">
        <w:rPr>
          <w:color w:val="000000"/>
          <w:sz w:val="18"/>
          <w:szCs w:val="18"/>
        </w:rPr>
        <w:t>SoftwareTriggerDisable(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6E0DD14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233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while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!ADC1_IsConversionComplete(TEMP));</w:t>
      </w:r>
    </w:p>
    <w:p w14:paraId="232289B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234     </w:t>
      </w:r>
      <w:r w:rsidRPr="005E3CA1">
        <w:rPr>
          <w:rStyle w:val="pragma-omp-keyword-directive"/>
          <w:color w:val="2E92C7"/>
          <w:sz w:val="18"/>
          <w:szCs w:val="18"/>
        </w:rPr>
        <w:t>uint16_t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ADC_result</w:t>
      </w:r>
      <w:proofErr w:type="spellEnd"/>
      <w:r w:rsidRPr="005E3CA1">
        <w:rPr>
          <w:color w:val="000000"/>
          <w:sz w:val="18"/>
          <w:szCs w:val="18"/>
        </w:rPr>
        <w:t xml:space="preserve"> = ADC1_</w:t>
      </w:r>
      <w:proofErr w:type="gramStart"/>
      <w:r w:rsidRPr="005E3CA1">
        <w:rPr>
          <w:color w:val="000000"/>
          <w:sz w:val="18"/>
          <w:szCs w:val="18"/>
        </w:rPr>
        <w:t>ConversionResultGet(</w:t>
      </w:r>
      <w:proofErr w:type="gramEnd"/>
      <w:r w:rsidRPr="005E3CA1">
        <w:rPr>
          <w:color w:val="000000"/>
          <w:sz w:val="18"/>
          <w:szCs w:val="18"/>
        </w:rPr>
        <w:t>TEMP);</w:t>
      </w:r>
    </w:p>
    <w:p w14:paraId="7F0A850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235     </w:t>
      </w:r>
    </w:p>
    <w:p w14:paraId="519D486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236     </w:t>
      </w:r>
      <w:proofErr w:type="spellStart"/>
      <w:r w:rsidRPr="005E3CA1">
        <w:rPr>
          <w:rStyle w:val="literal"/>
          <w:color w:val="0000E6"/>
          <w:sz w:val="18"/>
          <w:szCs w:val="18"/>
        </w:rPr>
        <w:t>return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ADC_result</w:t>
      </w:r>
      <w:proofErr w:type="spellEnd"/>
      <w:r w:rsidRPr="005E3CA1">
        <w:rPr>
          <w:color w:val="000000"/>
          <w:sz w:val="18"/>
          <w:szCs w:val="18"/>
        </w:rPr>
        <w:t>;</w:t>
      </w:r>
    </w:p>
    <w:p w14:paraId="19F0B8D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237 }</w:t>
      </w:r>
    </w:p>
    <w:p w14:paraId="42F00D3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238 </w:t>
      </w:r>
    </w:p>
    <w:p w14:paraId="0E389DA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239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readTemperature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){</w:t>
      </w:r>
    </w:p>
    <w:p w14:paraId="2D05B86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240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reads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temperature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from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thermistor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IC</w:t>
      </w:r>
    </w:p>
    <w:p w14:paraId="4F7F6CD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241     </w:t>
      </w:r>
      <w:r w:rsidRPr="005E3CA1">
        <w:rPr>
          <w:rStyle w:val="literal"/>
          <w:color w:val="0000E6"/>
          <w:sz w:val="18"/>
          <w:szCs w:val="18"/>
        </w:rPr>
        <w:t>int</w:t>
      </w:r>
      <w:proofErr w:type="gram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ADC_diff</w:t>
      </w:r>
      <w:proofErr w:type="spellEnd"/>
      <w:r w:rsidRPr="005E3CA1">
        <w:rPr>
          <w:color w:val="000000"/>
          <w:sz w:val="18"/>
          <w:szCs w:val="18"/>
        </w:rPr>
        <w:t xml:space="preserve"> = </w:t>
      </w:r>
      <w:proofErr w:type="spellStart"/>
      <w:r w:rsidRPr="005E3CA1">
        <w:rPr>
          <w:color w:val="000000"/>
          <w:sz w:val="18"/>
          <w:szCs w:val="18"/>
        </w:rPr>
        <w:t>readADC</w:t>
      </w:r>
      <w:proofErr w:type="spellEnd"/>
      <w:r w:rsidRPr="005E3CA1">
        <w:rPr>
          <w:color w:val="000000"/>
          <w:sz w:val="18"/>
          <w:szCs w:val="18"/>
        </w:rPr>
        <w:t xml:space="preserve">() - 230; </w:t>
      </w:r>
      <w:r w:rsidRPr="005E3CA1">
        <w:rPr>
          <w:rStyle w:val="comment"/>
          <w:color w:val="969696"/>
          <w:sz w:val="18"/>
          <w:szCs w:val="18"/>
        </w:rPr>
        <w:t>//ADC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out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 xml:space="preserve">is ~230 </w:t>
      </w:r>
      <w:proofErr w:type="spellStart"/>
      <w:r w:rsidRPr="005E3CA1">
        <w:rPr>
          <w:rStyle w:val="comment"/>
          <w:color w:val="969696"/>
          <w:sz w:val="18"/>
          <w:szCs w:val="18"/>
        </w:rPr>
        <w:t>at</w:t>
      </w:r>
      <w:proofErr w:type="spellEnd"/>
      <w:r w:rsidRPr="005E3CA1">
        <w:rPr>
          <w:rStyle w:val="comment"/>
          <w:color w:val="969696"/>
          <w:sz w:val="18"/>
          <w:szCs w:val="18"/>
        </w:rPr>
        <w:t xml:space="preserve"> ~21C, </w:t>
      </w:r>
      <w:proofErr w:type="spellStart"/>
      <w:r w:rsidRPr="005E3CA1">
        <w:rPr>
          <w:rStyle w:val="comment"/>
          <w:color w:val="969696"/>
          <w:sz w:val="18"/>
          <w:szCs w:val="18"/>
        </w:rPr>
        <w:t>temperatures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are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compared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to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these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values</w:t>
      </w:r>
      <w:proofErr w:type="spellEnd"/>
    </w:p>
    <w:p w14:paraId="667EEA1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242    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Vdiff</w:t>
      </w:r>
      <w:proofErr w:type="spellEnd"/>
      <w:r w:rsidRPr="005E3CA1">
        <w:rPr>
          <w:color w:val="000000"/>
          <w:sz w:val="18"/>
          <w:szCs w:val="18"/>
        </w:rPr>
        <w:t xml:space="preserve"> = 3.3*(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proofErr w:type="gramStart"/>
      <w:r w:rsidRPr="005E3CA1">
        <w:rPr>
          <w:color w:val="000000"/>
          <w:sz w:val="18"/>
          <w:szCs w:val="18"/>
        </w:rPr>
        <w:t>)</w:t>
      </w:r>
      <w:proofErr w:type="spellStart"/>
      <w:r w:rsidRPr="005E3CA1">
        <w:rPr>
          <w:color w:val="000000"/>
          <w:sz w:val="18"/>
          <w:szCs w:val="18"/>
        </w:rPr>
        <w:t>ADC</w:t>
      </w:r>
      <w:proofErr w:type="gramEnd"/>
      <w:r w:rsidRPr="005E3CA1">
        <w:rPr>
          <w:color w:val="000000"/>
          <w:sz w:val="18"/>
          <w:szCs w:val="18"/>
        </w:rPr>
        <w:t>_diff</w:t>
      </w:r>
      <w:proofErr w:type="spellEnd"/>
      <w:r w:rsidRPr="005E3CA1">
        <w:rPr>
          <w:color w:val="000000"/>
          <w:sz w:val="18"/>
          <w:szCs w:val="18"/>
        </w:rPr>
        <w:t xml:space="preserve"> / 1024; </w:t>
      </w:r>
    </w:p>
    <w:p w14:paraId="2DE65AF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243    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TEMP = 21 + 100*</w:t>
      </w:r>
      <w:proofErr w:type="spellStart"/>
      <w:r w:rsidRPr="005E3CA1">
        <w:rPr>
          <w:color w:val="000000"/>
          <w:sz w:val="18"/>
          <w:szCs w:val="18"/>
        </w:rPr>
        <w:t>Vdiff</w:t>
      </w:r>
      <w:proofErr w:type="spellEnd"/>
      <w:r w:rsidRPr="005E3CA1">
        <w:rPr>
          <w:color w:val="000000"/>
          <w:sz w:val="18"/>
          <w:szCs w:val="18"/>
        </w:rPr>
        <w:t xml:space="preserve">; </w:t>
      </w:r>
      <w:r w:rsidRPr="005E3CA1">
        <w:rPr>
          <w:rStyle w:val="comment"/>
          <w:color w:val="969696"/>
          <w:sz w:val="18"/>
          <w:szCs w:val="18"/>
        </w:rPr>
        <w:t>//10mV~1C</w:t>
      </w:r>
    </w:p>
    <w:p w14:paraId="793D09A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244    </w:t>
      </w:r>
    </w:p>
    <w:p w14:paraId="35A7330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245     </w:t>
      </w:r>
      <w:proofErr w:type="spellStart"/>
      <w:r w:rsidRPr="005E3CA1">
        <w:rPr>
          <w:rStyle w:val="literal"/>
          <w:color w:val="0000E6"/>
          <w:sz w:val="18"/>
          <w:szCs w:val="18"/>
        </w:rPr>
        <w:t>return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TEMP;</w:t>
      </w:r>
    </w:p>
    <w:p w14:paraId="6A5DE07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246 }</w:t>
      </w:r>
    </w:p>
    <w:p w14:paraId="2E7953A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247 </w:t>
      </w:r>
    </w:p>
    <w:p w14:paraId="7F8A20E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248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readTemperatureFiltered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smp_num</w:t>
      </w:r>
      <w:proofErr w:type="spellEnd"/>
      <w:r w:rsidRPr="005E3CA1">
        <w:rPr>
          <w:color w:val="000000"/>
          <w:sz w:val="18"/>
          <w:szCs w:val="18"/>
        </w:rPr>
        <w:t xml:space="preserve">){  </w:t>
      </w:r>
    </w:p>
    <w:p w14:paraId="711C25F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249     </w:t>
      </w:r>
      <w:proofErr w:type="spellStart"/>
      <w:r w:rsidRPr="005E3CA1">
        <w:rPr>
          <w:rStyle w:val="literal"/>
          <w:color w:val="0000E6"/>
          <w:sz w:val="18"/>
          <w:szCs w:val="18"/>
        </w:rPr>
        <w:t>float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result</w:t>
      </w:r>
      <w:proofErr w:type="spellEnd"/>
      <w:r w:rsidRPr="005E3CA1">
        <w:rPr>
          <w:color w:val="000000"/>
          <w:sz w:val="18"/>
          <w:szCs w:val="18"/>
        </w:rPr>
        <w:t xml:space="preserve"> = 0;</w:t>
      </w:r>
    </w:p>
    <w:p w14:paraId="5FE9407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250     </w:t>
      </w:r>
      <w:r w:rsidRPr="005E3CA1">
        <w:rPr>
          <w:rStyle w:val="literal"/>
          <w:color w:val="0000E6"/>
          <w:sz w:val="18"/>
          <w:szCs w:val="18"/>
        </w:rPr>
        <w:t>int</w:t>
      </w:r>
      <w:proofErr w:type="gramEnd"/>
      <w:r w:rsidRPr="005E3CA1">
        <w:rPr>
          <w:color w:val="000000"/>
          <w:sz w:val="18"/>
          <w:szCs w:val="18"/>
        </w:rPr>
        <w:t xml:space="preserve"> i;</w:t>
      </w:r>
    </w:p>
    <w:p w14:paraId="125BA11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251     </w:t>
      </w:r>
      <w:proofErr w:type="spellStart"/>
      <w:r w:rsidRPr="005E3CA1">
        <w:rPr>
          <w:rStyle w:val="literal"/>
          <w:color w:val="0000E6"/>
          <w:sz w:val="18"/>
          <w:szCs w:val="18"/>
        </w:rPr>
        <w:t>for</w:t>
      </w:r>
      <w:proofErr w:type="spellEnd"/>
      <w:r w:rsidRPr="005E3CA1">
        <w:rPr>
          <w:color w:val="000000"/>
          <w:sz w:val="18"/>
          <w:szCs w:val="18"/>
        </w:rPr>
        <w:t xml:space="preserve"> (i=0; </w:t>
      </w:r>
      <w:proofErr w:type="gramStart"/>
      <w:r w:rsidRPr="005E3CA1">
        <w:rPr>
          <w:color w:val="000000"/>
          <w:sz w:val="18"/>
          <w:szCs w:val="18"/>
        </w:rPr>
        <w:t>i&lt;</w:t>
      </w:r>
      <w:proofErr w:type="spellStart"/>
      <w:proofErr w:type="gramEnd"/>
      <w:r w:rsidRPr="005E3CA1">
        <w:rPr>
          <w:color w:val="000000"/>
          <w:sz w:val="18"/>
          <w:szCs w:val="18"/>
        </w:rPr>
        <w:t>smp_num</w:t>
      </w:r>
      <w:proofErr w:type="spellEnd"/>
      <w:r w:rsidRPr="005E3CA1">
        <w:rPr>
          <w:color w:val="000000"/>
          <w:sz w:val="18"/>
          <w:szCs w:val="18"/>
        </w:rPr>
        <w:t>; i++)</w:t>
      </w:r>
    </w:p>
    <w:p w14:paraId="604023E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252         </w:t>
      </w:r>
      <w:proofErr w:type="spellStart"/>
      <w:r w:rsidRPr="005E3CA1">
        <w:rPr>
          <w:color w:val="000000"/>
          <w:sz w:val="18"/>
          <w:szCs w:val="18"/>
        </w:rPr>
        <w:t>result</w:t>
      </w:r>
      <w:proofErr w:type="spellEnd"/>
      <w:r w:rsidRPr="005E3CA1">
        <w:rPr>
          <w:color w:val="000000"/>
          <w:sz w:val="18"/>
          <w:szCs w:val="18"/>
        </w:rPr>
        <w:t>+=</w:t>
      </w:r>
      <w:proofErr w:type="spellStart"/>
      <w:proofErr w:type="gramStart"/>
      <w:r w:rsidRPr="005E3CA1">
        <w:rPr>
          <w:color w:val="000000"/>
          <w:sz w:val="18"/>
          <w:szCs w:val="18"/>
        </w:rPr>
        <w:t>readTemperature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17AF583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253     </w:t>
      </w:r>
    </w:p>
    <w:p w14:paraId="3CD858B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254     </w:t>
      </w:r>
      <w:proofErr w:type="spellStart"/>
      <w:r w:rsidRPr="005E3CA1">
        <w:rPr>
          <w:rStyle w:val="literal"/>
          <w:color w:val="0000E6"/>
          <w:sz w:val="18"/>
          <w:szCs w:val="18"/>
        </w:rPr>
        <w:t>return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result</w:t>
      </w:r>
      <w:proofErr w:type="spellEnd"/>
      <w:r w:rsidRPr="005E3CA1">
        <w:rPr>
          <w:color w:val="000000"/>
          <w:sz w:val="18"/>
          <w:szCs w:val="18"/>
        </w:rPr>
        <w:t>/</w:t>
      </w:r>
      <w:proofErr w:type="spellStart"/>
      <w:r w:rsidRPr="005E3CA1">
        <w:rPr>
          <w:color w:val="000000"/>
          <w:sz w:val="18"/>
          <w:szCs w:val="18"/>
        </w:rPr>
        <w:t>smp_num</w:t>
      </w:r>
      <w:proofErr w:type="spellEnd"/>
      <w:r w:rsidRPr="005E3CA1">
        <w:rPr>
          <w:color w:val="000000"/>
          <w:sz w:val="18"/>
          <w:szCs w:val="18"/>
        </w:rPr>
        <w:t>;</w:t>
      </w:r>
    </w:p>
    <w:p w14:paraId="52D09F2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255 }</w:t>
      </w:r>
    </w:p>
    <w:p w14:paraId="28757A6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256 </w:t>
      </w:r>
    </w:p>
    <w:p w14:paraId="3DE46FF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257 </w:t>
      </w:r>
      <w:proofErr w:type="spellStart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TriggerPulse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){</w:t>
      </w:r>
    </w:p>
    <w:p w14:paraId="7FA9492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258    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TRIG_</w:t>
      </w:r>
      <w:proofErr w:type="gramStart"/>
      <w:r w:rsidRPr="005E3CA1">
        <w:rPr>
          <w:rStyle w:val="pragma-omp-keyword-directive"/>
          <w:color w:val="2E92C7"/>
          <w:sz w:val="18"/>
          <w:szCs w:val="18"/>
        </w:rPr>
        <w:t>SetHigh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1C691E6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259     </w:t>
      </w:r>
      <w:r w:rsidRPr="005E3CA1">
        <w:rPr>
          <w:rStyle w:val="pragma-omp-keyword-directive"/>
          <w:color w:val="2E92C7"/>
          <w:sz w:val="18"/>
          <w:szCs w:val="18"/>
        </w:rPr>
        <w:t>__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delay_</w:t>
      </w:r>
      <w:proofErr w:type="gramStart"/>
      <w:r w:rsidRPr="005E3CA1">
        <w:rPr>
          <w:rStyle w:val="pragma-omp-keyword-directive"/>
          <w:color w:val="2E92C7"/>
          <w:sz w:val="18"/>
          <w:szCs w:val="18"/>
        </w:rPr>
        <w:t>us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10);</w:t>
      </w:r>
    </w:p>
    <w:p w14:paraId="07BF8A1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260    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TRIG_</w:t>
      </w:r>
      <w:proofErr w:type="gramStart"/>
      <w:r w:rsidRPr="005E3CA1">
        <w:rPr>
          <w:rStyle w:val="pragma-omp-keyword-directive"/>
          <w:color w:val="2E92C7"/>
          <w:sz w:val="18"/>
          <w:szCs w:val="18"/>
        </w:rPr>
        <w:t>SetLow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5A2265A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lastRenderedPageBreak/>
        <w:t>261 }</w:t>
      </w:r>
    </w:p>
    <w:p w14:paraId="74A3BAA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262 </w:t>
      </w:r>
    </w:p>
    <w:p w14:paraId="483D38F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263 </w:t>
      </w:r>
      <w:proofErr w:type="spellStart"/>
      <w:r w:rsidRPr="005E3CA1">
        <w:rPr>
          <w:rStyle w:val="literal"/>
          <w:color w:val="0000E6"/>
          <w:sz w:val="18"/>
          <w:szCs w:val="18"/>
        </w:rPr>
        <w:t>inline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incrementEEPROMAddress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){   </w:t>
      </w:r>
    </w:p>
    <w:p w14:paraId="6FC0405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264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 xml:space="preserve">EEPROM_CURRENT_ADDR == 0b0111111111111111 || EEPROM_CURRENT_ADDR == 0b0111111111111110) EEPROM_CURRENT_ADDR = 0x0002; </w:t>
      </w:r>
      <w:r w:rsidRPr="005E3CA1">
        <w:rPr>
          <w:rStyle w:val="comment"/>
          <w:color w:val="969696"/>
          <w:sz w:val="18"/>
          <w:szCs w:val="18"/>
        </w:rPr>
        <w:t>//rollover</w:t>
      </w:r>
    </w:p>
    <w:p w14:paraId="3D70275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265     </w:t>
      </w:r>
      <w:proofErr w:type="spellStart"/>
      <w:r w:rsidRPr="005E3CA1">
        <w:rPr>
          <w:rStyle w:val="literal"/>
          <w:color w:val="0000E6"/>
          <w:sz w:val="18"/>
          <w:szCs w:val="18"/>
        </w:rPr>
        <w:t>else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EEPROM_CURRENT_ADDR+=2;</w:t>
      </w:r>
    </w:p>
    <w:p w14:paraId="12A0F16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266 }</w:t>
      </w:r>
    </w:p>
    <w:p w14:paraId="435A690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267 </w:t>
      </w:r>
    </w:p>
    <w:p w14:paraId="7E7C964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268 </w:t>
      </w:r>
      <w:proofErr w:type="spellStart"/>
      <w:r w:rsidRPr="005E3CA1">
        <w:rPr>
          <w:rStyle w:val="literal"/>
          <w:color w:val="0000E6"/>
          <w:sz w:val="18"/>
          <w:szCs w:val="18"/>
        </w:rPr>
        <w:t>char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NumToChar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uint8_t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num</w:t>
      </w:r>
      <w:proofErr w:type="spellEnd"/>
      <w:r w:rsidRPr="005E3CA1">
        <w:rPr>
          <w:color w:val="000000"/>
          <w:sz w:val="18"/>
          <w:szCs w:val="18"/>
        </w:rPr>
        <w:t>){</w:t>
      </w:r>
    </w:p>
    <w:p w14:paraId="0C9ED08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269     </w:t>
      </w:r>
      <w:proofErr w:type="spellStart"/>
      <w:r w:rsidRPr="005E3CA1">
        <w:rPr>
          <w:rStyle w:val="literal"/>
          <w:color w:val="0000E6"/>
          <w:sz w:val="18"/>
          <w:szCs w:val="18"/>
        </w:rPr>
        <w:t>return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num</w:t>
      </w:r>
      <w:proofErr w:type="spellEnd"/>
      <w:r w:rsidRPr="005E3CA1">
        <w:rPr>
          <w:color w:val="000000"/>
          <w:sz w:val="18"/>
          <w:szCs w:val="18"/>
        </w:rPr>
        <w:t xml:space="preserve"> + </w:t>
      </w:r>
      <w:r w:rsidRPr="005E3CA1">
        <w:rPr>
          <w:rStyle w:val="string"/>
          <w:color w:val="CE7B00"/>
          <w:sz w:val="18"/>
          <w:szCs w:val="18"/>
        </w:rPr>
        <w:t>'0'</w:t>
      </w:r>
      <w:r w:rsidRPr="005E3CA1">
        <w:rPr>
          <w:color w:val="000000"/>
          <w:sz w:val="18"/>
          <w:szCs w:val="18"/>
        </w:rPr>
        <w:t>;</w:t>
      </w:r>
    </w:p>
    <w:p w14:paraId="43B1B81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270 }</w:t>
      </w:r>
    </w:p>
    <w:p w14:paraId="13F0DC7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271 </w:t>
      </w:r>
    </w:p>
    <w:p w14:paraId="1A45C5D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272 </w:t>
      </w:r>
      <w:proofErr w:type="spellStart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5E3CA1">
        <w:rPr>
          <w:rStyle w:val="st1"/>
          <w:b/>
          <w:bCs/>
          <w:color w:val="000000"/>
          <w:sz w:val="18"/>
          <w:szCs w:val="18"/>
        </w:rPr>
        <w:t>USBtransfer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literal"/>
          <w:color w:val="0000E6"/>
          <w:sz w:val="18"/>
          <w:szCs w:val="18"/>
        </w:rPr>
        <w:t>void</w:t>
      </w:r>
      <w:proofErr w:type="spellEnd"/>
      <w:r w:rsidRPr="005E3CA1">
        <w:rPr>
          <w:color w:val="000000"/>
          <w:sz w:val="18"/>
          <w:szCs w:val="18"/>
        </w:rPr>
        <w:t>){</w:t>
      </w:r>
    </w:p>
    <w:p w14:paraId="01C3034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273     </w:t>
      </w:r>
    </w:p>
    <w:p w14:paraId="3161632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274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pragma-omp-keyword-directive"/>
          <w:color w:val="2E92C7"/>
          <w:sz w:val="18"/>
          <w:szCs w:val="18"/>
        </w:rPr>
        <w:t>USBGetDeviceState</w:t>
      </w:r>
      <w:proofErr w:type="spellEnd"/>
      <w:r w:rsidRPr="005E3CA1">
        <w:rPr>
          <w:color w:val="000000"/>
          <w:sz w:val="18"/>
          <w:szCs w:val="18"/>
        </w:rPr>
        <w:t xml:space="preserve">() &lt; CONFIGURED_STATE) </w:t>
      </w:r>
      <w:proofErr w:type="spellStart"/>
      <w:r w:rsidRPr="005E3CA1">
        <w:rPr>
          <w:rStyle w:val="literal"/>
          <w:color w:val="0000E6"/>
          <w:sz w:val="18"/>
          <w:szCs w:val="18"/>
        </w:rPr>
        <w:t>return</w:t>
      </w:r>
      <w:proofErr w:type="spellEnd"/>
      <w:r w:rsidRPr="005E3CA1">
        <w:rPr>
          <w:color w:val="000000"/>
          <w:sz w:val="18"/>
          <w:szCs w:val="18"/>
        </w:rPr>
        <w:t>;</w:t>
      </w:r>
    </w:p>
    <w:p w14:paraId="0026B1E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275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pragma-omp-keyword-directive"/>
          <w:color w:val="2E92C7"/>
          <w:sz w:val="18"/>
          <w:szCs w:val="18"/>
        </w:rPr>
        <w:t>USBIsDeviceSuspended</w:t>
      </w:r>
      <w:proofErr w:type="spellEnd"/>
      <w:r w:rsidRPr="005E3CA1">
        <w:rPr>
          <w:color w:val="000000"/>
          <w:sz w:val="18"/>
          <w:szCs w:val="18"/>
        </w:rPr>
        <w:t xml:space="preserve">()==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true</w:t>
      </w:r>
      <w:proofErr w:type="spellEnd"/>
      <w:r w:rsidRPr="005E3CA1">
        <w:rPr>
          <w:color w:val="000000"/>
          <w:sz w:val="18"/>
          <w:szCs w:val="18"/>
        </w:rPr>
        <w:t xml:space="preserve">) </w:t>
      </w:r>
      <w:proofErr w:type="spellStart"/>
      <w:r w:rsidRPr="005E3CA1">
        <w:rPr>
          <w:rStyle w:val="literal"/>
          <w:color w:val="0000E6"/>
          <w:sz w:val="18"/>
          <w:szCs w:val="18"/>
        </w:rPr>
        <w:t>return</w:t>
      </w:r>
      <w:proofErr w:type="spellEnd"/>
      <w:r w:rsidRPr="005E3CA1">
        <w:rPr>
          <w:color w:val="000000"/>
          <w:sz w:val="18"/>
          <w:szCs w:val="18"/>
        </w:rPr>
        <w:t>;</w:t>
      </w:r>
    </w:p>
    <w:p w14:paraId="6782F13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276     </w:t>
      </w:r>
    </w:p>
    <w:p w14:paraId="256D653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277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rStyle w:val="pragma-omp-keyword-directive"/>
          <w:color w:val="2E92C7"/>
          <w:sz w:val="18"/>
          <w:szCs w:val="18"/>
        </w:rPr>
        <w:t>USBUSARTIsTxTrfReady</w:t>
      </w:r>
      <w:proofErr w:type="spellEnd"/>
      <w:r w:rsidRPr="005E3CA1">
        <w:rPr>
          <w:color w:val="000000"/>
          <w:sz w:val="18"/>
          <w:szCs w:val="18"/>
        </w:rPr>
        <w:t xml:space="preserve">() ==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true</w:t>
      </w:r>
      <w:proofErr w:type="spellEnd"/>
      <w:r w:rsidRPr="005E3CA1">
        <w:rPr>
          <w:color w:val="000000"/>
          <w:sz w:val="18"/>
          <w:szCs w:val="18"/>
        </w:rPr>
        <w:t>){</w:t>
      </w:r>
    </w:p>
    <w:p w14:paraId="70D1A03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278         </w:t>
      </w:r>
      <w:r w:rsidRPr="005E3CA1">
        <w:rPr>
          <w:rStyle w:val="pragma-omp-keyword-directive"/>
          <w:color w:val="2E92C7"/>
          <w:sz w:val="18"/>
          <w:szCs w:val="18"/>
        </w:rPr>
        <w:t>uint8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i;</w:t>
      </w:r>
    </w:p>
    <w:p w14:paraId="34FD1E2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279         </w:t>
      </w:r>
      <w:r w:rsidRPr="005E3CA1">
        <w:rPr>
          <w:rStyle w:val="pragma-omp-keyword-directive"/>
          <w:color w:val="2E92C7"/>
          <w:sz w:val="18"/>
          <w:szCs w:val="18"/>
        </w:rPr>
        <w:t>uint8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numBytesRead</w:t>
      </w:r>
      <w:proofErr w:type="spellEnd"/>
      <w:r w:rsidRPr="005E3CA1">
        <w:rPr>
          <w:color w:val="000000"/>
          <w:sz w:val="18"/>
          <w:szCs w:val="18"/>
        </w:rPr>
        <w:t>;</w:t>
      </w:r>
    </w:p>
    <w:p w14:paraId="6D7A777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280        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bool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color w:val="000000"/>
          <w:sz w:val="18"/>
          <w:szCs w:val="18"/>
        </w:rPr>
        <w:t>readRequest</w:t>
      </w:r>
      <w:proofErr w:type="spellEnd"/>
      <w:r w:rsidRPr="005E3CA1">
        <w:rPr>
          <w:color w:val="000000"/>
          <w:sz w:val="18"/>
          <w:szCs w:val="18"/>
        </w:rPr>
        <w:t xml:space="preserve"> =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false</w:t>
      </w:r>
      <w:proofErr w:type="spellEnd"/>
      <w:r w:rsidRPr="005E3CA1">
        <w:rPr>
          <w:color w:val="000000"/>
          <w:sz w:val="18"/>
          <w:szCs w:val="18"/>
        </w:rPr>
        <w:t>;</w:t>
      </w:r>
    </w:p>
    <w:p w14:paraId="0E46CE8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281 </w:t>
      </w:r>
    </w:p>
    <w:p w14:paraId="4D6DDBE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282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usb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read</w:t>
      </w:r>
      <w:proofErr w:type="spellEnd"/>
    </w:p>
    <w:p w14:paraId="0A99CBA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283         </w:t>
      </w:r>
      <w:proofErr w:type="spellStart"/>
      <w:r w:rsidRPr="005E3CA1">
        <w:rPr>
          <w:color w:val="000000"/>
          <w:sz w:val="18"/>
          <w:szCs w:val="18"/>
        </w:rPr>
        <w:t>numBytesRead</w:t>
      </w:r>
      <w:proofErr w:type="spellEnd"/>
      <w:r w:rsidRPr="005E3CA1">
        <w:rPr>
          <w:color w:val="000000"/>
          <w:sz w:val="18"/>
          <w:szCs w:val="18"/>
        </w:rPr>
        <w:t xml:space="preserve"> = </w:t>
      </w:r>
      <w:proofErr w:type="spellStart"/>
      <w:proofErr w:type="gramStart"/>
      <w:r w:rsidRPr="005E3CA1">
        <w:rPr>
          <w:color w:val="000000"/>
          <w:sz w:val="18"/>
          <w:szCs w:val="18"/>
        </w:rPr>
        <w:t>getsUSBUSART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readBuffer</w:t>
      </w:r>
      <w:proofErr w:type="spellEnd"/>
      <w:r w:rsidRPr="005E3CA1">
        <w:rPr>
          <w:color w:val="000000"/>
          <w:sz w:val="18"/>
          <w:szCs w:val="18"/>
        </w:rPr>
        <w:t xml:space="preserve">, </w:t>
      </w:r>
      <w:proofErr w:type="spellStart"/>
      <w:r w:rsidRPr="005E3CA1">
        <w:rPr>
          <w:rStyle w:val="literal"/>
          <w:color w:val="0000E6"/>
          <w:sz w:val="18"/>
          <w:szCs w:val="18"/>
        </w:rPr>
        <w:t>sizeof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r w:rsidRPr="005E3CA1">
        <w:rPr>
          <w:color w:val="000000"/>
          <w:sz w:val="18"/>
          <w:szCs w:val="18"/>
        </w:rPr>
        <w:t>readBuffer</w:t>
      </w:r>
      <w:proofErr w:type="spellEnd"/>
      <w:r w:rsidRPr="005E3CA1">
        <w:rPr>
          <w:color w:val="000000"/>
          <w:sz w:val="18"/>
          <w:szCs w:val="18"/>
        </w:rPr>
        <w:t>));</w:t>
      </w:r>
    </w:p>
    <w:p w14:paraId="4926183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284 </w:t>
      </w:r>
    </w:p>
    <w:p w14:paraId="557AB976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285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for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i=0; i&lt;</w:t>
      </w:r>
      <w:proofErr w:type="spellStart"/>
      <w:r w:rsidRPr="005E3CA1">
        <w:rPr>
          <w:color w:val="000000"/>
          <w:sz w:val="18"/>
          <w:szCs w:val="18"/>
        </w:rPr>
        <w:t>numBytesRead</w:t>
      </w:r>
      <w:proofErr w:type="spellEnd"/>
      <w:r w:rsidRPr="005E3CA1">
        <w:rPr>
          <w:color w:val="000000"/>
          <w:sz w:val="18"/>
          <w:szCs w:val="18"/>
        </w:rPr>
        <w:t>; i++){</w:t>
      </w:r>
    </w:p>
    <w:p w14:paraId="6029BD6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286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switch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readBuffer</w:t>
      </w:r>
      <w:proofErr w:type="spellEnd"/>
      <w:r w:rsidRPr="005E3CA1">
        <w:rPr>
          <w:color w:val="000000"/>
          <w:sz w:val="18"/>
          <w:szCs w:val="18"/>
        </w:rPr>
        <w:t>[i])</w:t>
      </w:r>
    </w:p>
    <w:p w14:paraId="3C541AF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287             {</w:t>
      </w:r>
    </w:p>
    <w:p w14:paraId="019A796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288                 </w:t>
      </w:r>
      <w:proofErr w:type="spellStart"/>
      <w:r w:rsidRPr="005E3CA1">
        <w:rPr>
          <w:rStyle w:val="literal"/>
          <w:color w:val="0000E6"/>
          <w:sz w:val="18"/>
          <w:szCs w:val="18"/>
        </w:rPr>
        <w:t>case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pragma-omp-keyword-directive"/>
          <w:color w:val="2E92C7"/>
          <w:sz w:val="18"/>
          <w:szCs w:val="18"/>
        </w:rPr>
        <w:t>USB_EEPROM_READ_REQUEST</w:t>
      </w:r>
      <w:r w:rsidRPr="005E3CA1">
        <w:rPr>
          <w:color w:val="000000"/>
          <w:sz w:val="18"/>
          <w:szCs w:val="18"/>
        </w:rPr>
        <w:t>:</w:t>
      </w:r>
    </w:p>
    <w:p w14:paraId="1E31175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289                     </w:t>
      </w:r>
      <w:proofErr w:type="spellStart"/>
      <w:r w:rsidRPr="005E3CA1">
        <w:rPr>
          <w:color w:val="000000"/>
          <w:sz w:val="18"/>
          <w:szCs w:val="18"/>
        </w:rPr>
        <w:t>readRequest</w:t>
      </w:r>
      <w:proofErr w:type="spellEnd"/>
      <w:proofErr w:type="gramEnd"/>
      <w:r w:rsidRPr="005E3CA1">
        <w:rPr>
          <w:color w:val="000000"/>
          <w:sz w:val="18"/>
          <w:szCs w:val="18"/>
        </w:rPr>
        <w:t xml:space="preserve"> = </w:t>
      </w:r>
      <w:proofErr w:type="spellStart"/>
      <w:r w:rsidRPr="005E3CA1">
        <w:rPr>
          <w:rStyle w:val="pragma-omp-keyword-directive"/>
          <w:color w:val="2E92C7"/>
          <w:sz w:val="18"/>
          <w:szCs w:val="18"/>
        </w:rPr>
        <w:t>true</w:t>
      </w:r>
      <w:proofErr w:type="spellEnd"/>
      <w:r w:rsidRPr="005E3CA1">
        <w:rPr>
          <w:color w:val="000000"/>
          <w:sz w:val="18"/>
          <w:szCs w:val="18"/>
        </w:rPr>
        <w:t>;</w:t>
      </w:r>
    </w:p>
    <w:p w14:paraId="5C58A4F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290                     </w:t>
      </w:r>
      <w:proofErr w:type="spellStart"/>
      <w:r w:rsidRPr="005E3CA1">
        <w:rPr>
          <w:rStyle w:val="literal"/>
          <w:color w:val="0000E6"/>
          <w:sz w:val="18"/>
          <w:szCs w:val="18"/>
        </w:rPr>
        <w:t>break</w:t>
      </w:r>
      <w:proofErr w:type="spellEnd"/>
      <w:proofErr w:type="gramEnd"/>
      <w:r w:rsidRPr="005E3CA1">
        <w:rPr>
          <w:color w:val="000000"/>
          <w:sz w:val="18"/>
          <w:szCs w:val="18"/>
        </w:rPr>
        <w:t>;</w:t>
      </w:r>
    </w:p>
    <w:p w14:paraId="4FBE8172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291                 </w:t>
      </w:r>
      <w:proofErr w:type="spellStart"/>
      <w:r w:rsidRPr="005E3CA1">
        <w:rPr>
          <w:rStyle w:val="literal"/>
          <w:color w:val="0000E6"/>
          <w:sz w:val="18"/>
          <w:szCs w:val="18"/>
        </w:rPr>
        <w:t>default</w:t>
      </w:r>
      <w:proofErr w:type="spellEnd"/>
      <w:proofErr w:type="gramEnd"/>
      <w:r w:rsidRPr="005E3CA1">
        <w:rPr>
          <w:color w:val="000000"/>
          <w:sz w:val="18"/>
          <w:szCs w:val="18"/>
        </w:rPr>
        <w:t>:</w:t>
      </w:r>
    </w:p>
    <w:p w14:paraId="5A78DA6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292                     </w:t>
      </w:r>
      <w:proofErr w:type="spellStart"/>
      <w:r w:rsidRPr="005E3CA1">
        <w:rPr>
          <w:rStyle w:val="literal"/>
          <w:color w:val="0000E6"/>
          <w:sz w:val="18"/>
          <w:szCs w:val="18"/>
        </w:rPr>
        <w:t>break</w:t>
      </w:r>
      <w:proofErr w:type="spellEnd"/>
      <w:proofErr w:type="gramEnd"/>
      <w:r w:rsidRPr="005E3CA1">
        <w:rPr>
          <w:color w:val="000000"/>
          <w:sz w:val="18"/>
          <w:szCs w:val="18"/>
        </w:rPr>
        <w:t>;</w:t>
      </w:r>
    </w:p>
    <w:p w14:paraId="695FF2D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293             }</w:t>
      </w:r>
    </w:p>
    <w:p w14:paraId="20F4163F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294         }</w:t>
      </w:r>
    </w:p>
    <w:p w14:paraId="4F06373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295 </w:t>
      </w:r>
    </w:p>
    <w:p w14:paraId="3C80378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296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usb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write</w:t>
      </w:r>
      <w:proofErr w:type="spellEnd"/>
    </w:p>
    <w:p w14:paraId="1DDE2E8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297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if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numBytesRead</w:t>
      </w:r>
      <w:proofErr w:type="spellEnd"/>
      <w:r w:rsidRPr="005E3CA1">
        <w:rPr>
          <w:color w:val="000000"/>
          <w:sz w:val="18"/>
          <w:szCs w:val="18"/>
        </w:rPr>
        <w:t xml:space="preserve"> &gt; 0 &amp;&amp; </w:t>
      </w:r>
      <w:proofErr w:type="spellStart"/>
      <w:r w:rsidRPr="005E3CA1">
        <w:rPr>
          <w:color w:val="000000"/>
          <w:sz w:val="18"/>
          <w:szCs w:val="18"/>
        </w:rPr>
        <w:t>readRequest</w:t>
      </w:r>
      <w:proofErr w:type="spellEnd"/>
      <w:r w:rsidRPr="005E3CA1">
        <w:rPr>
          <w:color w:val="000000"/>
          <w:sz w:val="18"/>
          <w:szCs w:val="18"/>
        </w:rPr>
        <w:t>){</w:t>
      </w:r>
    </w:p>
    <w:p w14:paraId="6FAAA7C8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298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read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and</w:t>
      </w:r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send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entire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eeprom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memory</w:t>
      </w:r>
      <w:proofErr w:type="spellEnd"/>
    </w:p>
    <w:p w14:paraId="00F3A83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299             </w:t>
      </w:r>
      <w:r w:rsidRPr="005E3CA1">
        <w:rPr>
          <w:rStyle w:val="pragma-omp-keyword-directive"/>
          <w:color w:val="2E92C7"/>
          <w:sz w:val="18"/>
          <w:szCs w:val="18"/>
        </w:rPr>
        <w:t>uint16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i, j;</w:t>
      </w:r>
    </w:p>
    <w:p w14:paraId="1E88B92C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300             </w:t>
      </w:r>
      <w:r w:rsidRPr="005E3CA1">
        <w:rPr>
          <w:rStyle w:val="pragma-omp-keyword-directive"/>
          <w:color w:val="2E92C7"/>
          <w:sz w:val="18"/>
          <w:szCs w:val="18"/>
        </w:rPr>
        <w:t>uint8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addr1;</w:t>
      </w:r>
    </w:p>
    <w:p w14:paraId="7E347E2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301             </w:t>
      </w:r>
      <w:r w:rsidRPr="005E3CA1">
        <w:rPr>
          <w:rStyle w:val="pragma-omp-keyword-directive"/>
          <w:color w:val="2E92C7"/>
          <w:sz w:val="18"/>
          <w:szCs w:val="18"/>
        </w:rPr>
        <w:t>uint8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addr0;</w:t>
      </w:r>
    </w:p>
    <w:p w14:paraId="3ED7F00D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302             </w:t>
      </w:r>
      <w:r w:rsidRPr="005E3CA1">
        <w:rPr>
          <w:rStyle w:val="pragma-omp-keyword-directive"/>
          <w:color w:val="2E92C7"/>
          <w:sz w:val="18"/>
          <w:szCs w:val="18"/>
        </w:rPr>
        <w:t>uint8</w:t>
      </w:r>
      <w:proofErr w:type="gramEnd"/>
      <w:r w:rsidRPr="005E3CA1">
        <w:rPr>
          <w:rStyle w:val="pragma-omp-keyword-directive"/>
          <w:color w:val="2E92C7"/>
          <w:sz w:val="18"/>
          <w:szCs w:val="18"/>
        </w:rPr>
        <w:t>_t</w:t>
      </w:r>
      <w:r w:rsidRPr="005E3CA1">
        <w:rPr>
          <w:color w:val="000000"/>
          <w:sz w:val="18"/>
          <w:szCs w:val="18"/>
        </w:rPr>
        <w:t xml:space="preserve"> *p;</w:t>
      </w:r>
    </w:p>
    <w:p w14:paraId="7D20F12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303             </w:t>
      </w:r>
    </w:p>
    <w:p w14:paraId="73D105A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304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send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entire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eeprom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memory</w:t>
      </w:r>
      <w:proofErr w:type="spellEnd"/>
    </w:p>
    <w:p w14:paraId="34D24AB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305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for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i=0; i&lt;512; i++){</w:t>
      </w:r>
    </w:p>
    <w:p w14:paraId="0288CB6A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306    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read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one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page</w:t>
      </w:r>
      <w:proofErr w:type="spellEnd"/>
    </w:p>
    <w:p w14:paraId="54F043D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307                 p = </w:t>
      </w:r>
      <w:proofErr w:type="spellStart"/>
      <w:r w:rsidRPr="005E3CA1">
        <w:rPr>
          <w:color w:val="000000"/>
          <w:sz w:val="18"/>
          <w:szCs w:val="18"/>
        </w:rPr>
        <w:t>EEPROM_</w:t>
      </w:r>
      <w:proofErr w:type="gramStart"/>
      <w:r w:rsidRPr="005E3CA1">
        <w:rPr>
          <w:color w:val="000000"/>
          <w:sz w:val="18"/>
          <w:szCs w:val="18"/>
        </w:rPr>
        <w:t>PageRead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i);</w:t>
      </w:r>
    </w:p>
    <w:p w14:paraId="2066D6D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308                 </w:t>
      </w:r>
    </w:p>
    <w:p w14:paraId="244CB0C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proofErr w:type="gramStart"/>
      <w:r w:rsidRPr="005E3CA1">
        <w:rPr>
          <w:color w:val="000000"/>
          <w:sz w:val="18"/>
          <w:szCs w:val="18"/>
        </w:rPr>
        <w:t xml:space="preserve">309                 </w:t>
      </w:r>
      <w:r w:rsidRPr="005E3CA1">
        <w:rPr>
          <w:rStyle w:val="comment"/>
          <w:color w:val="969696"/>
          <w:sz w:val="18"/>
          <w:szCs w:val="18"/>
        </w:rPr>
        <w:t>/</w:t>
      </w:r>
      <w:proofErr w:type="gramEnd"/>
      <w:r w:rsidRPr="005E3CA1">
        <w:rPr>
          <w:rStyle w:val="comment"/>
          <w:color w:val="969696"/>
          <w:sz w:val="18"/>
          <w:szCs w:val="18"/>
        </w:rPr>
        <w:t>/</w:t>
      </w:r>
      <w:proofErr w:type="spellStart"/>
      <w:r w:rsidRPr="005E3CA1">
        <w:rPr>
          <w:rStyle w:val="comment"/>
          <w:color w:val="969696"/>
          <w:sz w:val="18"/>
          <w:szCs w:val="18"/>
        </w:rPr>
        <w:t>send</w:t>
      </w:r>
      <w:proofErr w:type="spellEnd"/>
      <w:r w:rsidRPr="005E3CA1">
        <w:rPr>
          <w:color w:val="000000"/>
          <w:sz w:val="18"/>
          <w:szCs w:val="18"/>
        </w:rPr>
        <w:t xml:space="preserve"> </w:t>
      </w:r>
      <w:proofErr w:type="spellStart"/>
      <w:r w:rsidRPr="005E3CA1">
        <w:rPr>
          <w:rStyle w:val="comment"/>
          <w:color w:val="969696"/>
          <w:sz w:val="18"/>
          <w:szCs w:val="18"/>
        </w:rPr>
        <w:t>page</w:t>
      </w:r>
      <w:proofErr w:type="spellEnd"/>
    </w:p>
    <w:p w14:paraId="2D267E6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310                 </w:t>
      </w:r>
      <w:proofErr w:type="spellStart"/>
      <w:proofErr w:type="gramStart"/>
      <w:r w:rsidRPr="005E3CA1">
        <w:rPr>
          <w:rStyle w:val="literal"/>
          <w:color w:val="0000E6"/>
          <w:sz w:val="18"/>
          <w:szCs w:val="18"/>
        </w:rPr>
        <w:t>for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j=0; j&lt;64; j++){</w:t>
      </w:r>
    </w:p>
    <w:p w14:paraId="38CB695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311            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writeBuffer</w:t>
      </w:r>
      <w:proofErr w:type="spellEnd"/>
      <w:r w:rsidRPr="005E3CA1">
        <w:rPr>
          <w:color w:val="000000"/>
          <w:sz w:val="18"/>
          <w:szCs w:val="18"/>
        </w:rPr>
        <w:t>[</w:t>
      </w:r>
      <w:proofErr w:type="gramEnd"/>
      <w:r w:rsidRPr="005E3CA1">
        <w:rPr>
          <w:color w:val="000000"/>
          <w:sz w:val="18"/>
          <w:szCs w:val="18"/>
        </w:rPr>
        <w:t>j] = *(</w:t>
      </w:r>
      <w:proofErr w:type="spellStart"/>
      <w:r w:rsidRPr="005E3CA1">
        <w:rPr>
          <w:color w:val="000000"/>
          <w:sz w:val="18"/>
          <w:szCs w:val="18"/>
        </w:rPr>
        <w:t>p+j</w:t>
      </w:r>
      <w:proofErr w:type="spellEnd"/>
      <w:r w:rsidRPr="005E3CA1">
        <w:rPr>
          <w:color w:val="000000"/>
          <w:sz w:val="18"/>
          <w:szCs w:val="18"/>
        </w:rPr>
        <w:t>);</w:t>
      </w:r>
    </w:p>
    <w:p w14:paraId="6E9606F9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312                 }</w:t>
      </w:r>
    </w:p>
    <w:p w14:paraId="0C9677C5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313        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putUSBUSART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proofErr w:type="gramEnd"/>
      <w:r w:rsidRPr="005E3CA1">
        <w:rPr>
          <w:color w:val="000000"/>
          <w:sz w:val="18"/>
          <w:szCs w:val="18"/>
        </w:rPr>
        <w:t>writeBuffer</w:t>
      </w:r>
      <w:proofErr w:type="spellEnd"/>
      <w:r w:rsidRPr="005E3CA1">
        <w:rPr>
          <w:color w:val="000000"/>
          <w:sz w:val="18"/>
          <w:szCs w:val="18"/>
        </w:rPr>
        <w:t xml:space="preserve">, </w:t>
      </w:r>
      <w:proofErr w:type="spellStart"/>
      <w:r w:rsidRPr="005E3CA1">
        <w:rPr>
          <w:rStyle w:val="literal"/>
          <w:color w:val="0000E6"/>
          <w:sz w:val="18"/>
          <w:szCs w:val="18"/>
        </w:rPr>
        <w:t>sizeof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spellStart"/>
      <w:r w:rsidRPr="005E3CA1">
        <w:rPr>
          <w:color w:val="000000"/>
          <w:sz w:val="18"/>
          <w:szCs w:val="18"/>
        </w:rPr>
        <w:t>writeBuffer</w:t>
      </w:r>
      <w:proofErr w:type="spellEnd"/>
      <w:r w:rsidRPr="005E3CA1">
        <w:rPr>
          <w:color w:val="000000"/>
          <w:sz w:val="18"/>
          <w:szCs w:val="18"/>
        </w:rPr>
        <w:t>));</w:t>
      </w:r>
    </w:p>
    <w:p w14:paraId="037D770B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314                 </w:t>
      </w:r>
      <w:proofErr w:type="spellStart"/>
      <w:proofErr w:type="gramStart"/>
      <w:r w:rsidRPr="005E3CA1">
        <w:rPr>
          <w:color w:val="000000"/>
          <w:sz w:val="18"/>
          <w:szCs w:val="18"/>
        </w:rPr>
        <w:t>CDCTxService</w:t>
      </w:r>
      <w:proofErr w:type="spellEnd"/>
      <w:r w:rsidRPr="005E3CA1">
        <w:rPr>
          <w:color w:val="000000"/>
          <w:sz w:val="18"/>
          <w:szCs w:val="18"/>
        </w:rPr>
        <w:t>(</w:t>
      </w:r>
      <w:proofErr w:type="gramEnd"/>
      <w:r w:rsidRPr="005E3CA1">
        <w:rPr>
          <w:color w:val="000000"/>
          <w:sz w:val="18"/>
          <w:szCs w:val="18"/>
        </w:rPr>
        <w:t>);</w:t>
      </w:r>
    </w:p>
    <w:p w14:paraId="7F4C967E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315             }       </w:t>
      </w:r>
    </w:p>
    <w:p w14:paraId="38365423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316         }</w:t>
      </w:r>
    </w:p>
    <w:p w14:paraId="1746A001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317     }</w:t>
      </w:r>
    </w:p>
    <w:p w14:paraId="0B74FF50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>318 }</w:t>
      </w:r>
    </w:p>
    <w:p w14:paraId="22735557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319 </w:t>
      </w:r>
    </w:p>
    <w:p w14:paraId="3D9DA3B4" w14:textId="77777777" w:rsidR="005E3CA1" w:rsidRPr="005E3CA1" w:rsidRDefault="005E3CA1" w:rsidP="005E3CA1">
      <w:pPr>
        <w:pStyle w:val="HTML-kntformzott"/>
        <w:shd w:val="clear" w:color="auto" w:fill="FFFFFF"/>
        <w:rPr>
          <w:color w:val="000000"/>
          <w:sz w:val="18"/>
          <w:szCs w:val="18"/>
        </w:rPr>
      </w:pPr>
      <w:r w:rsidRPr="005E3CA1">
        <w:rPr>
          <w:color w:val="000000"/>
          <w:sz w:val="18"/>
          <w:szCs w:val="18"/>
        </w:rPr>
        <w:t xml:space="preserve">320 </w:t>
      </w:r>
      <w:r w:rsidRPr="005E3CA1">
        <w:rPr>
          <w:rStyle w:val="comment"/>
          <w:color w:val="969696"/>
          <w:sz w:val="18"/>
          <w:szCs w:val="18"/>
        </w:rPr>
        <w:t>/*END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OF</w:t>
      </w:r>
      <w:r w:rsidRPr="005E3CA1">
        <w:rPr>
          <w:color w:val="000000"/>
          <w:sz w:val="18"/>
          <w:szCs w:val="18"/>
        </w:rPr>
        <w:t xml:space="preserve"> </w:t>
      </w:r>
      <w:r w:rsidRPr="005E3CA1">
        <w:rPr>
          <w:rStyle w:val="comment"/>
          <w:color w:val="969696"/>
          <w:sz w:val="18"/>
          <w:szCs w:val="18"/>
        </w:rPr>
        <w:t>FILE*/</w:t>
      </w:r>
    </w:p>
    <w:p w14:paraId="4F2EEF38" w14:textId="4784A5E9" w:rsidR="0039530C" w:rsidRDefault="0039530C">
      <w:pPr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</w:tabs>
        <w:spacing w:after="0"/>
        <w:ind w:firstLine="0"/>
        <w:jc w:val="left"/>
        <w:rPr>
          <w:rFonts w:ascii="Times New Roman" w:hAnsi="Times New Roman"/>
        </w:rPr>
      </w:pPr>
      <w:r>
        <w:br w:type="page"/>
      </w:r>
    </w:p>
    <w:p w14:paraId="4E0F2F1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  1 </w:t>
      </w:r>
      <w:r w:rsidRPr="0039530C">
        <w:rPr>
          <w:rFonts w:ascii="Courier New" w:hAnsi="Courier New" w:cs="Courier New"/>
          <w:color w:val="969696"/>
          <w:sz w:val="18"/>
          <w:szCs w:val="18"/>
          <w:shd w:val="clear" w:color="auto" w:fill="E9EFF8"/>
        </w:rPr>
        <w:t>//Távoli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  <w:shd w:val="clear" w:color="auto" w:fill="E9EFF8"/>
        </w:rPr>
        <w:t>egység</w:t>
      </w:r>
    </w:p>
    <w:p w14:paraId="378F58C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2 </w:t>
      </w:r>
    </w:p>
    <w:p w14:paraId="114DC40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3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include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CE7B00"/>
          <w:sz w:val="18"/>
          <w:szCs w:val="18"/>
        </w:rPr>
        <w:t>"</w:t>
      </w:r>
      <w:proofErr w:type="spellStart"/>
      <w:r w:rsidRPr="0039530C">
        <w:rPr>
          <w:rFonts w:ascii="Courier New" w:hAnsi="Courier New" w:cs="Courier New"/>
          <w:color w:val="CE7B00"/>
          <w:sz w:val="18"/>
          <w:szCs w:val="18"/>
        </w:rPr>
        <w:t>mcc_generated_files</w:t>
      </w:r>
      <w:proofErr w:type="spellEnd"/>
      <w:r w:rsidRPr="0039530C">
        <w:rPr>
          <w:rFonts w:ascii="Courier New" w:hAnsi="Courier New" w:cs="Courier New"/>
          <w:color w:val="CE7B00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CE7B00"/>
          <w:sz w:val="18"/>
          <w:szCs w:val="18"/>
        </w:rPr>
        <w:t>mcc.h</w:t>
      </w:r>
      <w:proofErr w:type="spellEnd"/>
      <w:r w:rsidRPr="0039530C">
        <w:rPr>
          <w:rFonts w:ascii="Courier New" w:hAnsi="Courier New" w:cs="Courier New"/>
          <w:color w:val="CE7B00"/>
          <w:sz w:val="18"/>
          <w:szCs w:val="18"/>
        </w:rPr>
        <w:t>"</w:t>
      </w:r>
    </w:p>
    <w:p w14:paraId="6F6706E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4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include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CE7B00"/>
          <w:sz w:val="18"/>
          <w:szCs w:val="18"/>
        </w:rPr>
        <w:t>"MRF89XAM8A.h"</w:t>
      </w:r>
    </w:p>
    <w:p w14:paraId="5E81BAF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5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include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CE7B00"/>
          <w:sz w:val="18"/>
          <w:szCs w:val="18"/>
        </w:rPr>
        <w:t>&lt;</w:t>
      </w:r>
      <w:proofErr w:type="spellStart"/>
      <w:r w:rsidRPr="0039530C">
        <w:rPr>
          <w:rFonts w:ascii="Courier New" w:hAnsi="Courier New" w:cs="Courier New"/>
          <w:color w:val="CE7B00"/>
          <w:sz w:val="18"/>
          <w:szCs w:val="18"/>
        </w:rPr>
        <w:t>math.h</w:t>
      </w:r>
      <w:proofErr w:type="spellEnd"/>
      <w:r w:rsidRPr="0039530C">
        <w:rPr>
          <w:rFonts w:ascii="Courier New" w:hAnsi="Courier New" w:cs="Courier New"/>
          <w:color w:val="CE7B00"/>
          <w:sz w:val="18"/>
          <w:szCs w:val="18"/>
        </w:rPr>
        <w:t>&gt;</w:t>
      </w:r>
    </w:p>
    <w:p w14:paraId="31EF76B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6 </w:t>
      </w:r>
    </w:p>
    <w:p w14:paraId="4AAA3F8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7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define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FCY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(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_XTAL_FREQ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/ 2)</w:t>
      </w:r>
    </w:p>
    <w:p w14:paraId="0053A08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8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include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CE7B00"/>
          <w:sz w:val="18"/>
          <w:szCs w:val="18"/>
        </w:rPr>
        <w:t>"libpic30.h"</w:t>
      </w:r>
    </w:p>
    <w:p w14:paraId="2341C19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9 </w:t>
      </w:r>
    </w:p>
    <w:p w14:paraId="2CABBAC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10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mode</w:t>
      </w:r>
      <w:proofErr w:type="spellEnd"/>
    </w:p>
    <w:p w14:paraId="532A64F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11 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bool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MODE = 0;</w:t>
      </w:r>
    </w:p>
    <w:p w14:paraId="1C70932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12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define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switchMode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 (MODE ^=1)</w:t>
      </w:r>
    </w:p>
    <w:p w14:paraId="25C9175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13 </w:t>
      </w:r>
    </w:p>
    <w:p w14:paraId="2E90D027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14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//7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segment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display</w:t>
      </w:r>
    </w:p>
    <w:p w14:paraId="048E2B7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15 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current_display_pos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2;</w:t>
      </w:r>
    </w:p>
    <w:p w14:paraId="5D25DF5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16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define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incrementDisplayPos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 (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current_display_pos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current_display_pos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+ 1) % 3)</w:t>
      </w:r>
    </w:p>
    <w:p w14:paraId="10F5595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17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DISPLAY_VALUE = 123;</w:t>
      </w:r>
    </w:p>
    <w:p w14:paraId="2F71C89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18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define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DIGIT1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((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)(DISPLAY_VALUE/100) % 10)</w:t>
      </w:r>
    </w:p>
    <w:p w14:paraId="3B29C64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19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define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DIGIT2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((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)(DISPLAY_VALUE/10) % 10)</w:t>
      </w:r>
    </w:p>
    <w:p w14:paraId="4CA7DE04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20 </w:t>
      </w:r>
      <w:r w:rsidRPr="0039530C">
        <w:rPr>
          <w:rFonts w:ascii="Courier New" w:hAnsi="Courier New" w:cs="Courier New"/>
          <w:color w:val="009B00"/>
          <w:sz w:val="18"/>
          <w:szCs w:val="18"/>
        </w:rPr>
        <w:t>#</w:t>
      </w:r>
      <w:proofErr w:type="spellStart"/>
      <w:r w:rsidRPr="0039530C">
        <w:rPr>
          <w:rFonts w:ascii="Courier New" w:hAnsi="Courier New" w:cs="Courier New"/>
          <w:color w:val="009B00"/>
          <w:sz w:val="18"/>
          <w:szCs w:val="18"/>
        </w:rPr>
        <w:t>define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DIGIT3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(DISPLAY_VALUE % 10)</w:t>
      </w:r>
    </w:p>
    <w:p w14:paraId="5EFD2BF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21 </w:t>
      </w:r>
    </w:p>
    <w:p w14:paraId="318BE3B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22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measurement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data</w:t>
      </w:r>
      <w:proofErr w:type="spellEnd"/>
    </w:p>
    <w:p w14:paraId="5EABC68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23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volatile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DIST = 0;</w:t>
      </w:r>
    </w:p>
    <w:p w14:paraId="7EEC548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24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volatile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TIME = 0;</w:t>
      </w:r>
    </w:p>
    <w:p w14:paraId="4B749CC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25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volatile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TEMP_MAIN = 0;</w:t>
      </w:r>
    </w:p>
    <w:p w14:paraId="53B08724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26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volatile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TEMP_EXTERN = 0;</w:t>
      </w:r>
    </w:p>
    <w:p w14:paraId="363D570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27 </w:t>
      </w:r>
    </w:p>
    <w:p w14:paraId="6A40976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28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radio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mode</w:t>
      </w:r>
      <w:proofErr w:type="spellEnd"/>
    </w:p>
    <w:p w14:paraId="4AFD784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29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volatile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RF_MODE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radio_mode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78FB18A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30 </w:t>
      </w:r>
    </w:p>
    <w:p w14:paraId="53EE6E2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31 </w:t>
      </w:r>
    </w:p>
    <w:p w14:paraId="7D03B45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32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functions</w:t>
      </w:r>
      <w:proofErr w:type="spellEnd"/>
    </w:p>
    <w:p w14:paraId="122A4AF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33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IO_</w:t>
      </w:r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InterruptHandler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7B8ACC27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34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T1_</w:t>
      </w:r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InterruptHandler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16C6FFF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35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displayClockPulse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B573E4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36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displayDigit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0CFD6B4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37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displayNumber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number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);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for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testing</w:t>
      </w:r>
    </w:p>
    <w:p w14:paraId="71089CD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38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readADC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7274CF9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39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readTemperature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064CFA2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40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readTemperatureFiltered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2E92C7"/>
          <w:sz w:val="18"/>
          <w:szCs w:val="18"/>
        </w:rPr>
        <w:t>uint8_t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smp_num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5224537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41 </w:t>
      </w:r>
    </w:p>
    <w:p w14:paraId="56A41FFA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42 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main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716BA8C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43 {</w:t>
      </w:r>
    </w:p>
    <w:p w14:paraId="4A37279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44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initialize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the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device</w:t>
      </w:r>
      <w:proofErr w:type="spellEnd"/>
    </w:p>
    <w:p w14:paraId="40F6E6B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45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__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delay_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ms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10);</w:t>
      </w:r>
    </w:p>
    <w:p w14:paraId="5AFE7F14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46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SYSTEM_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Initialize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705E18BA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47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RF_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Initialize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4E7781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48     </w:t>
      </w:r>
    </w:p>
    <w:p w14:paraId="1EF66F4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49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radio</w:t>
      </w:r>
      <w:proofErr w:type="spellEnd"/>
    </w:p>
    <w:p w14:paraId="6F18ED9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50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radio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MODE_RX;</w:t>
      </w:r>
    </w:p>
    <w:p w14:paraId="2A5F5CB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51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RF_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SetMode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radio_mode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2774045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52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RF_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SetFIFOThreshold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3);</w:t>
      </w:r>
    </w:p>
    <w:p w14:paraId="28D731C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53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RF_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SetPacketSize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4);</w:t>
      </w:r>
    </w:p>
    <w:p w14:paraId="629CA32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54     </w:t>
      </w:r>
    </w:p>
    <w:p w14:paraId="2E2B506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55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temp</w:t>
      </w:r>
      <w:proofErr w:type="spellEnd"/>
    </w:p>
    <w:p w14:paraId="4EB76AD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56     TEMP_MAIN =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readTemperature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D8A662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57     TEMP_EXTERN = TEMP_MAIN;</w:t>
      </w:r>
    </w:p>
    <w:p w14:paraId="717E2B9A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58     </w:t>
      </w:r>
    </w:p>
    <w:p w14:paraId="105BA4C4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59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CN_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SetInterruptHandler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IO_InterruptHandler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26CCA36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60     TMR1_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SetInterruptHandler(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T1_InterruptHandler);</w:t>
      </w:r>
    </w:p>
    <w:p w14:paraId="13A4B89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61 </w:t>
      </w:r>
    </w:p>
    <w:p w14:paraId="3149AE4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62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while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(1)</w:t>
      </w:r>
    </w:p>
    <w:p w14:paraId="72B0A41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63     {</w:t>
      </w:r>
    </w:p>
    <w:p w14:paraId="7D93608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64        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radio_mode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== MODE_STANDBY){</w:t>
      </w:r>
    </w:p>
    <w:p w14:paraId="19EA8C4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65        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int16</w:t>
      </w:r>
      <w:proofErr w:type="gramEnd"/>
      <w:r w:rsidRPr="0039530C">
        <w:rPr>
          <w:rFonts w:ascii="Courier New" w:hAnsi="Courier New" w:cs="Courier New"/>
          <w:color w:val="2E92C7"/>
          <w:sz w:val="18"/>
          <w:szCs w:val="18"/>
        </w:rPr>
        <w:t>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temp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)((TEMP_EXTERN + 40) * 10);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//(T+40)*10 in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int</w:t>
      </w:r>
    </w:p>
    <w:p w14:paraId="5614886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66        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tempu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)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temp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6CC11CD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67        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radio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MODE_TX;</w:t>
      </w:r>
    </w:p>
    <w:p w14:paraId="477BA2D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68        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RF_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SetMode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radio_mode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D230A5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69        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RF_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SetFIFOThreshold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2);</w:t>
      </w:r>
    </w:p>
    <w:p w14:paraId="74518014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70        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WriteRFTransmitFIFO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0x00);</w:t>
      </w:r>
    </w:p>
    <w:p w14:paraId="75AB677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71        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WriteRFTransmitFIFO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0x00);                          </w:t>
      </w:r>
    </w:p>
    <w:p w14:paraId="4BAE19B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72        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WriteRFTransmitFIFO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tempu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&gt;&gt; 8);</w:t>
      </w:r>
    </w:p>
    <w:p w14:paraId="711DBD0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73        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WriteRFTransmitFIFO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tempu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1CE981D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74         }</w:t>
      </w:r>
    </w:p>
    <w:p w14:paraId="45262BD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75         </w:t>
      </w:r>
    </w:p>
    <w:p w14:paraId="646C5C5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76        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DIST &lt; 250)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LED_WARN1_SetHigh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();</w:t>
      </w:r>
    </w:p>
    <w:p w14:paraId="2C1FB79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77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else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LED_WARN1_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SetLow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57D3265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78        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DIST &lt; 500)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LED_WARN2_SetHigh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();</w:t>
      </w:r>
    </w:p>
    <w:p w14:paraId="5A720B67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79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else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LED_WARN2_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SetLow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42C52A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80     }</w:t>
      </w:r>
    </w:p>
    <w:p w14:paraId="136C6BA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81 </w:t>
      </w:r>
    </w:p>
    <w:p w14:paraId="416B817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82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return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1;</w:t>
      </w:r>
    </w:p>
    <w:p w14:paraId="5453C11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83 }</w:t>
      </w:r>
    </w:p>
    <w:p w14:paraId="2C22CAD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84 </w:t>
      </w:r>
    </w:p>
    <w:p w14:paraId="4DCDA61A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85 </w:t>
      </w:r>
    </w:p>
    <w:p w14:paraId="656A0C2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86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IO_</w:t>
      </w:r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InterruptHandler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){</w:t>
      </w:r>
    </w:p>
    <w:p w14:paraId="30615D2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87     </w:t>
      </w:r>
    </w:p>
    <w:p w14:paraId="223EABD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88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</w:t>
      </w:r>
      <w:proofErr w:type="gramEnd"/>
      <w:r w:rsidRPr="0039530C">
        <w:rPr>
          <w:rFonts w:ascii="Courier New" w:hAnsi="Courier New" w:cs="Courier New"/>
          <w:color w:val="2E92C7"/>
          <w:sz w:val="18"/>
          <w:szCs w:val="18"/>
        </w:rPr>
        <w:t>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porta =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PORTA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5952D2F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89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</w:t>
      </w:r>
      <w:proofErr w:type="gramEnd"/>
      <w:r w:rsidRPr="0039530C">
        <w:rPr>
          <w:rFonts w:ascii="Courier New" w:hAnsi="Courier New" w:cs="Courier New"/>
          <w:color w:val="2E92C7"/>
          <w:sz w:val="18"/>
          <w:szCs w:val="18"/>
        </w:rPr>
        <w:t>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portb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PORTB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5974E7C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90     </w:t>
      </w:r>
    </w:p>
    <w:p w14:paraId="74EBF1F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91     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bool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RF0 =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portb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&amp; 16384;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//RB14</w:t>
      </w:r>
    </w:p>
    <w:p w14:paraId="1AAF620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92     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bool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RF1 =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portb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&amp; 8;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//RB3</w:t>
      </w:r>
    </w:p>
    <w:p w14:paraId="5551A9B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93     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bool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SW = porta &amp; 4;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//RA2</w:t>
      </w:r>
    </w:p>
    <w:p w14:paraId="38E8001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94     </w:t>
      </w:r>
    </w:p>
    <w:p w14:paraId="375901F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95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transmit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radio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interrupts</w:t>
      </w:r>
      <w:proofErr w:type="spellEnd"/>
    </w:p>
    <w:p w14:paraId="6CAD7217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96    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radio_mode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== MODE_TX){</w:t>
      </w:r>
    </w:p>
    <w:p w14:paraId="54FEC4E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97        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RF0){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//FIFO &gt;= FIFO_THRESHOLD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interrupt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 (TX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START)</w:t>
      </w:r>
    </w:p>
    <w:p w14:paraId="4CD3D49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98        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LED_MODE_</w:t>
      </w:r>
      <w:proofErr w:type="gramStart"/>
      <w:r w:rsidRPr="0039530C">
        <w:rPr>
          <w:rFonts w:ascii="Courier New" w:hAnsi="Courier New" w:cs="Courier New"/>
          <w:color w:val="969696"/>
          <w:sz w:val="18"/>
          <w:szCs w:val="18"/>
        </w:rPr>
        <w:t>Toggle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);</w:t>
      </w:r>
    </w:p>
    <w:p w14:paraId="758E769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99         }</w:t>
      </w:r>
    </w:p>
    <w:p w14:paraId="7567AC3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100        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RF1){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//TX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DONE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interrupt</w:t>
      </w:r>
      <w:proofErr w:type="spellEnd"/>
    </w:p>
    <w:p w14:paraId="2546601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101        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switch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back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RX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mode</w:t>
      </w:r>
      <w:proofErr w:type="spellEnd"/>
    </w:p>
    <w:p w14:paraId="17E24A4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102        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radio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MODE_RX;</w:t>
      </w:r>
    </w:p>
    <w:p w14:paraId="5F481E1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103        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RF_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SetMode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MODE_RX);</w:t>
      </w:r>
    </w:p>
    <w:p w14:paraId="6CB66CA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104        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RF_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SetFIFOThreshold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3);</w:t>
      </w:r>
    </w:p>
    <w:p w14:paraId="2D744EB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105             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LED_MODE_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Toggle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1FD887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106         }</w:t>
      </w:r>
    </w:p>
    <w:p w14:paraId="566A2FD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107     }</w:t>
      </w:r>
    </w:p>
    <w:p w14:paraId="42B99AA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108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receiver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radio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interrupts</w:t>
      </w:r>
      <w:proofErr w:type="spellEnd"/>
    </w:p>
    <w:p w14:paraId="656DD85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109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else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radio_mode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== MODE_RX){</w:t>
      </w:r>
    </w:p>
    <w:p w14:paraId="4210A6B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110        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RF0){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//SYNC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or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ADDRESS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match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interrupt</w:t>
      </w:r>
      <w:proofErr w:type="spellEnd"/>
    </w:p>
    <w:p w14:paraId="13D8AE0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111         }</w:t>
      </w:r>
    </w:p>
    <w:p w14:paraId="7A98D31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112        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RF1){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//FIFO &gt; FIFO_THRESHOLD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interrupt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 (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packet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received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>)</w:t>
      </w:r>
    </w:p>
    <w:p w14:paraId="53E76BC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113        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uint8_t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TIME1 =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ReadRFReceiveFIFO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701DA6B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114        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uint8_t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TIME0 =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ReadRFReceiveFIFO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3C92F33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115        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uint8_t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TEMP1 =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ReadRFReceiveFIFO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C8921FA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116        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uint8_t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TEMP0 =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ReadRFReceiveFIFO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3E958F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117             </w:t>
      </w:r>
    </w:p>
    <w:p w14:paraId="0A072AB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118        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calculate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temperature</w:t>
      </w:r>
      <w:proofErr w:type="spellEnd"/>
    </w:p>
    <w:p w14:paraId="4FFD80C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119        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tempu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((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)TEMP1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&lt;&lt; 8) | (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)TEMP0;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////(T+40)*10 in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uint</w:t>
      </w:r>
      <w:proofErr w:type="spellEnd"/>
    </w:p>
    <w:p w14:paraId="4B42EA4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120        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temp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int16_t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)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tempu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61235DCB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121             TEMP_MAIN = (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)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temp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/10 - 40.0;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//TEMP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in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C</w:t>
      </w:r>
    </w:p>
    <w:p w14:paraId="24D21C1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122             TEMP_EXTERN =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readTemperature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2B8BCAE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123             </w:t>
      </w:r>
    </w:p>
    <w:p w14:paraId="2CF332F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124        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calculate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and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display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distance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in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cm</w:t>
      </w:r>
    </w:p>
    <w:p w14:paraId="08F7190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125             TIME = ((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)TIME1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&lt;&lt; 8) + (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)TIME0;   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time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in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us</w:t>
      </w:r>
      <w:proofErr w:type="spellEnd"/>
    </w:p>
    <w:p w14:paraId="0A87FF9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126    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SPEED_OF_SOUND = 331.3*</w:t>
      </w:r>
      <w:proofErr w:type="spellStart"/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sqrt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1+(TEMP_MAIN+TEMP_EXTERN)/2/273.15);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speed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of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sound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TEMP</w:t>
      </w:r>
    </w:p>
    <w:p w14:paraId="1E64A90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127             DIST = (SPEED_OF_SOUND/2)*((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)TIME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/ 1000000)*100;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distance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in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cm (min 2cm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max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 4m)</w:t>
      </w:r>
    </w:p>
    <w:p w14:paraId="16B570B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128             </w:t>
      </w:r>
    </w:p>
    <w:p w14:paraId="49B13FD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129        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/display</w:t>
      </w:r>
    </w:p>
    <w:p w14:paraId="2FEC145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130             DISPLAY_VALUE = DIST;</w:t>
      </w:r>
    </w:p>
    <w:p w14:paraId="0ED6497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131             </w:t>
      </w:r>
    </w:p>
    <w:p w14:paraId="4DCE3D77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132        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radio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_mode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MODE_STANDBY;</w:t>
      </w:r>
    </w:p>
    <w:p w14:paraId="7C18DE2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133         }</w:t>
      </w:r>
    </w:p>
    <w:p w14:paraId="610ED1B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134     }</w:t>
      </w:r>
    </w:p>
    <w:p w14:paraId="1090FE3A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135     </w:t>
      </w:r>
    </w:p>
    <w:p w14:paraId="2575C44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136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else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color w:val="96969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SW){ //MODE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button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pressed</w:t>
      </w:r>
      <w:proofErr w:type="spellEnd"/>
    </w:p>
    <w:p w14:paraId="31F6822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137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__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delay_</w:t>
      </w:r>
      <w:proofErr w:type="gramStart"/>
      <w:r w:rsidRPr="0039530C">
        <w:rPr>
          <w:rFonts w:ascii="Courier New" w:hAnsi="Courier New" w:cs="Courier New"/>
          <w:color w:val="969696"/>
          <w:sz w:val="18"/>
          <w:szCs w:val="18"/>
        </w:rPr>
        <w:t>ms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15); 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debounce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delay</w:t>
      </w:r>
      <w:proofErr w:type="spellEnd"/>
    </w:p>
    <w:p w14:paraId="58ECB14B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138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9530C">
        <w:rPr>
          <w:rFonts w:ascii="Courier New" w:hAnsi="Courier New" w:cs="Courier New"/>
          <w:color w:val="969696"/>
          <w:sz w:val="18"/>
          <w:szCs w:val="18"/>
        </w:rPr>
        <w:t>if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SW_MODE_GetValue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>()){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       </w:t>
      </w:r>
    </w:p>
    <w:p w14:paraId="0B5A65E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139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        }</w:t>
      </w:r>
    </w:p>
    <w:p w14:paraId="26036E9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140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    }</w:t>
      </w:r>
    </w:p>
    <w:p w14:paraId="6CB54D8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141 }</w:t>
      </w:r>
    </w:p>
    <w:p w14:paraId="026BE4E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142 </w:t>
      </w:r>
    </w:p>
    <w:p w14:paraId="00390F8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143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T1_</w:t>
      </w:r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InterruptHandler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){</w:t>
      </w:r>
    </w:p>
    <w:p w14:paraId="28150B2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144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handles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the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 7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segment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display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</w:t>
      </w:r>
    </w:p>
    <w:p w14:paraId="4A58C91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145     </w:t>
      </w:r>
      <w:proofErr w:type="spellStart"/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incrementDisplayPos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);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//0-2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cycle</w:t>
      </w:r>
      <w:proofErr w:type="spellEnd"/>
    </w:p>
    <w:p w14:paraId="4B27A50A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146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displayClockPulse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4AF34C1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147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switch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(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current_display_pos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){</w:t>
      </w:r>
    </w:p>
    <w:p w14:paraId="72BC12C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148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case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0:</w:t>
      </w:r>
    </w:p>
    <w:p w14:paraId="3429747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149        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2E92C7"/>
          <w:sz w:val="18"/>
          <w:szCs w:val="18"/>
        </w:rPr>
        <w:t>DIGIT1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35661C8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150    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break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29602C7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151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case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1:</w:t>
      </w:r>
    </w:p>
    <w:p w14:paraId="6996ECDB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152        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2E92C7"/>
          <w:sz w:val="18"/>
          <w:szCs w:val="18"/>
        </w:rPr>
        <w:t>DIGIT2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5E0971A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153    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break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2B5A540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154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case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2:</w:t>
      </w:r>
    </w:p>
    <w:p w14:paraId="4355B4FB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155        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2E92C7"/>
          <w:sz w:val="18"/>
          <w:szCs w:val="18"/>
        </w:rPr>
        <w:t>DIGIT3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4A0CDC5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156    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break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6A6F048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157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default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:</w:t>
      </w:r>
    </w:p>
    <w:p w14:paraId="400D649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158        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break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5CD9D65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159     }</w:t>
      </w:r>
    </w:p>
    <w:p w14:paraId="2C01AD3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160 }</w:t>
      </w:r>
    </w:p>
    <w:p w14:paraId="575FD5E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161 </w:t>
      </w:r>
    </w:p>
    <w:p w14:paraId="129CCE9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162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displayClockPulse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){</w:t>
      </w:r>
    </w:p>
    <w:p w14:paraId="24AF2784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163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increments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decade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counter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by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 1 //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switches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digits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on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 7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segment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  </w:t>
      </w:r>
    </w:p>
    <w:p w14:paraId="6E8BBB8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164     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CNTR_CLK_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SetHigh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01A7372B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165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__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delay_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us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2);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//min 0.3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us</w:t>
      </w:r>
      <w:proofErr w:type="spellEnd"/>
    </w:p>
    <w:p w14:paraId="06FC146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166     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CNTR_CLK_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SetLow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0FA7C4E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167 }</w:t>
      </w:r>
    </w:p>
    <w:p w14:paraId="323ABA1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168 </w:t>
      </w:r>
    </w:p>
    <w:p w14:paraId="1200C09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169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displayDigit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){</w:t>
      </w:r>
    </w:p>
    <w:p w14:paraId="41E9D2C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170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/displays 1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on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the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 7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segment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display</w:t>
      </w:r>
    </w:p>
    <w:p w14:paraId="424759D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171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_LATB7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&amp; ( 1 &lt;&lt; 0 )) &gt;&gt; 0;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//LED_</w:t>
      </w:r>
      <w:proofErr w:type="gramStart"/>
      <w:r w:rsidRPr="0039530C">
        <w:rPr>
          <w:rFonts w:ascii="Courier New" w:hAnsi="Courier New" w:cs="Courier New"/>
          <w:color w:val="969696"/>
          <w:sz w:val="18"/>
          <w:szCs w:val="18"/>
        </w:rPr>
        <w:t>A</w:t>
      </w:r>
      <w:proofErr w:type="gramEnd"/>
    </w:p>
    <w:p w14:paraId="464F85B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172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_LATB8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&amp;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( 1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&lt;&lt; 1 )) &gt;&gt; 1;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//LED_B</w:t>
      </w:r>
    </w:p>
    <w:p w14:paraId="73C8D4A7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173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_LATB9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&amp;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( 1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&lt;&lt; 2 )) &gt;&gt; 2;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//LED_C</w:t>
      </w:r>
    </w:p>
    <w:p w14:paraId="7A93067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174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_LATB6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&amp;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( 1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&lt;&lt; 3 )) &gt;&gt; 3;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//LED_D</w:t>
      </w:r>
    </w:p>
    <w:p w14:paraId="756B465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175 }</w:t>
      </w:r>
    </w:p>
    <w:p w14:paraId="2F75517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176 </w:t>
      </w:r>
    </w:p>
    <w:p w14:paraId="42C40DF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177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displayNumber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number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){</w:t>
      </w:r>
    </w:p>
    <w:p w14:paraId="76578EB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178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/displays 3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number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on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the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 7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segment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display</w:t>
      </w:r>
    </w:p>
    <w:p w14:paraId="180C181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179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not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needed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in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final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program</w:t>
      </w:r>
    </w:p>
    <w:p w14:paraId="2304268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180     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last_digit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number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% 10;</w:t>
      </w:r>
    </w:p>
    <w:p w14:paraId="7148026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181     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middle_digit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)(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number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/10) % 10;</w:t>
      </w:r>
    </w:p>
    <w:p w14:paraId="7290398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182     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first_digit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(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>)(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number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/100) % 10;</w:t>
      </w:r>
    </w:p>
    <w:p w14:paraId="21FCA8D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183     </w:t>
      </w:r>
    </w:p>
    <w:p w14:paraId="74E733F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184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first_digit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4C1C3C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185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__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delay_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ms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6);</w:t>
      </w:r>
    </w:p>
    <w:p w14:paraId="7881827C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186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displayClockPulse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1B77C84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187     </w:t>
      </w:r>
      <w:proofErr w:type="spellStart"/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incrementDisplayPos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5D4B481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188     </w:t>
      </w:r>
    </w:p>
    <w:p w14:paraId="2C19CE0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189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middle_digit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7501F8C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190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__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delay_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ms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6);</w:t>
      </w:r>
    </w:p>
    <w:p w14:paraId="67B1A50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191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displayClockPulse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251533B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192     </w:t>
      </w:r>
      <w:proofErr w:type="spellStart"/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incrementDisplayPos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396CFCF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193     </w:t>
      </w:r>
    </w:p>
    <w:p w14:paraId="25309C1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194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last_digit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54E1FA5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195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__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delay_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ms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6);</w:t>
      </w:r>
    </w:p>
    <w:p w14:paraId="7C4D0A4E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196     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displayClockPulse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32914F7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197     </w:t>
      </w:r>
      <w:proofErr w:type="spellStart"/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incrementDisplayPos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0BA26F4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198 }</w:t>
      </w:r>
    </w:p>
    <w:p w14:paraId="7193077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199 </w:t>
      </w:r>
    </w:p>
    <w:p w14:paraId="3091A3C4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200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readADC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){</w:t>
      </w:r>
    </w:p>
    <w:p w14:paraId="5E4459B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201     </w:t>
      </w:r>
    </w:p>
    <w:p w14:paraId="7F328E34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202     ADC1_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ChannelSelect(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TEMP);</w:t>
      </w:r>
    </w:p>
    <w:p w14:paraId="5186611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203     ADC1_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SoftwareTriggerEnable(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2B47A77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204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__</w:t>
      </w:r>
      <w:proofErr w:type="spellStart"/>
      <w:r w:rsidRPr="0039530C">
        <w:rPr>
          <w:rFonts w:ascii="Courier New" w:hAnsi="Courier New" w:cs="Courier New"/>
          <w:color w:val="2E92C7"/>
          <w:sz w:val="18"/>
          <w:szCs w:val="18"/>
        </w:rPr>
        <w:t>delay_</w:t>
      </w:r>
      <w:proofErr w:type="gramStart"/>
      <w:r w:rsidRPr="0039530C">
        <w:rPr>
          <w:rFonts w:ascii="Courier New" w:hAnsi="Courier New" w:cs="Courier New"/>
          <w:color w:val="2E92C7"/>
          <w:sz w:val="18"/>
          <w:szCs w:val="18"/>
        </w:rPr>
        <w:t>us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1);</w:t>
      </w:r>
    </w:p>
    <w:p w14:paraId="76F0609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205     ADC1_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SoftwareTriggerDisable(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7EB64AF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206     </w:t>
      </w:r>
      <w:proofErr w:type="spellStart"/>
      <w:proofErr w:type="gramStart"/>
      <w:r w:rsidRPr="0039530C">
        <w:rPr>
          <w:rFonts w:ascii="Courier New" w:hAnsi="Courier New" w:cs="Courier New"/>
          <w:color w:val="0000E6"/>
          <w:sz w:val="18"/>
          <w:szCs w:val="18"/>
        </w:rPr>
        <w:t>while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!ADC1_IsConversionComplete(TEMP));</w:t>
      </w:r>
    </w:p>
    <w:p w14:paraId="32668B9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207     </w:t>
      </w:r>
      <w:r w:rsidRPr="0039530C">
        <w:rPr>
          <w:rFonts w:ascii="Courier New" w:hAnsi="Courier New" w:cs="Courier New"/>
          <w:color w:val="2E92C7"/>
          <w:sz w:val="18"/>
          <w:szCs w:val="18"/>
        </w:rPr>
        <w:t>uint16_t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ADC_result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ADC1_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ConversionResultGet(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TEMP);</w:t>
      </w:r>
    </w:p>
    <w:p w14:paraId="23052F8A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208     </w:t>
      </w:r>
    </w:p>
    <w:p w14:paraId="18FD904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209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return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ADC_result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5294069F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210 }</w:t>
      </w:r>
    </w:p>
    <w:p w14:paraId="13CEE904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211 </w:t>
      </w:r>
    </w:p>
    <w:p w14:paraId="03CDFD7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212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readTemperature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39530C">
        <w:rPr>
          <w:rFonts w:ascii="Courier New" w:hAnsi="Courier New" w:cs="Courier New"/>
          <w:color w:val="0000E6"/>
          <w:sz w:val="18"/>
          <w:szCs w:val="18"/>
        </w:rPr>
        <w:t>void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){</w:t>
      </w:r>
    </w:p>
    <w:p w14:paraId="1081B538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213    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gramEnd"/>
      <w:r w:rsidRPr="0039530C">
        <w:rPr>
          <w:rFonts w:ascii="Courier New" w:hAnsi="Courier New" w:cs="Courier New"/>
          <w:color w:val="969696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reads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temperature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from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thermistor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IC</w:t>
      </w:r>
    </w:p>
    <w:p w14:paraId="5B11E9E7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214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Vref_p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2.6;</w:t>
      </w:r>
    </w:p>
    <w:p w14:paraId="5947247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215     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ADC_diff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readADC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() - 300;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//ADC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>out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is 300 </w:t>
      </w:r>
      <w:proofErr w:type="spellStart"/>
      <w:r w:rsidRPr="0039530C">
        <w:rPr>
          <w:rFonts w:ascii="Courier New" w:hAnsi="Courier New" w:cs="Courier New"/>
          <w:color w:val="969696"/>
          <w:sz w:val="18"/>
          <w:szCs w:val="18"/>
        </w:rPr>
        <w:t>at</w:t>
      </w:r>
      <w:proofErr w:type="spellEnd"/>
      <w:r w:rsidRPr="0039530C">
        <w:rPr>
          <w:rFonts w:ascii="Courier New" w:hAnsi="Courier New" w:cs="Courier New"/>
          <w:color w:val="969696"/>
          <w:sz w:val="18"/>
          <w:szCs w:val="18"/>
        </w:rPr>
        <w:t xml:space="preserve"> 21C</w:t>
      </w:r>
    </w:p>
    <w:p w14:paraId="194F22D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216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Vdiff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Vref_p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*(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)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ADC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_diff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/ 1024; </w:t>
      </w:r>
    </w:p>
    <w:p w14:paraId="0BF7F5F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217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TEMP = 21 + 100*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Vdiff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42A2A04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218    </w:t>
      </w:r>
    </w:p>
    <w:p w14:paraId="73EB7E1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219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return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TEMP;</w:t>
      </w:r>
    </w:p>
    <w:p w14:paraId="2C50F7F9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220 }</w:t>
      </w:r>
    </w:p>
    <w:p w14:paraId="3945C72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221 </w:t>
      </w:r>
    </w:p>
    <w:p w14:paraId="44F6DA45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222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proofErr w:type="gramStart"/>
      <w:r w:rsidRPr="0039530C">
        <w:rPr>
          <w:rFonts w:ascii="Courier New" w:hAnsi="Courier New" w:cs="Courier New"/>
          <w:b/>
          <w:bCs/>
          <w:color w:val="000000"/>
          <w:sz w:val="18"/>
          <w:szCs w:val="18"/>
        </w:rPr>
        <w:t>readTemperatureFiltered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2E92C7"/>
          <w:sz w:val="18"/>
          <w:szCs w:val="18"/>
        </w:rPr>
        <w:t>uint8_t</w:t>
      </w: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smp_num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){  </w:t>
      </w:r>
    </w:p>
    <w:p w14:paraId="4D206980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223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float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result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= 0;</w:t>
      </w:r>
    </w:p>
    <w:p w14:paraId="6F7C2492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224     </w:t>
      </w:r>
      <w:r w:rsidRPr="0039530C">
        <w:rPr>
          <w:rFonts w:ascii="Courier New" w:hAnsi="Courier New" w:cs="Courier New"/>
          <w:color w:val="0000E6"/>
          <w:sz w:val="18"/>
          <w:szCs w:val="18"/>
        </w:rPr>
        <w:t>int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i;</w:t>
      </w:r>
    </w:p>
    <w:p w14:paraId="0893E36A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225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for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(i=0; </w:t>
      </w: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i&lt;</w:t>
      </w:r>
      <w:proofErr w:type="spellStart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smp_num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; i++)</w:t>
      </w:r>
    </w:p>
    <w:p w14:paraId="2C87FC0D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226        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result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+=</w:t>
      </w:r>
      <w:proofErr w:type="spellStart"/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>readTemperature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77DD4E71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227     </w:t>
      </w:r>
    </w:p>
    <w:p w14:paraId="00174F73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228     </w:t>
      </w:r>
      <w:proofErr w:type="spellStart"/>
      <w:r w:rsidRPr="0039530C">
        <w:rPr>
          <w:rFonts w:ascii="Courier New" w:hAnsi="Courier New" w:cs="Courier New"/>
          <w:color w:val="0000E6"/>
          <w:sz w:val="18"/>
          <w:szCs w:val="18"/>
        </w:rPr>
        <w:t>return</w:t>
      </w:r>
      <w:proofErr w:type="spellEnd"/>
      <w:proofErr w:type="gramEnd"/>
      <w:r w:rsidRPr="00395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result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/</w:t>
      </w:r>
      <w:proofErr w:type="spellStart"/>
      <w:r w:rsidRPr="0039530C">
        <w:rPr>
          <w:rFonts w:ascii="Courier New" w:hAnsi="Courier New" w:cs="Courier New"/>
          <w:color w:val="000000"/>
          <w:sz w:val="18"/>
          <w:szCs w:val="18"/>
        </w:rPr>
        <w:t>smp_num</w:t>
      </w:r>
      <w:proofErr w:type="spellEnd"/>
      <w:r w:rsidRPr="0039530C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194F8EC6" w14:textId="77777777" w:rsidR="0039530C" w:rsidRPr="0039530C" w:rsidRDefault="0039530C" w:rsidP="0039530C">
      <w:pPr>
        <w:shd w:val="clear" w:color="auto" w:fill="FFFFFF"/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  <w:tab w:val="clear" w:pos="5103"/>
          <w:tab w:val="clear" w:pos="5670"/>
          <w:tab w:val="clear" w:pos="6237"/>
          <w:tab w:val="clear" w:pos="680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left"/>
        <w:rPr>
          <w:rFonts w:ascii="Courier New" w:hAnsi="Courier New" w:cs="Courier New"/>
          <w:color w:val="000000"/>
          <w:sz w:val="18"/>
          <w:szCs w:val="18"/>
        </w:rPr>
      </w:pPr>
      <w:r w:rsidRPr="0039530C">
        <w:rPr>
          <w:rFonts w:ascii="Courier New" w:hAnsi="Courier New" w:cs="Courier New"/>
          <w:color w:val="000000"/>
          <w:sz w:val="18"/>
          <w:szCs w:val="18"/>
        </w:rPr>
        <w:t>229 }</w:t>
      </w:r>
    </w:p>
    <w:p w14:paraId="46DDAB38" w14:textId="77777777" w:rsidR="004E5C60" w:rsidRPr="004E5C60" w:rsidRDefault="004E5C60" w:rsidP="005E3CA1">
      <w:pPr>
        <w:pStyle w:val="msonormal0"/>
      </w:pPr>
    </w:p>
    <w:sectPr w:rsidR="004E5C60" w:rsidRPr="004E5C60" w:rsidSect="00A6224C">
      <w:pgSz w:w="11906" w:h="16838" w:code="9"/>
      <w:pgMar w:top="1417" w:right="1417" w:bottom="1417" w:left="1417" w:header="1418" w:footer="113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FC8A77" w14:textId="77777777" w:rsidR="0087597E" w:rsidRDefault="0087597E">
      <w:r>
        <w:separator/>
      </w:r>
    </w:p>
  </w:endnote>
  <w:endnote w:type="continuationSeparator" w:id="0">
    <w:p w14:paraId="18BC065E" w14:textId="77777777" w:rsidR="0087597E" w:rsidRDefault="008759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F2A89A" w14:textId="47D9B480" w:rsidR="004D2AB1" w:rsidRDefault="004D2AB1">
    <w:pPr>
      <w:pStyle w:val="llb"/>
      <w:jc w:val="center"/>
    </w:pPr>
  </w:p>
  <w:p w14:paraId="7DEDA194" w14:textId="07F06B84" w:rsidR="00294795" w:rsidRDefault="00294795" w:rsidP="003D5AE0">
    <w:pPr>
      <w:pStyle w:val="llb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A21BCF" w14:textId="77777777" w:rsidR="0087597E" w:rsidRDefault="0087597E">
      <w:r>
        <w:separator/>
      </w:r>
    </w:p>
  </w:footnote>
  <w:footnote w:type="continuationSeparator" w:id="0">
    <w:p w14:paraId="2E769A23" w14:textId="77777777" w:rsidR="0087597E" w:rsidRDefault="008759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79FA0B34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8" w:hanging="568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284" w:hanging="28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84" w:hanging="28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76"/>
        </w:tabs>
        <w:ind w:left="1844" w:hanging="7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84"/>
        </w:tabs>
        <w:ind w:left="2552" w:hanging="70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52"/>
        </w:tabs>
        <w:ind w:left="3260" w:hanging="708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20"/>
        </w:tabs>
        <w:ind w:left="3968" w:hanging="70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28"/>
        </w:tabs>
        <w:ind w:left="4676" w:hanging="708"/>
      </w:pPr>
      <w:rPr>
        <w:rFonts w:hint="default"/>
      </w:rPr>
    </w:lvl>
  </w:abstractNum>
  <w:abstractNum w:abstractNumId="1" w15:restartNumberingAfterBreak="0">
    <w:nsid w:val="04513AFD"/>
    <w:multiLevelType w:val="hybridMultilevel"/>
    <w:tmpl w:val="9BAC9E10"/>
    <w:lvl w:ilvl="0" w:tplc="A1B4EA80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93451"/>
    <w:multiLevelType w:val="hybridMultilevel"/>
    <w:tmpl w:val="8E526A8A"/>
    <w:lvl w:ilvl="0" w:tplc="040E0013">
      <w:start w:val="1"/>
      <w:numFmt w:val="upperRoman"/>
      <w:lvlText w:val="%1."/>
      <w:lvlJc w:val="right"/>
      <w:pPr>
        <w:ind w:left="947" w:hanging="360"/>
      </w:pPr>
    </w:lvl>
    <w:lvl w:ilvl="1" w:tplc="040E0019" w:tentative="1">
      <w:start w:val="1"/>
      <w:numFmt w:val="lowerLetter"/>
      <w:lvlText w:val="%2."/>
      <w:lvlJc w:val="left"/>
      <w:pPr>
        <w:ind w:left="1667" w:hanging="360"/>
      </w:pPr>
    </w:lvl>
    <w:lvl w:ilvl="2" w:tplc="040E001B" w:tentative="1">
      <w:start w:val="1"/>
      <w:numFmt w:val="lowerRoman"/>
      <w:lvlText w:val="%3."/>
      <w:lvlJc w:val="right"/>
      <w:pPr>
        <w:ind w:left="2387" w:hanging="180"/>
      </w:pPr>
    </w:lvl>
    <w:lvl w:ilvl="3" w:tplc="040E000F" w:tentative="1">
      <w:start w:val="1"/>
      <w:numFmt w:val="decimal"/>
      <w:lvlText w:val="%4."/>
      <w:lvlJc w:val="left"/>
      <w:pPr>
        <w:ind w:left="3107" w:hanging="360"/>
      </w:pPr>
    </w:lvl>
    <w:lvl w:ilvl="4" w:tplc="040E0019" w:tentative="1">
      <w:start w:val="1"/>
      <w:numFmt w:val="lowerLetter"/>
      <w:lvlText w:val="%5."/>
      <w:lvlJc w:val="left"/>
      <w:pPr>
        <w:ind w:left="3827" w:hanging="360"/>
      </w:pPr>
    </w:lvl>
    <w:lvl w:ilvl="5" w:tplc="040E001B" w:tentative="1">
      <w:start w:val="1"/>
      <w:numFmt w:val="lowerRoman"/>
      <w:lvlText w:val="%6."/>
      <w:lvlJc w:val="right"/>
      <w:pPr>
        <w:ind w:left="4547" w:hanging="180"/>
      </w:pPr>
    </w:lvl>
    <w:lvl w:ilvl="6" w:tplc="040E000F" w:tentative="1">
      <w:start w:val="1"/>
      <w:numFmt w:val="decimal"/>
      <w:lvlText w:val="%7."/>
      <w:lvlJc w:val="left"/>
      <w:pPr>
        <w:ind w:left="5267" w:hanging="360"/>
      </w:pPr>
    </w:lvl>
    <w:lvl w:ilvl="7" w:tplc="040E0019" w:tentative="1">
      <w:start w:val="1"/>
      <w:numFmt w:val="lowerLetter"/>
      <w:lvlText w:val="%8."/>
      <w:lvlJc w:val="left"/>
      <w:pPr>
        <w:ind w:left="5987" w:hanging="360"/>
      </w:pPr>
    </w:lvl>
    <w:lvl w:ilvl="8" w:tplc="040E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3" w15:restartNumberingAfterBreak="0">
    <w:nsid w:val="07823B4E"/>
    <w:multiLevelType w:val="hybridMultilevel"/>
    <w:tmpl w:val="DCD8CA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81DA1"/>
    <w:multiLevelType w:val="hybridMultilevel"/>
    <w:tmpl w:val="EC202BBE"/>
    <w:lvl w:ilvl="0" w:tplc="A1B4EA80">
      <w:start w:val="1"/>
      <w:numFmt w:val="bullet"/>
      <w:lvlText w:val="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0E8A7276"/>
    <w:multiLevelType w:val="hybridMultilevel"/>
    <w:tmpl w:val="CAA83682"/>
    <w:lvl w:ilvl="0" w:tplc="A1B4EA80">
      <w:start w:val="1"/>
      <w:numFmt w:val="bullet"/>
      <w:lvlText w:val="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1DE62CF1"/>
    <w:multiLevelType w:val="hybridMultilevel"/>
    <w:tmpl w:val="976C6ED0"/>
    <w:lvl w:ilvl="0" w:tplc="040E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7" w15:restartNumberingAfterBreak="0">
    <w:nsid w:val="1E7056C4"/>
    <w:multiLevelType w:val="multilevel"/>
    <w:tmpl w:val="CD9EAEE2"/>
    <w:numStyleLink w:val="Stlus1"/>
  </w:abstractNum>
  <w:abstractNum w:abstractNumId="8" w15:restartNumberingAfterBreak="0">
    <w:nsid w:val="211C75FE"/>
    <w:multiLevelType w:val="hybridMultilevel"/>
    <w:tmpl w:val="C53C2FBC"/>
    <w:lvl w:ilvl="0" w:tplc="040E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 w15:restartNumberingAfterBreak="0">
    <w:nsid w:val="22DA2B3A"/>
    <w:multiLevelType w:val="hybridMultilevel"/>
    <w:tmpl w:val="247ADBAE"/>
    <w:lvl w:ilvl="0" w:tplc="040E0001">
      <w:start w:val="1"/>
      <w:numFmt w:val="bullet"/>
      <w:lvlText w:val=""/>
      <w:lvlJc w:val="left"/>
      <w:pPr>
        <w:ind w:left="7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0" w15:restartNumberingAfterBreak="0">
    <w:nsid w:val="25F43A44"/>
    <w:multiLevelType w:val="multilevel"/>
    <w:tmpl w:val="EED62AD4"/>
    <w:lvl w:ilvl="0">
      <w:start w:val="1"/>
      <w:numFmt w:val="decimal"/>
      <w:pStyle w:val="Cmsor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86D21E1"/>
    <w:multiLevelType w:val="hybridMultilevel"/>
    <w:tmpl w:val="E4EA883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CE64E6"/>
    <w:multiLevelType w:val="multilevel"/>
    <w:tmpl w:val="E4EA88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0B2EB4"/>
    <w:multiLevelType w:val="hybridMultilevel"/>
    <w:tmpl w:val="D886099A"/>
    <w:lvl w:ilvl="0" w:tplc="040E000F">
      <w:start w:val="1"/>
      <w:numFmt w:val="decimal"/>
      <w:lvlText w:val="%1."/>
      <w:lvlJc w:val="left"/>
      <w:pPr>
        <w:ind w:left="947" w:hanging="360"/>
      </w:pPr>
    </w:lvl>
    <w:lvl w:ilvl="1" w:tplc="040E0019" w:tentative="1">
      <w:start w:val="1"/>
      <w:numFmt w:val="lowerLetter"/>
      <w:lvlText w:val="%2."/>
      <w:lvlJc w:val="left"/>
      <w:pPr>
        <w:ind w:left="1667" w:hanging="360"/>
      </w:pPr>
    </w:lvl>
    <w:lvl w:ilvl="2" w:tplc="040E001B" w:tentative="1">
      <w:start w:val="1"/>
      <w:numFmt w:val="lowerRoman"/>
      <w:lvlText w:val="%3."/>
      <w:lvlJc w:val="right"/>
      <w:pPr>
        <w:ind w:left="2387" w:hanging="180"/>
      </w:pPr>
    </w:lvl>
    <w:lvl w:ilvl="3" w:tplc="040E000F" w:tentative="1">
      <w:start w:val="1"/>
      <w:numFmt w:val="decimal"/>
      <w:lvlText w:val="%4."/>
      <w:lvlJc w:val="left"/>
      <w:pPr>
        <w:ind w:left="3107" w:hanging="360"/>
      </w:pPr>
    </w:lvl>
    <w:lvl w:ilvl="4" w:tplc="040E0019" w:tentative="1">
      <w:start w:val="1"/>
      <w:numFmt w:val="lowerLetter"/>
      <w:lvlText w:val="%5."/>
      <w:lvlJc w:val="left"/>
      <w:pPr>
        <w:ind w:left="3827" w:hanging="360"/>
      </w:pPr>
    </w:lvl>
    <w:lvl w:ilvl="5" w:tplc="040E001B" w:tentative="1">
      <w:start w:val="1"/>
      <w:numFmt w:val="lowerRoman"/>
      <w:lvlText w:val="%6."/>
      <w:lvlJc w:val="right"/>
      <w:pPr>
        <w:ind w:left="4547" w:hanging="180"/>
      </w:pPr>
    </w:lvl>
    <w:lvl w:ilvl="6" w:tplc="040E000F" w:tentative="1">
      <w:start w:val="1"/>
      <w:numFmt w:val="decimal"/>
      <w:lvlText w:val="%7."/>
      <w:lvlJc w:val="left"/>
      <w:pPr>
        <w:ind w:left="5267" w:hanging="360"/>
      </w:pPr>
    </w:lvl>
    <w:lvl w:ilvl="7" w:tplc="040E0019" w:tentative="1">
      <w:start w:val="1"/>
      <w:numFmt w:val="lowerLetter"/>
      <w:lvlText w:val="%8."/>
      <w:lvlJc w:val="left"/>
      <w:pPr>
        <w:ind w:left="5987" w:hanging="360"/>
      </w:pPr>
    </w:lvl>
    <w:lvl w:ilvl="8" w:tplc="040E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14" w15:restartNumberingAfterBreak="0">
    <w:nsid w:val="3A132256"/>
    <w:multiLevelType w:val="hybridMultilevel"/>
    <w:tmpl w:val="16D8D2FA"/>
    <w:lvl w:ilvl="0" w:tplc="A1B4EA80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9C2D03"/>
    <w:multiLevelType w:val="hybridMultilevel"/>
    <w:tmpl w:val="FCB2E80C"/>
    <w:lvl w:ilvl="0" w:tplc="A1B4EA80">
      <w:start w:val="1"/>
      <w:numFmt w:val="bullet"/>
      <w:lvlText w:val="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4A6F440C"/>
    <w:multiLevelType w:val="hybridMultilevel"/>
    <w:tmpl w:val="71B6BA9E"/>
    <w:lvl w:ilvl="0" w:tplc="040E000F">
      <w:start w:val="1"/>
      <w:numFmt w:val="decimal"/>
      <w:lvlText w:val="%1."/>
      <w:lvlJc w:val="left"/>
      <w:pPr>
        <w:ind w:left="947" w:hanging="360"/>
      </w:pPr>
    </w:lvl>
    <w:lvl w:ilvl="1" w:tplc="040E0019">
      <w:start w:val="1"/>
      <w:numFmt w:val="lowerLetter"/>
      <w:lvlText w:val="%2."/>
      <w:lvlJc w:val="left"/>
      <w:pPr>
        <w:ind w:left="1667" w:hanging="360"/>
      </w:pPr>
    </w:lvl>
    <w:lvl w:ilvl="2" w:tplc="040E001B" w:tentative="1">
      <w:start w:val="1"/>
      <w:numFmt w:val="lowerRoman"/>
      <w:lvlText w:val="%3."/>
      <w:lvlJc w:val="right"/>
      <w:pPr>
        <w:ind w:left="2387" w:hanging="180"/>
      </w:pPr>
    </w:lvl>
    <w:lvl w:ilvl="3" w:tplc="040E000F" w:tentative="1">
      <w:start w:val="1"/>
      <w:numFmt w:val="decimal"/>
      <w:lvlText w:val="%4."/>
      <w:lvlJc w:val="left"/>
      <w:pPr>
        <w:ind w:left="3107" w:hanging="360"/>
      </w:pPr>
    </w:lvl>
    <w:lvl w:ilvl="4" w:tplc="040E0019" w:tentative="1">
      <w:start w:val="1"/>
      <w:numFmt w:val="lowerLetter"/>
      <w:lvlText w:val="%5."/>
      <w:lvlJc w:val="left"/>
      <w:pPr>
        <w:ind w:left="3827" w:hanging="360"/>
      </w:pPr>
    </w:lvl>
    <w:lvl w:ilvl="5" w:tplc="040E001B" w:tentative="1">
      <w:start w:val="1"/>
      <w:numFmt w:val="lowerRoman"/>
      <w:lvlText w:val="%6."/>
      <w:lvlJc w:val="right"/>
      <w:pPr>
        <w:ind w:left="4547" w:hanging="180"/>
      </w:pPr>
    </w:lvl>
    <w:lvl w:ilvl="6" w:tplc="040E000F" w:tentative="1">
      <w:start w:val="1"/>
      <w:numFmt w:val="decimal"/>
      <w:lvlText w:val="%7."/>
      <w:lvlJc w:val="left"/>
      <w:pPr>
        <w:ind w:left="5267" w:hanging="360"/>
      </w:pPr>
    </w:lvl>
    <w:lvl w:ilvl="7" w:tplc="040E0019" w:tentative="1">
      <w:start w:val="1"/>
      <w:numFmt w:val="lowerLetter"/>
      <w:lvlText w:val="%8."/>
      <w:lvlJc w:val="left"/>
      <w:pPr>
        <w:ind w:left="5987" w:hanging="360"/>
      </w:pPr>
    </w:lvl>
    <w:lvl w:ilvl="8" w:tplc="040E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17" w15:restartNumberingAfterBreak="0">
    <w:nsid w:val="545F7F77"/>
    <w:multiLevelType w:val="hybridMultilevel"/>
    <w:tmpl w:val="90E2CB9E"/>
    <w:lvl w:ilvl="0" w:tplc="040E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18" w15:restartNumberingAfterBreak="0">
    <w:nsid w:val="569551E1"/>
    <w:multiLevelType w:val="multilevel"/>
    <w:tmpl w:val="CD9EAEE2"/>
    <w:numStyleLink w:val="Stlus1"/>
  </w:abstractNum>
  <w:abstractNum w:abstractNumId="19" w15:restartNumberingAfterBreak="0">
    <w:nsid w:val="56AD7388"/>
    <w:multiLevelType w:val="hybridMultilevel"/>
    <w:tmpl w:val="CD7E1320"/>
    <w:lvl w:ilvl="0" w:tplc="A1B4EA80">
      <w:start w:val="1"/>
      <w:numFmt w:val="bullet"/>
      <w:lvlText w:val=""/>
      <w:lvlJc w:val="left"/>
      <w:pPr>
        <w:ind w:left="94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20" w15:restartNumberingAfterBreak="0">
    <w:nsid w:val="58556FE6"/>
    <w:multiLevelType w:val="hybridMultilevel"/>
    <w:tmpl w:val="E0606908"/>
    <w:lvl w:ilvl="0" w:tplc="040E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21" w15:restartNumberingAfterBreak="0">
    <w:nsid w:val="5D0A17F8"/>
    <w:multiLevelType w:val="hybridMultilevel"/>
    <w:tmpl w:val="93DE2796"/>
    <w:lvl w:ilvl="0" w:tplc="040E0013">
      <w:start w:val="1"/>
      <w:numFmt w:val="upperRoman"/>
      <w:lvlText w:val="%1."/>
      <w:lvlJc w:val="right"/>
      <w:pPr>
        <w:ind w:left="947" w:hanging="360"/>
      </w:pPr>
    </w:lvl>
    <w:lvl w:ilvl="1" w:tplc="040E0019" w:tentative="1">
      <w:start w:val="1"/>
      <w:numFmt w:val="lowerLetter"/>
      <w:lvlText w:val="%2."/>
      <w:lvlJc w:val="left"/>
      <w:pPr>
        <w:ind w:left="1667" w:hanging="360"/>
      </w:pPr>
    </w:lvl>
    <w:lvl w:ilvl="2" w:tplc="040E001B" w:tentative="1">
      <w:start w:val="1"/>
      <w:numFmt w:val="lowerRoman"/>
      <w:lvlText w:val="%3."/>
      <w:lvlJc w:val="right"/>
      <w:pPr>
        <w:ind w:left="2387" w:hanging="180"/>
      </w:pPr>
    </w:lvl>
    <w:lvl w:ilvl="3" w:tplc="040E000F" w:tentative="1">
      <w:start w:val="1"/>
      <w:numFmt w:val="decimal"/>
      <w:lvlText w:val="%4."/>
      <w:lvlJc w:val="left"/>
      <w:pPr>
        <w:ind w:left="3107" w:hanging="360"/>
      </w:pPr>
    </w:lvl>
    <w:lvl w:ilvl="4" w:tplc="040E0019" w:tentative="1">
      <w:start w:val="1"/>
      <w:numFmt w:val="lowerLetter"/>
      <w:lvlText w:val="%5."/>
      <w:lvlJc w:val="left"/>
      <w:pPr>
        <w:ind w:left="3827" w:hanging="360"/>
      </w:pPr>
    </w:lvl>
    <w:lvl w:ilvl="5" w:tplc="040E001B" w:tentative="1">
      <w:start w:val="1"/>
      <w:numFmt w:val="lowerRoman"/>
      <w:lvlText w:val="%6."/>
      <w:lvlJc w:val="right"/>
      <w:pPr>
        <w:ind w:left="4547" w:hanging="180"/>
      </w:pPr>
    </w:lvl>
    <w:lvl w:ilvl="6" w:tplc="040E000F" w:tentative="1">
      <w:start w:val="1"/>
      <w:numFmt w:val="decimal"/>
      <w:lvlText w:val="%7."/>
      <w:lvlJc w:val="left"/>
      <w:pPr>
        <w:ind w:left="5267" w:hanging="360"/>
      </w:pPr>
    </w:lvl>
    <w:lvl w:ilvl="7" w:tplc="040E0019" w:tentative="1">
      <w:start w:val="1"/>
      <w:numFmt w:val="lowerLetter"/>
      <w:lvlText w:val="%8."/>
      <w:lvlJc w:val="left"/>
      <w:pPr>
        <w:ind w:left="5987" w:hanging="360"/>
      </w:pPr>
    </w:lvl>
    <w:lvl w:ilvl="8" w:tplc="040E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22" w15:restartNumberingAfterBreak="0">
    <w:nsid w:val="5DD50FB0"/>
    <w:multiLevelType w:val="hybridMultilevel"/>
    <w:tmpl w:val="E8B88A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435E9F"/>
    <w:multiLevelType w:val="hybridMultilevel"/>
    <w:tmpl w:val="927E6F6A"/>
    <w:lvl w:ilvl="0" w:tplc="040E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24" w15:restartNumberingAfterBreak="0">
    <w:nsid w:val="647F2811"/>
    <w:multiLevelType w:val="multilevel"/>
    <w:tmpl w:val="CD9EAEE2"/>
    <w:styleLink w:val="Stlus1"/>
    <w:lvl w:ilvl="0">
      <w:start w:val="1"/>
      <w:numFmt w:val="upperRoman"/>
      <w:lvlText w:val="%1."/>
      <w:lvlJc w:val="right"/>
      <w:pPr>
        <w:ind w:left="947" w:hanging="360"/>
      </w:pPr>
    </w:lvl>
    <w:lvl w:ilvl="1">
      <w:start w:val="1"/>
      <w:numFmt w:val="decimal"/>
      <w:lvlText w:val="%2."/>
      <w:lvlJc w:val="left"/>
      <w:pPr>
        <w:ind w:left="1667" w:hanging="360"/>
      </w:pPr>
    </w:lvl>
    <w:lvl w:ilvl="2">
      <w:start w:val="1"/>
      <w:numFmt w:val="upperLetter"/>
      <w:lvlText w:val="%3."/>
      <w:lvlJc w:val="right"/>
      <w:pPr>
        <w:ind w:left="2307" w:hanging="180"/>
      </w:pPr>
    </w:lvl>
    <w:lvl w:ilvl="3">
      <w:start w:val="1"/>
      <w:numFmt w:val="lowerLetter"/>
      <w:lvlText w:val="%4."/>
      <w:lvlJc w:val="left"/>
      <w:pPr>
        <w:ind w:left="3107" w:hanging="360"/>
      </w:pPr>
    </w:lvl>
    <w:lvl w:ilvl="4">
      <w:start w:val="1"/>
      <w:numFmt w:val="lowerLetter"/>
      <w:lvlText w:val="%5."/>
      <w:lvlJc w:val="left"/>
      <w:pPr>
        <w:ind w:left="3827" w:hanging="360"/>
      </w:pPr>
    </w:lvl>
    <w:lvl w:ilvl="5">
      <w:start w:val="1"/>
      <w:numFmt w:val="lowerRoman"/>
      <w:lvlText w:val="%6."/>
      <w:lvlJc w:val="right"/>
      <w:pPr>
        <w:ind w:left="4547" w:hanging="180"/>
      </w:pPr>
    </w:lvl>
    <w:lvl w:ilvl="6">
      <w:start w:val="1"/>
      <w:numFmt w:val="decimal"/>
      <w:lvlText w:val="%7."/>
      <w:lvlJc w:val="left"/>
      <w:pPr>
        <w:ind w:left="5267" w:hanging="360"/>
      </w:pPr>
    </w:lvl>
    <w:lvl w:ilvl="7">
      <w:start w:val="1"/>
      <w:numFmt w:val="lowerLetter"/>
      <w:lvlText w:val="%8."/>
      <w:lvlJc w:val="left"/>
      <w:pPr>
        <w:ind w:left="5987" w:hanging="360"/>
      </w:pPr>
    </w:lvl>
    <w:lvl w:ilvl="8">
      <w:start w:val="1"/>
      <w:numFmt w:val="lowerRoman"/>
      <w:lvlText w:val="%9."/>
      <w:lvlJc w:val="right"/>
      <w:pPr>
        <w:ind w:left="6707" w:hanging="180"/>
      </w:pPr>
    </w:lvl>
  </w:abstractNum>
  <w:abstractNum w:abstractNumId="25" w15:restartNumberingAfterBreak="0">
    <w:nsid w:val="65234881"/>
    <w:multiLevelType w:val="hybridMultilevel"/>
    <w:tmpl w:val="6F3E2680"/>
    <w:lvl w:ilvl="0" w:tplc="A1B4EA80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3B4CCE"/>
    <w:multiLevelType w:val="hybridMultilevel"/>
    <w:tmpl w:val="A654684A"/>
    <w:lvl w:ilvl="0" w:tplc="040E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27" w15:restartNumberingAfterBreak="0">
    <w:nsid w:val="6EE64FCD"/>
    <w:multiLevelType w:val="hybridMultilevel"/>
    <w:tmpl w:val="8824616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A721B3"/>
    <w:multiLevelType w:val="hybridMultilevel"/>
    <w:tmpl w:val="F71A5646"/>
    <w:lvl w:ilvl="0" w:tplc="7778A456">
      <w:start w:val="1"/>
      <w:numFmt w:val="decimal"/>
      <w:pStyle w:val="Irodalomjegyzkbejegyzs"/>
      <w:lvlText w:val="[%1]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1CA169C"/>
    <w:multiLevelType w:val="hybridMultilevel"/>
    <w:tmpl w:val="17A0D4A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832697"/>
    <w:multiLevelType w:val="hybridMultilevel"/>
    <w:tmpl w:val="3924704A"/>
    <w:lvl w:ilvl="0" w:tplc="A1B4EA80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3E3719"/>
    <w:multiLevelType w:val="hybridMultilevel"/>
    <w:tmpl w:val="06CE74C6"/>
    <w:lvl w:ilvl="0" w:tplc="A1B4EA80">
      <w:start w:val="1"/>
      <w:numFmt w:val="bullet"/>
      <w:lvlText w:val=""/>
      <w:lvlJc w:val="left"/>
      <w:pPr>
        <w:ind w:left="94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28"/>
  </w:num>
  <w:num w:numId="4">
    <w:abstractNumId w:val="26"/>
  </w:num>
  <w:num w:numId="5">
    <w:abstractNumId w:val="9"/>
  </w:num>
  <w:num w:numId="6">
    <w:abstractNumId w:val="3"/>
  </w:num>
  <w:num w:numId="7">
    <w:abstractNumId w:val="17"/>
  </w:num>
  <w:num w:numId="8">
    <w:abstractNumId w:val="7"/>
  </w:num>
  <w:num w:numId="9">
    <w:abstractNumId w:val="24"/>
  </w:num>
  <w:num w:numId="10">
    <w:abstractNumId w:val="23"/>
  </w:num>
  <w:num w:numId="11">
    <w:abstractNumId w:val="28"/>
  </w:num>
  <w:num w:numId="12">
    <w:abstractNumId w:val="28"/>
  </w:num>
  <w:num w:numId="13">
    <w:abstractNumId w:val="6"/>
  </w:num>
  <w:num w:numId="14">
    <w:abstractNumId w:val="20"/>
  </w:num>
  <w:num w:numId="15">
    <w:abstractNumId w:val="11"/>
  </w:num>
  <w:num w:numId="16">
    <w:abstractNumId w:val="16"/>
  </w:num>
  <w:num w:numId="17">
    <w:abstractNumId w:val="27"/>
  </w:num>
  <w:num w:numId="18">
    <w:abstractNumId w:val="29"/>
  </w:num>
  <w:num w:numId="19">
    <w:abstractNumId w:val="12"/>
  </w:num>
  <w:num w:numId="20">
    <w:abstractNumId w:val="8"/>
  </w:num>
  <w:num w:numId="21">
    <w:abstractNumId w:val="2"/>
  </w:num>
  <w:num w:numId="22">
    <w:abstractNumId w:val="22"/>
  </w:num>
  <w:num w:numId="23">
    <w:abstractNumId w:val="21"/>
  </w:num>
  <w:num w:numId="24">
    <w:abstractNumId w:val="18"/>
  </w:num>
  <w:num w:numId="25">
    <w:abstractNumId w:val="14"/>
  </w:num>
  <w:num w:numId="26">
    <w:abstractNumId w:val="30"/>
  </w:num>
  <w:num w:numId="27">
    <w:abstractNumId w:val="25"/>
  </w:num>
  <w:num w:numId="28">
    <w:abstractNumId w:val="31"/>
  </w:num>
  <w:num w:numId="29">
    <w:abstractNumId w:val="4"/>
  </w:num>
  <w:num w:numId="30">
    <w:abstractNumId w:val="5"/>
  </w:num>
  <w:num w:numId="31">
    <w:abstractNumId w:val="15"/>
  </w:num>
  <w:num w:numId="32">
    <w:abstractNumId w:val="13"/>
  </w:num>
  <w:num w:numId="33">
    <w:abstractNumId w:val="19"/>
  </w:num>
  <w:num w:numId="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3185"/>
    <w:rsid w:val="00001839"/>
    <w:rsid w:val="00001C3E"/>
    <w:rsid w:val="00001D50"/>
    <w:rsid w:val="000025ED"/>
    <w:rsid w:val="00002FBB"/>
    <w:rsid w:val="000201E8"/>
    <w:rsid w:val="00022424"/>
    <w:rsid w:val="00024ECF"/>
    <w:rsid w:val="00027D1D"/>
    <w:rsid w:val="00041249"/>
    <w:rsid w:val="0005694D"/>
    <w:rsid w:val="00056EAE"/>
    <w:rsid w:val="00061153"/>
    <w:rsid w:val="000641FD"/>
    <w:rsid w:val="000652A5"/>
    <w:rsid w:val="00076E98"/>
    <w:rsid w:val="00085B5D"/>
    <w:rsid w:val="00085E50"/>
    <w:rsid w:val="0008671F"/>
    <w:rsid w:val="00090ADC"/>
    <w:rsid w:val="00091F88"/>
    <w:rsid w:val="000953E1"/>
    <w:rsid w:val="000A645C"/>
    <w:rsid w:val="000A6C6C"/>
    <w:rsid w:val="000A703E"/>
    <w:rsid w:val="000B2EAF"/>
    <w:rsid w:val="000B3728"/>
    <w:rsid w:val="000B4CF3"/>
    <w:rsid w:val="000B6BB8"/>
    <w:rsid w:val="000B71E1"/>
    <w:rsid w:val="000C1ECE"/>
    <w:rsid w:val="000C3AF9"/>
    <w:rsid w:val="000C545E"/>
    <w:rsid w:val="000C5890"/>
    <w:rsid w:val="000D16ED"/>
    <w:rsid w:val="000D182B"/>
    <w:rsid w:val="000D24AD"/>
    <w:rsid w:val="000D49BF"/>
    <w:rsid w:val="000D7B69"/>
    <w:rsid w:val="000D7CF7"/>
    <w:rsid w:val="000E0C1D"/>
    <w:rsid w:val="000E3FF2"/>
    <w:rsid w:val="000E518E"/>
    <w:rsid w:val="000E7AD3"/>
    <w:rsid w:val="000F0433"/>
    <w:rsid w:val="000F300F"/>
    <w:rsid w:val="000F7CD8"/>
    <w:rsid w:val="001025A1"/>
    <w:rsid w:val="001056A8"/>
    <w:rsid w:val="00105BF1"/>
    <w:rsid w:val="00105FB8"/>
    <w:rsid w:val="00107314"/>
    <w:rsid w:val="001111E7"/>
    <w:rsid w:val="0011450A"/>
    <w:rsid w:val="00115015"/>
    <w:rsid w:val="00116CBD"/>
    <w:rsid w:val="00117D5B"/>
    <w:rsid w:val="0012255D"/>
    <w:rsid w:val="00122707"/>
    <w:rsid w:val="0012489D"/>
    <w:rsid w:val="001255B2"/>
    <w:rsid w:val="00131E4D"/>
    <w:rsid w:val="00137462"/>
    <w:rsid w:val="001401E6"/>
    <w:rsid w:val="0014447C"/>
    <w:rsid w:val="00147242"/>
    <w:rsid w:val="001543CB"/>
    <w:rsid w:val="001545CD"/>
    <w:rsid w:val="00155F19"/>
    <w:rsid w:val="00156940"/>
    <w:rsid w:val="001623C5"/>
    <w:rsid w:val="001636F9"/>
    <w:rsid w:val="00170799"/>
    <w:rsid w:val="001725E2"/>
    <w:rsid w:val="00174610"/>
    <w:rsid w:val="00174A54"/>
    <w:rsid w:val="00182DF6"/>
    <w:rsid w:val="00182E10"/>
    <w:rsid w:val="001861B8"/>
    <w:rsid w:val="001925B4"/>
    <w:rsid w:val="0019330F"/>
    <w:rsid w:val="001962D9"/>
    <w:rsid w:val="001A19C0"/>
    <w:rsid w:val="001A3B46"/>
    <w:rsid w:val="001B0B5A"/>
    <w:rsid w:val="001B295E"/>
    <w:rsid w:val="001B582C"/>
    <w:rsid w:val="001C0E29"/>
    <w:rsid w:val="001C434F"/>
    <w:rsid w:val="001C47AE"/>
    <w:rsid w:val="001C66E7"/>
    <w:rsid w:val="001C7373"/>
    <w:rsid w:val="001D06B0"/>
    <w:rsid w:val="001E1729"/>
    <w:rsid w:val="001E45AB"/>
    <w:rsid w:val="001E67C5"/>
    <w:rsid w:val="001E6DFD"/>
    <w:rsid w:val="001E7AF6"/>
    <w:rsid w:val="001F0C94"/>
    <w:rsid w:val="001F3CF8"/>
    <w:rsid w:val="001F4448"/>
    <w:rsid w:val="001F6537"/>
    <w:rsid w:val="00200081"/>
    <w:rsid w:val="00201730"/>
    <w:rsid w:val="002131FC"/>
    <w:rsid w:val="00216435"/>
    <w:rsid w:val="00220231"/>
    <w:rsid w:val="002202A3"/>
    <w:rsid w:val="002223A4"/>
    <w:rsid w:val="00225988"/>
    <w:rsid w:val="00226BE8"/>
    <w:rsid w:val="00231023"/>
    <w:rsid w:val="002330CF"/>
    <w:rsid w:val="00247A12"/>
    <w:rsid w:val="0025296F"/>
    <w:rsid w:val="0025611E"/>
    <w:rsid w:val="00260942"/>
    <w:rsid w:val="0026686F"/>
    <w:rsid w:val="00273281"/>
    <w:rsid w:val="00273922"/>
    <w:rsid w:val="00277121"/>
    <w:rsid w:val="0028677D"/>
    <w:rsid w:val="00287DA0"/>
    <w:rsid w:val="00294795"/>
    <w:rsid w:val="00294905"/>
    <w:rsid w:val="00295B73"/>
    <w:rsid w:val="00295FCF"/>
    <w:rsid w:val="002A03B2"/>
    <w:rsid w:val="002A63E8"/>
    <w:rsid w:val="002B2660"/>
    <w:rsid w:val="002B590B"/>
    <w:rsid w:val="002B6AE2"/>
    <w:rsid w:val="002C26ED"/>
    <w:rsid w:val="002C3185"/>
    <w:rsid w:val="002C52DA"/>
    <w:rsid w:val="002C7163"/>
    <w:rsid w:val="002D0A28"/>
    <w:rsid w:val="002D19F0"/>
    <w:rsid w:val="002D7EAF"/>
    <w:rsid w:val="002D7F51"/>
    <w:rsid w:val="002E43CF"/>
    <w:rsid w:val="002E6BA0"/>
    <w:rsid w:val="002F2144"/>
    <w:rsid w:val="002F2FFC"/>
    <w:rsid w:val="002F5A90"/>
    <w:rsid w:val="002F6266"/>
    <w:rsid w:val="002F7DF3"/>
    <w:rsid w:val="003018E4"/>
    <w:rsid w:val="0030248A"/>
    <w:rsid w:val="0031678B"/>
    <w:rsid w:val="003201EF"/>
    <w:rsid w:val="003223B5"/>
    <w:rsid w:val="0032393F"/>
    <w:rsid w:val="003245D6"/>
    <w:rsid w:val="00331E26"/>
    <w:rsid w:val="003366B3"/>
    <w:rsid w:val="003367BA"/>
    <w:rsid w:val="00340B68"/>
    <w:rsid w:val="00354957"/>
    <w:rsid w:val="00360071"/>
    <w:rsid w:val="003600AC"/>
    <w:rsid w:val="00360F87"/>
    <w:rsid w:val="003631E6"/>
    <w:rsid w:val="0036428A"/>
    <w:rsid w:val="00364B76"/>
    <w:rsid w:val="003657A1"/>
    <w:rsid w:val="0036610C"/>
    <w:rsid w:val="003722CB"/>
    <w:rsid w:val="003822EC"/>
    <w:rsid w:val="003873CE"/>
    <w:rsid w:val="0039530C"/>
    <w:rsid w:val="00397B58"/>
    <w:rsid w:val="003A0D57"/>
    <w:rsid w:val="003A3B14"/>
    <w:rsid w:val="003A6B00"/>
    <w:rsid w:val="003B48C8"/>
    <w:rsid w:val="003B4E44"/>
    <w:rsid w:val="003B7A21"/>
    <w:rsid w:val="003B7F97"/>
    <w:rsid w:val="003C0AC1"/>
    <w:rsid w:val="003C1C55"/>
    <w:rsid w:val="003C32E9"/>
    <w:rsid w:val="003C4772"/>
    <w:rsid w:val="003C7DDF"/>
    <w:rsid w:val="003D1E8B"/>
    <w:rsid w:val="003D5222"/>
    <w:rsid w:val="003D5AE0"/>
    <w:rsid w:val="003D797F"/>
    <w:rsid w:val="003E49C3"/>
    <w:rsid w:val="003E7E7F"/>
    <w:rsid w:val="0040506D"/>
    <w:rsid w:val="0040553A"/>
    <w:rsid w:val="00406BCA"/>
    <w:rsid w:val="00413685"/>
    <w:rsid w:val="0041375A"/>
    <w:rsid w:val="00413945"/>
    <w:rsid w:val="00421253"/>
    <w:rsid w:val="004215B8"/>
    <w:rsid w:val="00421EF8"/>
    <w:rsid w:val="00423963"/>
    <w:rsid w:val="00425372"/>
    <w:rsid w:val="00427AFC"/>
    <w:rsid w:val="00432F89"/>
    <w:rsid w:val="00433A4E"/>
    <w:rsid w:val="0043401C"/>
    <w:rsid w:val="00434B3A"/>
    <w:rsid w:val="00434BE0"/>
    <w:rsid w:val="0045015F"/>
    <w:rsid w:val="00455A9B"/>
    <w:rsid w:val="00457246"/>
    <w:rsid w:val="00460952"/>
    <w:rsid w:val="00464D76"/>
    <w:rsid w:val="00465DA7"/>
    <w:rsid w:val="00471086"/>
    <w:rsid w:val="004732A5"/>
    <w:rsid w:val="00477474"/>
    <w:rsid w:val="004808BE"/>
    <w:rsid w:val="00484A7F"/>
    <w:rsid w:val="00490611"/>
    <w:rsid w:val="00490C55"/>
    <w:rsid w:val="0049305C"/>
    <w:rsid w:val="00493B70"/>
    <w:rsid w:val="00493E54"/>
    <w:rsid w:val="00496B08"/>
    <w:rsid w:val="00496F33"/>
    <w:rsid w:val="004A40A0"/>
    <w:rsid w:val="004B178E"/>
    <w:rsid w:val="004B2AF5"/>
    <w:rsid w:val="004B7943"/>
    <w:rsid w:val="004C5A48"/>
    <w:rsid w:val="004D2AB1"/>
    <w:rsid w:val="004D7143"/>
    <w:rsid w:val="004D7B22"/>
    <w:rsid w:val="004E3B68"/>
    <w:rsid w:val="004E5C60"/>
    <w:rsid w:val="004F36CB"/>
    <w:rsid w:val="004F5713"/>
    <w:rsid w:val="004F6B1F"/>
    <w:rsid w:val="004F7054"/>
    <w:rsid w:val="004F7497"/>
    <w:rsid w:val="00500AC7"/>
    <w:rsid w:val="00501C3E"/>
    <w:rsid w:val="005038A6"/>
    <w:rsid w:val="00503EF5"/>
    <w:rsid w:val="00510631"/>
    <w:rsid w:val="0051476A"/>
    <w:rsid w:val="00517ADB"/>
    <w:rsid w:val="005205B9"/>
    <w:rsid w:val="00521860"/>
    <w:rsid w:val="00521BB7"/>
    <w:rsid w:val="00523AF5"/>
    <w:rsid w:val="00531978"/>
    <w:rsid w:val="0053306D"/>
    <w:rsid w:val="00541EFA"/>
    <w:rsid w:val="00543803"/>
    <w:rsid w:val="00547272"/>
    <w:rsid w:val="00552A9F"/>
    <w:rsid w:val="0055390D"/>
    <w:rsid w:val="00553E9E"/>
    <w:rsid w:val="00557EF6"/>
    <w:rsid w:val="00561469"/>
    <w:rsid w:val="00562E90"/>
    <w:rsid w:val="00564923"/>
    <w:rsid w:val="00566737"/>
    <w:rsid w:val="005707AF"/>
    <w:rsid w:val="00577A38"/>
    <w:rsid w:val="005817B0"/>
    <w:rsid w:val="005822B2"/>
    <w:rsid w:val="00583F64"/>
    <w:rsid w:val="00591A2B"/>
    <w:rsid w:val="00595D89"/>
    <w:rsid w:val="00596A05"/>
    <w:rsid w:val="00596D5F"/>
    <w:rsid w:val="005A3577"/>
    <w:rsid w:val="005A5451"/>
    <w:rsid w:val="005B4B8E"/>
    <w:rsid w:val="005B4BF7"/>
    <w:rsid w:val="005B5B34"/>
    <w:rsid w:val="005B612A"/>
    <w:rsid w:val="005B795D"/>
    <w:rsid w:val="005C163A"/>
    <w:rsid w:val="005C5691"/>
    <w:rsid w:val="005C7123"/>
    <w:rsid w:val="005C79BF"/>
    <w:rsid w:val="005C7B1D"/>
    <w:rsid w:val="005D4DCC"/>
    <w:rsid w:val="005D4E6E"/>
    <w:rsid w:val="005D6B61"/>
    <w:rsid w:val="005E2A98"/>
    <w:rsid w:val="005E3CA1"/>
    <w:rsid w:val="005E4713"/>
    <w:rsid w:val="005E4EF5"/>
    <w:rsid w:val="005E784B"/>
    <w:rsid w:val="005F1518"/>
    <w:rsid w:val="005F1BFF"/>
    <w:rsid w:val="005F3CBD"/>
    <w:rsid w:val="005F4336"/>
    <w:rsid w:val="005F4B4C"/>
    <w:rsid w:val="005F7048"/>
    <w:rsid w:val="00604C8F"/>
    <w:rsid w:val="00617898"/>
    <w:rsid w:val="00621A34"/>
    <w:rsid w:val="00633DC8"/>
    <w:rsid w:val="00633DE7"/>
    <w:rsid w:val="00633E4A"/>
    <w:rsid w:val="00643C30"/>
    <w:rsid w:val="006456AF"/>
    <w:rsid w:val="00653335"/>
    <w:rsid w:val="00653E84"/>
    <w:rsid w:val="00660EF3"/>
    <w:rsid w:val="00667F76"/>
    <w:rsid w:val="00673D41"/>
    <w:rsid w:val="00676050"/>
    <w:rsid w:val="0067728E"/>
    <w:rsid w:val="00682DC1"/>
    <w:rsid w:val="00682FC3"/>
    <w:rsid w:val="006840C2"/>
    <w:rsid w:val="00684F4E"/>
    <w:rsid w:val="00685904"/>
    <w:rsid w:val="00686C45"/>
    <w:rsid w:val="00693542"/>
    <w:rsid w:val="00694596"/>
    <w:rsid w:val="00695CE0"/>
    <w:rsid w:val="00697DB1"/>
    <w:rsid w:val="006A038B"/>
    <w:rsid w:val="006A3FDF"/>
    <w:rsid w:val="006B3E07"/>
    <w:rsid w:val="006C2BC2"/>
    <w:rsid w:val="006C67C2"/>
    <w:rsid w:val="006C7098"/>
    <w:rsid w:val="006D05B4"/>
    <w:rsid w:val="006D0B61"/>
    <w:rsid w:val="006E1790"/>
    <w:rsid w:val="006E3C30"/>
    <w:rsid w:val="006E49BB"/>
    <w:rsid w:val="006E73BB"/>
    <w:rsid w:val="006F02D3"/>
    <w:rsid w:val="006F3635"/>
    <w:rsid w:val="00705178"/>
    <w:rsid w:val="00705C5E"/>
    <w:rsid w:val="00707F50"/>
    <w:rsid w:val="00710886"/>
    <w:rsid w:val="007132B1"/>
    <w:rsid w:val="007212B4"/>
    <w:rsid w:val="00724246"/>
    <w:rsid w:val="00725E40"/>
    <w:rsid w:val="007262B3"/>
    <w:rsid w:val="00731745"/>
    <w:rsid w:val="00733546"/>
    <w:rsid w:val="0073451F"/>
    <w:rsid w:val="00735C53"/>
    <w:rsid w:val="00736A36"/>
    <w:rsid w:val="00741132"/>
    <w:rsid w:val="00742EA6"/>
    <w:rsid w:val="00743DE2"/>
    <w:rsid w:val="007536F7"/>
    <w:rsid w:val="00755D31"/>
    <w:rsid w:val="0076684D"/>
    <w:rsid w:val="00767401"/>
    <w:rsid w:val="007715C3"/>
    <w:rsid w:val="00771656"/>
    <w:rsid w:val="00772283"/>
    <w:rsid w:val="00774BC9"/>
    <w:rsid w:val="0079098F"/>
    <w:rsid w:val="00791A2A"/>
    <w:rsid w:val="007932EC"/>
    <w:rsid w:val="0079340E"/>
    <w:rsid w:val="00793A1F"/>
    <w:rsid w:val="00795B4C"/>
    <w:rsid w:val="00796409"/>
    <w:rsid w:val="007A2DE0"/>
    <w:rsid w:val="007A4483"/>
    <w:rsid w:val="007A5489"/>
    <w:rsid w:val="007B51D9"/>
    <w:rsid w:val="007B79B6"/>
    <w:rsid w:val="007C4596"/>
    <w:rsid w:val="007C4B44"/>
    <w:rsid w:val="007E064E"/>
    <w:rsid w:val="007E2FF3"/>
    <w:rsid w:val="007E6F24"/>
    <w:rsid w:val="007E756A"/>
    <w:rsid w:val="007E7680"/>
    <w:rsid w:val="007F24BD"/>
    <w:rsid w:val="007F3BBD"/>
    <w:rsid w:val="008025F4"/>
    <w:rsid w:val="00806D38"/>
    <w:rsid w:val="00812025"/>
    <w:rsid w:val="0081266B"/>
    <w:rsid w:val="00812F5F"/>
    <w:rsid w:val="00813A31"/>
    <w:rsid w:val="008155F6"/>
    <w:rsid w:val="00816025"/>
    <w:rsid w:val="0081721F"/>
    <w:rsid w:val="00820F6A"/>
    <w:rsid w:val="00821419"/>
    <w:rsid w:val="00821C96"/>
    <w:rsid w:val="00824BB3"/>
    <w:rsid w:val="00825AAA"/>
    <w:rsid w:val="00833677"/>
    <w:rsid w:val="00833E76"/>
    <w:rsid w:val="00840030"/>
    <w:rsid w:val="00840610"/>
    <w:rsid w:val="0084769F"/>
    <w:rsid w:val="008525C2"/>
    <w:rsid w:val="008540B8"/>
    <w:rsid w:val="0086737A"/>
    <w:rsid w:val="00871606"/>
    <w:rsid w:val="008736E1"/>
    <w:rsid w:val="008742CE"/>
    <w:rsid w:val="0087597E"/>
    <w:rsid w:val="008772AF"/>
    <w:rsid w:val="0088032A"/>
    <w:rsid w:val="00880A0F"/>
    <w:rsid w:val="00895A18"/>
    <w:rsid w:val="008A1C86"/>
    <w:rsid w:val="008A2AD3"/>
    <w:rsid w:val="008A32E9"/>
    <w:rsid w:val="008A3875"/>
    <w:rsid w:val="008A4377"/>
    <w:rsid w:val="008A700C"/>
    <w:rsid w:val="008B5EF6"/>
    <w:rsid w:val="008B6346"/>
    <w:rsid w:val="008C6817"/>
    <w:rsid w:val="008C6FBC"/>
    <w:rsid w:val="008D3015"/>
    <w:rsid w:val="008D46B3"/>
    <w:rsid w:val="008D51BC"/>
    <w:rsid w:val="008E0741"/>
    <w:rsid w:val="008E2B31"/>
    <w:rsid w:val="008F0981"/>
    <w:rsid w:val="008F2D46"/>
    <w:rsid w:val="0090059E"/>
    <w:rsid w:val="009010FA"/>
    <w:rsid w:val="00902848"/>
    <w:rsid w:val="00910E25"/>
    <w:rsid w:val="00913D0A"/>
    <w:rsid w:val="009166A3"/>
    <w:rsid w:val="009211BF"/>
    <w:rsid w:val="00922905"/>
    <w:rsid w:val="00923AE1"/>
    <w:rsid w:val="00933351"/>
    <w:rsid w:val="009333BF"/>
    <w:rsid w:val="0093355D"/>
    <w:rsid w:val="00936897"/>
    <w:rsid w:val="009372C7"/>
    <w:rsid w:val="0094394C"/>
    <w:rsid w:val="009477F2"/>
    <w:rsid w:val="0095035D"/>
    <w:rsid w:val="009551B4"/>
    <w:rsid w:val="00955C9F"/>
    <w:rsid w:val="00970830"/>
    <w:rsid w:val="00972654"/>
    <w:rsid w:val="00973D6A"/>
    <w:rsid w:val="009765F5"/>
    <w:rsid w:val="009776E4"/>
    <w:rsid w:val="00982AAA"/>
    <w:rsid w:val="0098494D"/>
    <w:rsid w:val="00986DDD"/>
    <w:rsid w:val="00987C46"/>
    <w:rsid w:val="00992786"/>
    <w:rsid w:val="00994514"/>
    <w:rsid w:val="009967E3"/>
    <w:rsid w:val="009A0571"/>
    <w:rsid w:val="009A415B"/>
    <w:rsid w:val="009A6860"/>
    <w:rsid w:val="009B0097"/>
    <w:rsid w:val="009B3475"/>
    <w:rsid w:val="009B35D0"/>
    <w:rsid w:val="009B3A3F"/>
    <w:rsid w:val="009B62A9"/>
    <w:rsid w:val="009B7301"/>
    <w:rsid w:val="009B7BAF"/>
    <w:rsid w:val="009C0C46"/>
    <w:rsid w:val="009C1DC4"/>
    <w:rsid w:val="009D0668"/>
    <w:rsid w:val="009D1D4A"/>
    <w:rsid w:val="009D402A"/>
    <w:rsid w:val="009D43DA"/>
    <w:rsid w:val="009D64B4"/>
    <w:rsid w:val="009D7F12"/>
    <w:rsid w:val="009E0870"/>
    <w:rsid w:val="009E3B04"/>
    <w:rsid w:val="009E56D3"/>
    <w:rsid w:val="009E594F"/>
    <w:rsid w:val="009F4CB9"/>
    <w:rsid w:val="009F5320"/>
    <w:rsid w:val="009F57AE"/>
    <w:rsid w:val="009F7FBE"/>
    <w:rsid w:val="00A036FF"/>
    <w:rsid w:val="00A06DC1"/>
    <w:rsid w:val="00A20F33"/>
    <w:rsid w:val="00A2257F"/>
    <w:rsid w:val="00A23A48"/>
    <w:rsid w:val="00A264F9"/>
    <w:rsid w:val="00A33CD2"/>
    <w:rsid w:val="00A36EC6"/>
    <w:rsid w:val="00A376AB"/>
    <w:rsid w:val="00A40BEB"/>
    <w:rsid w:val="00A42D26"/>
    <w:rsid w:val="00A6224C"/>
    <w:rsid w:val="00A62262"/>
    <w:rsid w:val="00A64716"/>
    <w:rsid w:val="00A64D95"/>
    <w:rsid w:val="00A650FB"/>
    <w:rsid w:val="00A66958"/>
    <w:rsid w:val="00A6706F"/>
    <w:rsid w:val="00A719FD"/>
    <w:rsid w:val="00A8170C"/>
    <w:rsid w:val="00A81F2E"/>
    <w:rsid w:val="00A8489B"/>
    <w:rsid w:val="00A848D9"/>
    <w:rsid w:val="00A84FC7"/>
    <w:rsid w:val="00A85912"/>
    <w:rsid w:val="00A86606"/>
    <w:rsid w:val="00A876C0"/>
    <w:rsid w:val="00A87C1F"/>
    <w:rsid w:val="00A911C3"/>
    <w:rsid w:val="00A96794"/>
    <w:rsid w:val="00A975F5"/>
    <w:rsid w:val="00A97963"/>
    <w:rsid w:val="00A97CC1"/>
    <w:rsid w:val="00AA318F"/>
    <w:rsid w:val="00AA5D20"/>
    <w:rsid w:val="00AA70BB"/>
    <w:rsid w:val="00AB2B21"/>
    <w:rsid w:val="00AB2B58"/>
    <w:rsid w:val="00AB4B07"/>
    <w:rsid w:val="00AB6CB4"/>
    <w:rsid w:val="00AB757E"/>
    <w:rsid w:val="00AC27AA"/>
    <w:rsid w:val="00AC284F"/>
    <w:rsid w:val="00AC7619"/>
    <w:rsid w:val="00AD0642"/>
    <w:rsid w:val="00AD2E30"/>
    <w:rsid w:val="00AD2F10"/>
    <w:rsid w:val="00AD3554"/>
    <w:rsid w:val="00AD69CB"/>
    <w:rsid w:val="00AD69E3"/>
    <w:rsid w:val="00AE02AA"/>
    <w:rsid w:val="00AE3B12"/>
    <w:rsid w:val="00AE4CB5"/>
    <w:rsid w:val="00AE6B06"/>
    <w:rsid w:val="00AF292C"/>
    <w:rsid w:val="00AF2957"/>
    <w:rsid w:val="00AF3A1C"/>
    <w:rsid w:val="00AF4E10"/>
    <w:rsid w:val="00AF53D6"/>
    <w:rsid w:val="00AF759D"/>
    <w:rsid w:val="00B1043E"/>
    <w:rsid w:val="00B12D6B"/>
    <w:rsid w:val="00B135AA"/>
    <w:rsid w:val="00B13BEC"/>
    <w:rsid w:val="00B15AC0"/>
    <w:rsid w:val="00B177CE"/>
    <w:rsid w:val="00B2121A"/>
    <w:rsid w:val="00B21ACA"/>
    <w:rsid w:val="00B25668"/>
    <w:rsid w:val="00B26657"/>
    <w:rsid w:val="00B270D1"/>
    <w:rsid w:val="00B33DB2"/>
    <w:rsid w:val="00B36144"/>
    <w:rsid w:val="00B37A6E"/>
    <w:rsid w:val="00B40345"/>
    <w:rsid w:val="00B4234D"/>
    <w:rsid w:val="00B45929"/>
    <w:rsid w:val="00B51681"/>
    <w:rsid w:val="00B57997"/>
    <w:rsid w:val="00B60747"/>
    <w:rsid w:val="00B60F2B"/>
    <w:rsid w:val="00B62142"/>
    <w:rsid w:val="00B62531"/>
    <w:rsid w:val="00B625F7"/>
    <w:rsid w:val="00B72CAC"/>
    <w:rsid w:val="00B73C70"/>
    <w:rsid w:val="00B75D09"/>
    <w:rsid w:val="00B77CC2"/>
    <w:rsid w:val="00B81DC4"/>
    <w:rsid w:val="00B8489F"/>
    <w:rsid w:val="00B95A5B"/>
    <w:rsid w:val="00B95D37"/>
    <w:rsid w:val="00B969BC"/>
    <w:rsid w:val="00BA34E8"/>
    <w:rsid w:val="00BA4C1F"/>
    <w:rsid w:val="00BA5313"/>
    <w:rsid w:val="00BA68A1"/>
    <w:rsid w:val="00BA7087"/>
    <w:rsid w:val="00BB19E7"/>
    <w:rsid w:val="00BB2DC4"/>
    <w:rsid w:val="00BB46BE"/>
    <w:rsid w:val="00BB796A"/>
    <w:rsid w:val="00BC0AFD"/>
    <w:rsid w:val="00BC0F88"/>
    <w:rsid w:val="00BC327F"/>
    <w:rsid w:val="00BC7ADB"/>
    <w:rsid w:val="00BD4306"/>
    <w:rsid w:val="00BD618E"/>
    <w:rsid w:val="00BD6C28"/>
    <w:rsid w:val="00BE0041"/>
    <w:rsid w:val="00BE23F9"/>
    <w:rsid w:val="00BE3D27"/>
    <w:rsid w:val="00BE6266"/>
    <w:rsid w:val="00BF0CB5"/>
    <w:rsid w:val="00BF4ECE"/>
    <w:rsid w:val="00BF789A"/>
    <w:rsid w:val="00C012FE"/>
    <w:rsid w:val="00C067DD"/>
    <w:rsid w:val="00C07586"/>
    <w:rsid w:val="00C075E3"/>
    <w:rsid w:val="00C16BE1"/>
    <w:rsid w:val="00C17F7A"/>
    <w:rsid w:val="00C20113"/>
    <w:rsid w:val="00C2138A"/>
    <w:rsid w:val="00C21AD4"/>
    <w:rsid w:val="00C274B0"/>
    <w:rsid w:val="00C32A39"/>
    <w:rsid w:val="00C356EA"/>
    <w:rsid w:val="00C36BD3"/>
    <w:rsid w:val="00C371F9"/>
    <w:rsid w:val="00C37FDE"/>
    <w:rsid w:val="00C404C3"/>
    <w:rsid w:val="00C40719"/>
    <w:rsid w:val="00C41064"/>
    <w:rsid w:val="00C42D6F"/>
    <w:rsid w:val="00C433AC"/>
    <w:rsid w:val="00C442A4"/>
    <w:rsid w:val="00C45572"/>
    <w:rsid w:val="00C477F7"/>
    <w:rsid w:val="00C52779"/>
    <w:rsid w:val="00C53DB0"/>
    <w:rsid w:val="00C568A6"/>
    <w:rsid w:val="00C57E90"/>
    <w:rsid w:val="00C60C46"/>
    <w:rsid w:val="00C6592B"/>
    <w:rsid w:val="00C66F15"/>
    <w:rsid w:val="00C76B1B"/>
    <w:rsid w:val="00C77C48"/>
    <w:rsid w:val="00C809DD"/>
    <w:rsid w:val="00C8459B"/>
    <w:rsid w:val="00C8466F"/>
    <w:rsid w:val="00C9043A"/>
    <w:rsid w:val="00C9231B"/>
    <w:rsid w:val="00CA0452"/>
    <w:rsid w:val="00CA2461"/>
    <w:rsid w:val="00CA4862"/>
    <w:rsid w:val="00CA6830"/>
    <w:rsid w:val="00CB1A5C"/>
    <w:rsid w:val="00CB3999"/>
    <w:rsid w:val="00CB512E"/>
    <w:rsid w:val="00CC0318"/>
    <w:rsid w:val="00CC546E"/>
    <w:rsid w:val="00CC6A2C"/>
    <w:rsid w:val="00CD1F9E"/>
    <w:rsid w:val="00CD4523"/>
    <w:rsid w:val="00CD4D06"/>
    <w:rsid w:val="00CD7E53"/>
    <w:rsid w:val="00CE00BF"/>
    <w:rsid w:val="00CE76D5"/>
    <w:rsid w:val="00CF6456"/>
    <w:rsid w:val="00CF7450"/>
    <w:rsid w:val="00D006EA"/>
    <w:rsid w:val="00D02CE7"/>
    <w:rsid w:val="00D03FD0"/>
    <w:rsid w:val="00D04D9D"/>
    <w:rsid w:val="00D04EF5"/>
    <w:rsid w:val="00D064A0"/>
    <w:rsid w:val="00D071C2"/>
    <w:rsid w:val="00D10938"/>
    <w:rsid w:val="00D14189"/>
    <w:rsid w:val="00D15381"/>
    <w:rsid w:val="00D1595E"/>
    <w:rsid w:val="00D17743"/>
    <w:rsid w:val="00D212D0"/>
    <w:rsid w:val="00D233D4"/>
    <w:rsid w:val="00D315E0"/>
    <w:rsid w:val="00D35E63"/>
    <w:rsid w:val="00D41955"/>
    <w:rsid w:val="00D432E9"/>
    <w:rsid w:val="00D47135"/>
    <w:rsid w:val="00D50C64"/>
    <w:rsid w:val="00D5503A"/>
    <w:rsid w:val="00D604E2"/>
    <w:rsid w:val="00D60F21"/>
    <w:rsid w:val="00D767EC"/>
    <w:rsid w:val="00D7729F"/>
    <w:rsid w:val="00D77AA9"/>
    <w:rsid w:val="00D836E0"/>
    <w:rsid w:val="00D85564"/>
    <w:rsid w:val="00D86857"/>
    <w:rsid w:val="00D876F9"/>
    <w:rsid w:val="00D95C37"/>
    <w:rsid w:val="00DA225C"/>
    <w:rsid w:val="00DA53B5"/>
    <w:rsid w:val="00DA6D16"/>
    <w:rsid w:val="00DB5F1D"/>
    <w:rsid w:val="00DB60DA"/>
    <w:rsid w:val="00DC1E6E"/>
    <w:rsid w:val="00DC59C1"/>
    <w:rsid w:val="00DD0AB2"/>
    <w:rsid w:val="00DD0E9D"/>
    <w:rsid w:val="00DD2F77"/>
    <w:rsid w:val="00DD3731"/>
    <w:rsid w:val="00DD4D89"/>
    <w:rsid w:val="00DE05A7"/>
    <w:rsid w:val="00DF062B"/>
    <w:rsid w:val="00DF47BB"/>
    <w:rsid w:val="00DF61AC"/>
    <w:rsid w:val="00DF7CF2"/>
    <w:rsid w:val="00E000EB"/>
    <w:rsid w:val="00E04D77"/>
    <w:rsid w:val="00E04E69"/>
    <w:rsid w:val="00E06D03"/>
    <w:rsid w:val="00E07D0A"/>
    <w:rsid w:val="00E10204"/>
    <w:rsid w:val="00E105BD"/>
    <w:rsid w:val="00E13C3C"/>
    <w:rsid w:val="00E14F10"/>
    <w:rsid w:val="00E15720"/>
    <w:rsid w:val="00E17A9A"/>
    <w:rsid w:val="00E2101C"/>
    <w:rsid w:val="00E22185"/>
    <w:rsid w:val="00E25885"/>
    <w:rsid w:val="00E26AA1"/>
    <w:rsid w:val="00E30637"/>
    <w:rsid w:val="00E31E0A"/>
    <w:rsid w:val="00E3279D"/>
    <w:rsid w:val="00E32F8C"/>
    <w:rsid w:val="00E35397"/>
    <w:rsid w:val="00E3758B"/>
    <w:rsid w:val="00E37EFC"/>
    <w:rsid w:val="00E4090D"/>
    <w:rsid w:val="00E44922"/>
    <w:rsid w:val="00E50549"/>
    <w:rsid w:val="00E56061"/>
    <w:rsid w:val="00E56564"/>
    <w:rsid w:val="00E57FD3"/>
    <w:rsid w:val="00E60374"/>
    <w:rsid w:val="00E608CE"/>
    <w:rsid w:val="00E6199D"/>
    <w:rsid w:val="00E63C95"/>
    <w:rsid w:val="00E64132"/>
    <w:rsid w:val="00E646F3"/>
    <w:rsid w:val="00E64B96"/>
    <w:rsid w:val="00E739C5"/>
    <w:rsid w:val="00E73E67"/>
    <w:rsid w:val="00E74C0A"/>
    <w:rsid w:val="00E773F8"/>
    <w:rsid w:val="00E81437"/>
    <w:rsid w:val="00E83204"/>
    <w:rsid w:val="00E83A67"/>
    <w:rsid w:val="00E866E5"/>
    <w:rsid w:val="00E934CB"/>
    <w:rsid w:val="00E94041"/>
    <w:rsid w:val="00E96DB2"/>
    <w:rsid w:val="00EA719B"/>
    <w:rsid w:val="00EA7DCE"/>
    <w:rsid w:val="00EB2D31"/>
    <w:rsid w:val="00EB329D"/>
    <w:rsid w:val="00EB4AC1"/>
    <w:rsid w:val="00EC0314"/>
    <w:rsid w:val="00EC39FB"/>
    <w:rsid w:val="00EC3CEF"/>
    <w:rsid w:val="00EC5634"/>
    <w:rsid w:val="00EC5895"/>
    <w:rsid w:val="00EC598C"/>
    <w:rsid w:val="00EC5C03"/>
    <w:rsid w:val="00EC7611"/>
    <w:rsid w:val="00ED1F3B"/>
    <w:rsid w:val="00ED5938"/>
    <w:rsid w:val="00ED6B26"/>
    <w:rsid w:val="00EE3365"/>
    <w:rsid w:val="00EE368E"/>
    <w:rsid w:val="00EE56E6"/>
    <w:rsid w:val="00EE6D85"/>
    <w:rsid w:val="00EE6D92"/>
    <w:rsid w:val="00EF0432"/>
    <w:rsid w:val="00EF0769"/>
    <w:rsid w:val="00EF56FC"/>
    <w:rsid w:val="00EF65E1"/>
    <w:rsid w:val="00F06210"/>
    <w:rsid w:val="00F06346"/>
    <w:rsid w:val="00F0647F"/>
    <w:rsid w:val="00F07F0D"/>
    <w:rsid w:val="00F15537"/>
    <w:rsid w:val="00F162BE"/>
    <w:rsid w:val="00F220D3"/>
    <w:rsid w:val="00F24A23"/>
    <w:rsid w:val="00F25C53"/>
    <w:rsid w:val="00F33C01"/>
    <w:rsid w:val="00F366F1"/>
    <w:rsid w:val="00F40202"/>
    <w:rsid w:val="00F4259B"/>
    <w:rsid w:val="00F4323E"/>
    <w:rsid w:val="00F4382D"/>
    <w:rsid w:val="00F45FEC"/>
    <w:rsid w:val="00F523F0"/>
    <w:rsid w:val="00F524F1"/>
    <w:rsid w:val="00F61382"/>
    <w:rsid w:val="00F642A0"/>
    <w:rsid w:val="00F6785D"/>
    <w:rsid w:val="00F67CCB"/>
    <w:rsid w:val="00F7078E"/>
    <w:rsid w:val="00F73130"/>
    <w:rsid w:val="00F74CF2"/>
    <w:rsid w:val="00F75C8C"/>
    <w:rsid w:val="00F81624"/>
    <w:rsid w:val="00F85C5C"/>
    <w:rsid w:val="00F86E43"/>
    <w:rsid w:val="00F87A8E"/>
    <w:rsid w:val="00F93220"/>
    <w:rsid w:val="00F952C7"/>
    <w:rsid w:val="00FA240A"/>
    <w:rsid w:val="00FA50F4"/>
    <w:rsid w:val="00FA591C"/>
    <w:rsid w:val="00FA6492"/>
    <w:rsid w:val="00FA6935"/>
    <w:rsid w:val="00FB1FBA"/>
    <w:rsid w:val="00FB45D9"/>
    <w:rsid w:val="00FB49B6"/>
    <w:rsid w:val="00FB4C02"/>
    <w:rsid w:val="00FB5B75"/>
    <w:rsid w:val="00FB5F0C"/>
    <w:rsid w:val="00FB604E"/>
    <w:rsid w:val="00FB7464"/>
    <w:rsid w:val="00FD7D05"/>
    <w:rsid w:val="00FE0622"/>
    <w:rsid w:val="00FE39BB"/>
    <w:rsid w:val="00FF0B8F"/>
    <w:rsid w:val="00FF3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1A74987"/>
  <w15:chartTrackingRefBased/>
  <w15:docId w15:val="{2641ABD6-5538-41E2-A504-613FB214D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5F3CBD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after="40"/>
      <w:ind w:firstLine="227"/>
      <w:jc w:val="both"/>
    </w:pPr>
    <w:rPr>
      <w:rFonts w:ascii="Palatino Linotype" w:hAnsi="Palatino Linotype"/>
      <w:sz w:val="24"/>
      <w:szCs w:val="24"/>
    </w:rPr>
  </w:style>
  <w:style w:type="paragraph" w:styleId="Cmsor1">
    <w:name w:val="heading 1"/>
    <w:basedOn w:val="Norml"/>
    <w:next w:val="Normlcmsorutn"/>
    <w:qFormat/>
    <w:rsid w:val="00987C46"/>
    <w:pPr>
      <w:keepNext/>
      <w:pageBreakBefore/>
      <w:numPr>
        <w:numId w:val="2"/>
      </w:numPr>
      <w:spacing w:before="960" w:after="120"/>
      <w:ind w:left="431" w:hanging="431"/>
      <w:jc w:val="left"/>
      <w:outlineLvl w:val="0"/>
    </w:pPr>
    <w:rPr>
      <w:caps/>
      <w:sz w:val="28"/>
    </w:rPr>
  </w:style>
  <w:style w:type="paragraph" w:styleId="Cmsor2">
    <w:name w:val="heading 2"/>
    <w:basedOn w:val="Norml"/>
    <w:next w:val="Normlcmsorutn"/>
    <w:qFormat/>
    <w:rsid w:val="00465DA7"/>
    <w:pPr>
      <w:keepNext/>
      <w:numPr>
        <w:ilvl w:val="1"/>
        <w:numId w:val="2"/>
      </w:numPr>
      <w:tabs>
        <w:tab w:val="num" w:pos="1440"/>
      </w:tabs>
      <w:spacing w:before="480" w:after="120"/>
      <w:ind w:left="340" w:hanging="340"/>
      <w:jc w:val="left"/>
      <w:outlineLvl w:val="1"/>
    </w:pPr>
    <w:rPr>
      <w:i/>
      <w:sz w:val="28"/>
    </w:rPr>
  </w:style>
  <w:style w:type="paragraph" w:styleId="Cmsor3">
    <w:name w:val="heading 3"/>
    <w:basedOn w:val="Norml"/>
    <w:next w:val="Normlcmsorutn"/>
    <w:qFormat/>
    <w:rsid w:val="002C3185"/>
    <w:pPr>
      <w:keepNext/>
      <w:numPr>
        <w:ilvl w:val="2"/>
        <w:numId w:val="2"/>
      </w:numPr>
      <w:tabs>
        <w:tab w:val="num" w:pos="2160"/>
      </w:tabs>
      <w:spacing w:before="510" w:after="284"/>
      <w:ind w:left="170" w:hanging="170"/>
      <w:jc w:val="left"/>
      <w:outlineLvl w:val="2"/>
    </w:pPr>
    <w:rPr>
      <w:smallCaps/>
      <w:szCs w:val="20"/>
    </w:rPr>
  </w:style>
  <w:style w:type="paragraph" w:styleId="Cmsor4">
    <w:name w:val="heading 4"/>
    <w:basedOn w:val="Norml"/>
    <w:next w:val="Normlcmsorutn"/>
    <w:qFormat/>
    <w:rsid w:val="002C3185"/>
    <w:pPr>
      <w:keepNext/>
      <w:numPr>
        <w:ilvl w:val="3"/>
        <w:numId w:val="2"/>
      </w:numPr>
      <w:tabs>
        <w:tab w:val="num" w:pos="2880"/>
      </w:tabs>
      <w:spacing w:before="340" w:after="170"/>
      <w:ind w:left="340" w:hanging="340"/>
      <w:outlineLvl w:val="3"/>
    </w:pPr>
    <w:rPr>
      <w:i/>
      <w:szCs w:val="20"/>
    </w:rPr>
  </w:style>
  <w:style w:type="paragraph" w:styleId="Cmsor5">
    <w:name w:val="heading 5"/>
    <w:basedOn w:val="Norml"/>
    <w:next w:val="Norml"/>
    <w:qFormat/>
    <w:pPr>
      <w:numPr>
        <w:ilvl w:val="4"/>
        <w:numId w:val="2"/>
      </w:numPr>
      <w:tabs>
        <w:tab w:val="left" w:pos="851"/>
        <w:tab w:val="left" w:pos="1418"/>
        <w:tab w:val="left" w:pos="1985"/>
        <w:tab w:val="left" w:pos="3119"/>
        <w:tab w:val="left" w:pos="3686"/>
      </w:tabs>
      <w:spacing w:before="240" w:after="60"/>
      <w:outlineLvl w:val="4"/>
    </w:pPr>
    <w:rPr>
      <w:rFonts w:ascii="Arial" w:hAnsi="Arial"/>
      <w:sz w:val="22"/>
      <w:szCs w:val="20"/>
    </w:rPr>
  </w:style>
  <w:style w:type="paragraph" w:styleId="Cmsor6">
    <w:name w:val="heading 6"/>
    <w:basedOn w:val="Norml"/>
    <w:next w:val="Norml"/>
    <w:qFormat/>
    <w:pPr>
      <w:numPr>
        <w:ilvl w:val="5"/>
        <w:numId w:val="2"/>
      </w:num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</w:tabs>
      <w:spacing w:before="240" w:after="60"/>
      <w:outlineLvl w:val="5"/>
    </w:pPr>
    <w:rPr>
      <w:rFonts w:ascii="Times New Roman" w:hAnsi="Times New Roman"/>
      <w:i/>
      <w:sz w:val="22"/>
      <w:szCs w:val="20"/>
    </w:rPr>
  </w:style>
  <w:style w:type="paragraph" w:styleId="Cmsor7">
    <w:name w:val="heading 7"/>
    <w:basedOn w:val="Norml"/>
    <w:next w:val="Norml"/>
    <w:qFormat/>
    <w:pPr>
      <w:numPr>
        <w:ilvl w:val="6"/>
        <w:numId w:val="2"/>
      </w:num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</w:tabs>
      <w:spacing w:before="240" w:after="60"/>
      <w:outlineLvl w:val="6"/>
    </w:pPr>
    <w:rPr>
      <w:rFonts w:ascii="Arial" w:hAnsi="Arial"/>
      <w:sz w:val="20"/>
      <w:szCs w:val="20"/>
    </w:rPr>
  </w:style>
  <w:style w:type="paragraph" w:styleId="Cmsor8">
    <w:name w:val="heading 8"/>
    <w:basedOn w:val="Norml"/>
    <w:next w:val="Norml"/>
    <w:qFormat/>
    <w:pPr>
      <w:numPr>
        <w:ilvl w:val="7"/>
        <w:numId w:val="2"/>
      </w:numPr>
      <w:tabs>
        <w:tab w:val="left" w:pos="851"/>
        <w:tab w:val="left" w:pos="1985"/>
        <w:tab w:val="left" w:pos="2552"/>
        <w:tab w:val="left" w:pos="3119"/>
        <w:tab w:val="left" w:pos="3686"/>
      </w:tabs>
      <w:spacing w:before="240" w:after="60"/>
      <w:outlineLvl w:val="7"/>
    </w:pPr>
    <w:rPr>
      <w:rFonts w:ascii="Arial" w:hAnsi="Arial"/>
      <w:i/>
      <w:sz w:val="20"/>
      <w:szCs w:val="20"/>
    </w:rPr>
  </w:style>
  <w:style w:type="paragraph" w:styleId="Cmsor9">
    <w:name w:val="heading 9"/>
    <w:basedOn w:val="Norml"/>
    <w:next w:val="Norml"/>
    <w:qFormat/>
    <w:pPr>
      <w:numPr>
        <w:ilvl w:val="8"/>
        <w:numId w:val="2"/>
      </w:num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</w:tabs>
      <w:spacing w:before="240" w:after="60"/>
      <w:outlineLvl w:val="8"/>
    </w:pPr>
    <w:rPr>
      <w:rFonts w:ascii="Arial" w:hAnsi="Arial"/>
      <w:b/>
      <w:i/>
      <w:sz w:val="18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Normlcmsorutn">
    <w:name w:val="Normál címsor után"/>
    <w:basedOn w:val="Norml"/>
    <w:next w:val="Norml"/>
    <w:pPr>
      <w:ind w:firstLine="0"/>
    </w:pPr>
  </w:style>
  <w:style w:type="paragraph" w:styleId="lfej">
    <w:name w:val="header"/>
    <w:basedOn w:val="Norml"/>
    <w:pPr>
      <w:tabs>
        <w:tab w:val="center" w:pos="4536"/>
        <w:tab w:val="right" w:pos="9072"/>
      </w:tabs>
    </w:pPr>
  </w:style>
  <w:style w:type="paragraph" w:styleId="llb">
    <w:name w:val="footer"/>
    <w:basedOn w:val="Norml"/>
    <w:link w:val="llbChar"/>
    <w:uiPriority w:val="99"/>
    <w:pPr>
      <w:tabs>
        <w:tab w:val="center" w:pos="4536"/>
        <w:tab w:val="right" w:pos="9072"/>
      </w:tabs>
    </w:pPr>
  </w:style>
  <w:style w:type="character" w:styleId="Oldalszm">
    <w:name w:val="page number"/>
    <w:rsid w:val="00BE23F9"/>
    <w:rPr>
      <w:rFonts w:ascii="Palatino Linotype" w:hAnsi="Palatino Linotype"/>
    </w:rPr>
  </w:style>
  <w:style w:type="paragraph" w:styleId="Kpalrs">
    <w:name w:val="caption"/>
    <w:basedOn w:val="Norml"/>
    <w:next w:val="Norml"/>
    <w:qFormat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</w:tabs>
      <w:spacing w:after="0"/>
      <w:ind w:firstLine="0"/>
      <w:jc w:val="center"/>
    </w:pPr>
    <w:rPr>
      <w:bCs/>
      <w:sz w:val="20"/>
      <w:szCs w:val="20"/>
    </w:rPr>
  </w:style>
  <w:style w:type="paragraph" w:styleId="TJ2">
    <w:name w:val="toc 2"/>
    <w:basedOn w:val="Norml"/>
    <w:next w:val="Norml"/>
    <w:uiPriority w:val="39"/>
    <w:rsid w:val="00465DA7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  <w:tab w:val="right" w:leader="dot" w:pos="9072"/>
      </w:tabs>
      <w:ind w:left="113"/>
    </w:pPr>
    <w:rPr>
      <w:noProof/>
    </w:rPr>
  </w:style>
  <w:style w:type="paragraph" w:styleId="TJ1">
    <w:name w:val="toc 1"/>
    <w:basedOn w:val="Norml"/>
    <w:next w:val="Norml"/>
    <w:uiPriority w:val="39"/>
    <w:rsid w:val="00465DA7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  <w:tab w:val="right" w:leader="dot" w:pos="9072"/>
      </w:tabs>
      <w:spacing w:before="60" w:after="0"/>
      <w:ind w:firstLine="0"/>
    </w:pPr>
  </w:style>
  <w:style w:type="paragraph" w:styleId="TJ3">
    <w:name w:val="toc 3"/>
    <w:basedOn w:val="Norml"/>
    <w:next w:val="Norml"/>
    <w:uiPriority w:val="39"/>
    <w:rsid w:val="00465DA7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  <w:tab w:val="right" w:leader="dot" w:pos="9072"/>
      </w:tabs>
      <w:ind w:left="480"/>
    </w:pPr>
  </w:style>
  <w:style w:type="paragraph" w:styleId="TJ4">
    <w:name w:val="toc 4"/>
    <w:basedOn w:val="Norml"/>
    <w:next w:val="Norml"/>
    <w:uiPriority w:val="39"/>
    <w:rsid w:val="00465DA7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  <w:tab w:val="right" w:leader="dot" w:pos="9072"/>
      </w:tabs>
      <w:ind w:left="720"/>
    </w:pPr>
  </w:style>
  <w:style w:type="paragraph" w:customStyle="1" w:styleId="Kp">
    <w:name w:val="Kép"/>
    <w:basedOn w:val="Norml"/>
    <w:next w:val="Kpalrs"/>
    <w:pPr>
      <w:keepNext/>
      <w:keepLines/>
      <w:ind w:firstLine="0"/>
    </w:pPr>
  </w:style>
  <w:style w:type="paragraph" w:customStyle="1" w:styleId="Egyenlet">
    <w:name w:val="Egyenlet"/>
    <w:basedOn w:val="Norml"/>
    <w:next w:val="Norml"/>
    <w:rsid w:val="00465DA7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5103"/>
        <w:tab w:val="clear" w:pos="5670"/>
        <w:tab w:val="clear" w:pos="6237"/>
        <w:tab w:val="clear" w:pos="6804"/>
        <w:tab w:val="center" w:pos="4536"/>
        <w:tab w:val="right" w:pos="9072"/>
      </w:tabs>
      <w:spacing w:before="60" w:after="60"/>
      <w:ind w:firstLine="0"/>
    </w:pPr>
  </w:style>
  <w:style w:type="character" w:styleId="Hiperhivatkozs">
    <w:name w:val="Hyperlink"/>
    <w:uiPriority w:val="99"/>
    <w:rPr>
      <w:color w:val="0000FF"/>
      <w:u w:val="single"/>
    </w:rPr>
  </w:style>
  <w:style w:type="paragraph" w:customStyle="1" w:styleId="Fcm">
    <w:name w:val="Főcím"/>
    <w:basedOn w:val="Norml"/>
    <w:next w:val="Norml"/>
    <w:pPr>
      <w:ind w:firstLine="0"/>
      <w:jc w:val="center"/>
    </w:pPr>
    <w:rPr>
      <w:sz w:val="36"/>
    </w:rPr>
  </w:style>
  <w:style w:type="paragraph" w:customStyle="1" w:styleId="Dokumentumtpus">
    <w:name w:val="Dokumentum típus"/>
    <w:basedOn w:val="Norml"/>
    <w:next w:val="Norml"/>
    <w:rsid w:val="002C3185"/>
    <w:pPr>
      <w:ind w:firstLine="0"/>
      <w:jc w:val="center"/>
    </w:pPr>
    <w:rPr>
      <w:sz w:val="36"/>
    </w:rPr>
  </w:style>
  <w:style w:type="paragraph" w:customStyle="1" w:styleId="Elsz">
    <w:name w:val="Előszó"/>
    <w:basedOn w:val="Norml"/>
    <w:rPr>
      <w:i/>
    </w:rPr>
  </w:style>
  <w:style w:type="paragraph" w:customStyle="1" w:styleId="Szerz">
    <w:name w:val="Szerző"/>
    <w:basedOn w:val="Fcm"/>
    <w:rPr>
      <w:sz w:val="28"/>
    </w:rPr>
  </w:style>
  <w:style w:type="paragraph" w:customStyle="1" w:styleId="Irodalomjegyzkbejegyzs">
    <w:name w:val="Irodalomjegyzék bejegyzés"/>
    <w:basedOn w:val="Norml"/>
    <w:pPr>
      <w:numPr>
        <w:numId w:val="3"/>
      </w:num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</w:tabs>
    </w:pPr>
  </w:style>
  <w:style w:type="paragraph" w:customStyle="1" w:styleId="Intzmny">
    <w:name w:val="Intézmény"/>
    <w:basedOn w:val="Norml"/>
    <w:pPr>
      <w:ind w:firstLine="0"/>
      <w:jc w:val="center"/>
    </w:pPr>
    <w:rPr>
      <w:b/>
      <w:caps/>
    </w:rPr>
  </w:style>
  <w:style w:type="table" w:styleId="Rcsostblzat">
    <w:name w:val="Table Grid"/>
    <w:basedOn w:val="Normltblzat"/>
    <w:rsid w:val="00F74CF2"/>
    <w:rPr>
      <w:rFonts w:ascii="Palatino Linotype" w:hAnsi="Palatino Linoty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7B79B6"/>
    <w:pPr>
      <w:ind w:left="720"/>
      <w:contextualSpacing/>
    </w:pPr>
  </w:style>
  <w:style w:type="character" w:styleId="Jegyzethivatkozs">
    <w:name w:val="annotation reference"/>
    <w:basedOn w:val="Bekezdsalapbettpusa"/>
    <w:rsid w:val="00147242"/>
    <w:rPr>
      <w:sz w:val="16"/>
      <w:szCs w:val="16"/>
    </w:rPr>
  </w:style>
  <w:style w:type="paragraph" w:styleId="Jegyzetszveg">
    <w:name w:val="annotation text"/>
    <w:basedOn w:val="Norml"/>
    <w:link w:val="JegyzetszvegChar"/>
    <w:rsid w:val="00147242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147242"/>
    <w:rPr>
      <w:rFonts w:ascii="Palatino Linotype" w:hAnsi="Palatino Linotype"/>
    </w:rPr>
  </w:style>
  <w:style w:type="paragraph" w:styleId="Megjegyzstrgya">
    <w:name w:val="annotation subject"/>
    <w:basedOn w:val="Jegyzetszveg"/>
    <w:next w:val="Jegyzetszveg"/>
    <w:link w:val="MegjegyzstrgyaChar"/>
    <w:rsid w:val="0014724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rsid w:val="00147242"/>
    <w:rPr>
      <w:rFonts w:ascii="Palatino Linotype" w:hAnsi="Palatino Linotype"/>
      <w:b/>
      <w:bCs/>
    </w:rPr>
  </w:style>
  <w:style w:type="paragraph" w:styleId="Buborkszveg">
    <w:name w:val="Balloon Text"/>
    <w:basedOn w:val="Norml"/>
    <w:link w:val="BuborkszvegChar"/>
    <w:rsid w:val="00147242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rsid w:val="00147242"/>
    <w:rPr>
      <w:rFonts w:ascii="Segoe UI" w:hAnsi="Segoe UI" w:cs="Segoe UI"/>
      <w:sz w:val="18"/>
      <w:szCs w:val="18"/>
    </w:rPr>
  </w:style>
  <w:style w:type="character" w:styleId="Helyrzszveg">
    <w:name w:val="Placeholder Text"/>
    <w:basedOn w:val="Bekezdsalapbettpusa"/>
    <w:uiPriority w:val="99"/>
    <w:semiHidden/>
    <w:rsid w:val="00D064A0"/>
    <w:rPr>
      <w:color w:val="808080"/>
    </w:rPr>
  </w:style>
  <w:style w:type="paragraph" w:styleId="Vltozat">
    <w:name w:val="Revision"/>
    <w:hidden/>
    <w:uiPriority w:val="99"/>
    <w:semiHidden/>
    <w:rsid w:val="008B6346"/>
    <w:rPr>
      <w:rFonts w:ascii="Palatino Linotype" w:hAnsi="Palatino Linotype"/>
      <w:sz w:val="24"/>
      <w:szCs w:val="24"/>
    </w:rPr>
  </w:style>
  <w:style w:type="numbering" w:customStyle="1" w:styleId="Stlus1">
    <w:name w:val="Stílus1"/>
    <w:uiPriority w:val="99"/>
    <w:rsid w:val="00340B68"/>
    <w:pPr>
      <w:numPr>
        <w:numId w:val="9"/>
      </w:numPr>
    </w:pPr>
  </w:style>
  <w:style w:type="paragraph" w:styleId="Cm">
    <w:name w:val="Title"/>
    <w:basedOn w:val="Norml"/>
    <w:next w:val="Alcm"/>
    <w:link w:val="CmChar"/>
    <w:autoRedefine/>
    <w:rsid w:val="00A264F9"/>
    <w:pPr>
      <w:keepNext/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</w:tabs>
      <w:spacing w:after="120"/>
      <w:ind w:firstLine="0"/>
      <w:jc w:val="center"/>
    </w:pPr>
    <w:rPr>
      <w:rFonts w:ascii="Times New Roman" w:hAnsi="Times New Roman" w:cs="Arial"/>
      <w:b/>
      <w:bCs/>
      <w:caps/>
      <w:kern w:val="28"/>
      <w:sz w:val="52"/>
      <w:szCs w:val="32"/>
      <w:lang w:eastAsia="en-US"/>
    </w:rPr>
  </w:style>
  <w:style w:type="character" w:customStyle="1" w:styleId="CmChar">
    <w:name w:val="Cím Char"/>
    <w:basedOn w:val="Bekezdsalapbettpusa"/>
    <w:link w:val="Cm"/>
    <w:rsid w:val="00A264F9"/>
    <w:rPr>
      <w:rFonts w:cs="Arial"/>
      <w:b/>
      <w:bCs/>
      <w:caps/>
      <w:kern w:val="28"/>
      <w:sz w:val="52"/>
      <w:szCs w:val="32"/>
      <w:lang w:eastAsia="en-US"/>
    </w:rPr>
  </w:style>
  <w:style w:type="paragraph" w:customStyle="1" w:styleId="Cmlapszerz">
    <w:name w:val="Címlap szerző"/>
    <w:basedOn w:val="Norml"/>
    <w:autoRedefine/>
    <w:rsid w:val="00A264F9"/>
    <w:pPr>
      <w:keepNext/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</w:tabs>
      <w:spacing w:after="240"/>
      <w:ind w:firstLine="0"/>
      <w:jc w:val="center"/>
    </w:pPr>
    <w:rPr>
      <w:rFonts w:ascii="Times New Roman" w:hAnsi="Times New Roman"/>
      <w:noProof/>
      <w:sz w:val="40"/>
      <w:lang w:eastAsia="en-US"/>
    </w:rPr>
  </w:style>
  <w:style w:type="paragraph" w:customStyle="1" w:styleId="Cmlaplog">
    <w:name w:val="Címlap logó"/>
    <w:basedOn w:val="Norml"/>
    <w:rsid w:val="00A264F9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</w:tabs>
      <w:spacing w:after="120" w:line="360" w:lineRule="auto"/>
      <w:ind w:firstLine="0"/>
      <w:jc w:val="center"/>
    </w:pPr>
    <w:rPr>
      <w:rFonts w:ascii="Times New Roman" w:hAnsi="Times New Roman"/>
      <w:szCs w:val="20"/>
      <w:lang w:eastAsia="en-US"/>
    </w:rPr>
  </w:style>
  <w:style w:type="paragraph" w:customStyle="1" w:styleId="Cmlapkarstanszk">
    <w:name w:val="Címlap kar és tanszék"/>
    <w:basedOn w:val="Norml"/>
    <w:rsid w:val="00A264F9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</w:tabs>
      <w:spacing w:after="0"/>
      <w:ind w:firstLine="0"/>
      <w:jc w:val="center"/>
    </w:pPr>
    <w:rPr>
      <w:rFonts w:ascii="Times New Roman" w:hAnsi="Times New Roman"/>
      <w:szCs w:val="20"/>
      <w:lang w:eastAsia="en-US"/>
    </w:rPr>
  </w:style>
  <w:style w:type="paragraph" w:customStyle="1" w:styleId="Cmlapegyetem">
    <w:name w:val="Címlap egyetem"/>
    <w:basedOn w:val="Norml"/>
    <w:rsid w:val="00A264F9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</w:tabs>
      <w:spacing w:before="120" w:after="0"/>
      <w:ind w:firstLine="0"/>
      <w:jc w:val="center"/>
    </w:pPr>
    <w:rPr>
      <w:rFonts w:ascii="Times New Roman" w:hAnsi="Times New Roman"/>
      <w:b/>
      <w:bCs/>
      <w:szCs w:val="20"/>
      <w:lang w:eastAsia="en-US"/>
    </w:rPr>
  </w:style>
  <w:style w:type="paragraph" w:styleId="Alcm">
    <w:name w:val="Subtitle"/>
    <w:basedOn w:val="Norml"/>
    <w:next w:val="Norml"/>
    <w:link w:val="AlcmChar"/>
    <w:qFormat/>
    <w:rsid w:val="00A264F9"/>
    <w:pPr>
      <w:numPr>
        <w:ilvl w:val="1"/>
      </w:numPr>
      <w:spacing w:after="160"/>
      <w:ind w:firstLine="227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lcmChar">
    <w:name w:val="Alcím Char"/>
    <w:basedOn w:val="Bekezdsalapbettpusa"/>
    <w:link w:val="Alcm"/>
    <w:rsid w:val="00A264F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15537"/>
    <w:pPr>
      <w:keepLines/>
      <w:pageBreakBefore w:val="0"/>
      <w:numPr>
        <w:numId w:val="0"/>
      </w:num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</w:tabs>
      <w:spacing w:before="240" w:after="0" w:line="259" w:lineRule="auto"/>
      <w:outlineLvl w:val="9"/>
    </w:pPr>
    <w:rPr>
      <w:rFonts w:asciiTheme="majorHAnsi" w:eastAsiaTheme="majorEastAsia" w:hAnsiTheme="majorHAnsi" w:cstheme="majorBidi"/>
      <w:caps w:val="0"/>
      <w:color w:val="2E74B5" w:themeColor="accent1" w:themeShade="BF"/>
      <w:sz w:val="32"/>
      <w:szCs w:val="32"/>
    </w:rPr>
  </w:style>
  <w:style w:type="character" w:customStyle="1" w:styleId="llbChar">
    <w:name w:val="Élőláb Char"/>
    <w:basedOn w:val="Bekezdsalapbettpusa"/>
    <w:link w:val="llb"/>
    <w:uiPriority w:val="99"/>
    <w:rsid w:val="004D2AB1"/>
    <w:rPr>
      <w:rFonts w:ascii="Palatino Linotype" w:hAnsi="Palatino Linotype"/>
      <w:sz w:val="24"/>
      <w:szCs w:val="24"/>
    </w:rPr>
  </w:style>
  <w:style w:type="paragraph" w:customStyle="1" w:styleId="msonormal0">
    <w:name w:val="msonormal"/>
    <w:basedOn w:val="Norml"/>
    <w:rsid w:val="005E3CA1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</w:tabs>
      <w:spacing w:before="100" w:beforeAutospacing="1" w:after="100" w:afterAutospacing="1"/>
      <w:ind w:firstLine="0"/>
      <w:jc w:val="left"/>
    </w:pPr>
    <w:rPr>
      <w:rFonts w:ascii="Times New Roman" w:hAnsi="Times New Roman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5E3CA1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  <w:tab w:val="clear" w:pos="5103"/>
        <w:tab w:val="clear" w:pos="5670"/>
        <w:tab w:val="clear" w:pos="6237"/>
        <w:tab w:val="clear" w:pos="6804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5E3CA1"/>
    <w:rPr>
      <w:rFonts w:ascii="Courier New" w:hAnsi="Courier New" w:cs="Courier New"/>
    </w:rPr>
  </w:style>
  <w:style w:type="character" w:customStyle="1" w:styleId="st0">
    <w:name w:val="st0"/>
    <w:basedOn w:val="Bekezdsalapbettpusa"/>
    <w:rsid w:val="005E3CA1"/>
  </w:style>
  <w:style w:type="character" w:customStyle="1" w:styleId="preprocessor">
    <w:name w:val="preprocessor"/>
    <w:basedOn w:val="Bekezdsalapbettpusa"/>
    <w:rsid w:val="005E3CA1"/>
  </w:style>
  <w:style w:type="character" w:customStyle="1" w:styleId="string">
    <w:name w:val="string"/>
    <w:basedOn w:val="Bekezdsalapbettpusa"/>
    <w:rsid w:val="005E3CA1"/>
  </w:style>
  <w:style w:type="character" w:customStyle="1" w:styleId="pragma-omp-keyword-directive">
    <w:name w:val="pragma-omp-keyword-directive"/>
    <w:basedOn w:val="Bekezdsalapbettpusa"/>
    <w:rsid w:val="005E3CA1"/>
  </w:style>
  <w:style w:type="character" w:customStyle="1" w:styleId="comment">
    <w:name w:val="comment"/>
    <w:basedOn w:val="Bekezdsalapbettpusa"/>
    <w:rsid w:val="005E3CA1"/>
  </w:style>
  <w:style w:type="character" w:customStyle="1" w:styleId="literal">
    <w:name w:val="literal"/>
    <w:basedOn w:val="Bekezdsalapbettpusa"/>
    <w:rsid w:val="005E3CA1"/>
  </w:style>
  <w:style w:type="character" w:customStyle="1" w:styleId="st1">
    <w:name w:val="st1"/>
    <w:basedOn w:val="Bekezdsalapbettpusa"/>
    <w:rsid w:val="005E3CA1"/>
  </w:style>
  <w:style w:type="paragraph" w:customStyle="1" w:styleId="kod">
    <w:name w:val="kod"/>
    <w:basedOn w:val="Norml"/>
    <w:link w:val="kodChar"/>
    <w:qFormat/>
    <w:rsid w:val="005E3CA1"/>
    <w:pPr>
      <w:shd w:val="clear" w:color="auto" w:fill="FFFFFF"/>
    </w:pPr>
    <w:rPr>
      <w:rFonts w:ascii="Courier New" w:hAnsi="Courier New"/>
      <w:color w:val="000000"/>
      <w:sz w:val="20"/>
      <w:szCs w:val="27"/>
    </w:rPr>
  </w:style>
  <w:style w:type="character" w:customStyle="1" w:styleId="kodChar">
    <w:name w:val="kod Char"/>
    <w:basedOn w:val="Bekezdsalapbettpusa"/>
    <w:link w:val="kod"/>
    <w:rsid w:val="005E3CA1"/>
    <w:rPr>
      <w:rFonts w:ascii="Courier New" w:hAnsi="Courier New"/>
      <w:color w:val="000000"/>
      <w:szCs w:val="27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6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Documents%20and%20Settings\Rendszergazda\Application%20Data\Microsoft\Sablonok\thesis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7C666E-0D89-471A-BC87-1BE6191BA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thesis.dot</Template>
  <TotalTime>705</TotalTime>
  <Pages>28</Pages>
  <Words>4278</Words>
  <Characters>29519</Characters>
  <Application>Microsoft Office Word</Application>
  <DocSecurity>0</DocSecurity>
  <Lines>245</Lines>
  <Paragraphs>67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Tudományos művek stíluslapja</vt:lpstr>
    </vt:vector>
  </TitlesOfParts>
  <Company>Home</Company>
  <LinksUpToDate>false</LinksUpToDate>
  <CharactersWithSpaces>33730</CharactersWithSpaces>
  <SharedDoc>false</SharedDoc>
  <HLinks>
    <vt:vector size="150" baseType="variant">
      <vt:variant>
        <vt:i4>1048624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_Toc208583214</vt:lpwstr>
      </vt:variant>
      <vt:variant>
        <vt:i4>1048624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_Toc208583213</vt:lpwstr>
      </vt:variant>
      <vt:variant>
        <vt:i4>1048624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_Toc208583212</vt:lpwstr>
      </vt:variant>
      <vt:variant>
        <vt:i4>1048624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_Toc208583211</vt:lpwstr>
      </vt:variant>
      <vt:variant>
        <vt:i4>1048624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_Toc208583210</vt:lpwstr>
      </vt:variant>
      <vt:variant>
        <vt:i4>1114160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_Toc208583209</vt:lpwstr>
      </vt:variant>
      <vt:variant>
        <vt:i4>1114160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_Toc208583208</vt:lpwstr>
      </vt:variant>
      <vt:variant>
        <vt:i4>1114160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_Toc208583207</vt:lpwstr>
      </vt:variant>
      <vt:variant>
        <vt:i4>1114160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_Toc208583206</vt:lpwstr>
      </vt:variant>
      <vt:variant>
        <vt:i4>1114160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_Toc208583205</vt:lpwstr>
      </vt:variant>
      <vt:variant>
        <vt:i4>1114160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_Toc208583204</vt:lpwstr>
      </vt:variant>
      <vt:variant>
        <vt:i4>1114160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_Toc208583203</vt:lpwstr>
      </vt:variant>
      <vt:variant>
        <vt:i4>1114160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_Toc208583202</vt:lpwstr>
      </vt:variant>
      <vt:variant>
        <vt:i4>1114160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_Toc208583201</vt:lpwstr>
      </vt:variant>
      <vt:variant>
        <vt:i4>1114160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_Toc208583200</vt:lpwstr>
      </vt:variant>
      <vt:variant>
        <vt:i4>1572915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_Toc208583199</vt:lpwstr>
      </vt:variant>
      <vt:variant>
        <vt:i4>1572915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_Toc208583198</vt:lpwstr>
      </vt:variant>
      <vt:variant>
        <vt:i4>1572915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_Toc208583197</vt:lpwstr>
      </vt:variant>
      <vt:variant>
        <vt:i4>1572915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_Toc208583196</vt:lpwstr>
      </vt:variant>
      <vt:variant>
        <vt:i4>1572915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_Toc208583195</vt:lpwstr>
      </vt:variant>
      <vt:variant>
        <vt:i4>1572915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_Toc208583194</vt:lpwstr>
      </vt:variant>
      <vt:variant>
        <vt:i4>1572915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_Toc208583193</vt:lpwstr>
      </vt:variant>
      <vt:variant>
        <vt:i4>1572915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_Toc208583192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_Toc208583191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_Toc208583190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Tudományos művek stíluslapja</dc:title>
  <dc:subject/>
  <dc:creator>Bihari Péter</dc:creator>
  <cp:keywords/>
  <dc:description/>
  <cp:lastModifiedBy>Rugási Krisztián Márk</cp:lastModifiedBy>
  <cp:revision>65</cp:revision>
  <cp:lastPrinted>2020-12-14T17:54:00Z</cp:lastPrinted>
  <dcterms:created xsi:type="dcterms:W3CDTF">2020-12-10T19:02:00Z</dcterms:created>
  <dcterms:modified xsi:type="dcterms:W3CDTF">2020-12-14T17:59:00Z</dcterms:modified>
</cp:coreProperties>
</file>